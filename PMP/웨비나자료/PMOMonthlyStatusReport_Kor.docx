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-1"/>
        <w:tblW w:w="9498" w:type="dxa"/>
        <w:tblInd w:w="108" w:type="dxa"/>
        <w:tblLook w:val="0480" w:firstRow="0" w:lastRow="0" w:firstColumn="1" w:lastColumn="0" w:noHBand="0" w:noVBand="1"/>
      </w:tblPr>
      <w:tblGrid>
        <w:gridCol w:w="1985"/>
        <w:gridCol w:w="7513"/>
      </w:tblGrid>
      <w:tr w:rsidR="007E6227" w:rsidRPr="000C579D" w:rsidTr="000C57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7E6227" w:rsidRPr="000C579D" w:rsidRDefault="00451A0B" w:rsidP="000C579D">
            <w:pPr>
              <w:pStyle w:val="12QTable"/>
            </w:pPr>
            <w:r>
              <w:rPr>
                <w:rFonts w:asciiTheme="minorEastAsia" w:eastAsiaTheme="minorEastAsia" w:hAnsiTheme="minorEastAsia" w:hint="eastAsia"/>
                <w:lang w:eastAsia="ko-KR"/>
              </w:rPr>
              <w:t>월간보고서</w:t>
            </w:r>
            <w:r w:rsidR="007E6227">
              <w:t>:</w:t>
            </w:r>
          </w:p>
        </w:tc>
        <w:sdt>
          <w:sdtPr>
            <w:alias w:val="Keywords"/>
            <w:tag w:val=""/>
            <w:id w:val="331646739"/>
            <w:placeholder>
              <w:docPart w:val="CDC82F0FEBE0439E8AB93621CD15E184"/>
            </w:placeholder>
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<w:text/>
          </w:sdtPr>
          <w:sdtEndPr/>
          <w:sdtContent>
            <w:tc>
              <w:tcPr>
                <w:tcW w:w="7513" w:type="dxa"/>
              </w:tcPr>
              <w:p w:rsidR="007E6227" w:rsidRPr="000C579D" w:rsidRDefault="007E6227" w:rsidP="000C579D">
                <w:pPr>
                  <w:pStyle w:val="12QTable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lang w:val="sl-SI"/>
                  </w:rPr>
                  <w:t>MR.XX</w:t>
                </w:r>
              </w:p>
            </w:tc>
          </w:sdtContent>
        </w:sdt>
      </w:tr>
      <w:tr w:rsidR="00D326DF" w:rsidRPr="000C579D" w:rsidTr="000C57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D326DF" w:rsidRPr="000C579D" w:rsidRDefault="00451A0B" w:rsidP="000C579D">
            <w:pPr>
              <w:pStyle w:val="12QTable"/>
            </w:pPr>
            <w:r>
              <w:rPr>
                <w:rFonts w:asciiTheme="minorEastAsia" w:eastAsiaTheme="minorEastAsia" w:hAnsiTheme="minorEastAsia" w:hint="eastAsia"/>
                <w:lang w:eastAsia="ko-KR"/>
              </w:rPr>
              <w:t>보고기간</w:t>
            </w:r>
            <w:r w:rsidR="00582D49" w:rsidRPr="000C579D">
              <w:t>:</w:t>
            </w:r>
          </w:p>
        </w:tc>
        <w:sdt>
          <w:sdtPr>
            <w:rPr>
              <w:rFonts w:asciiTheme="minorEastAsia" w:eastAsiaTheme="minorEastAsia" w:hAnsiTheme="minorEastAsia" w:hint="eastAsia"/>
              <w:lang w:eastAsia="ko-KR"/>
            </w:rPr>
            <w:id w:val="-332983715"/>
            <w:placeholder>
              <w:docPart w:val="D71CDD1886754F1992FF5065D4278228"/>
            </w:placeholder>
            <w:date>
              <w:dateFormat w:val="MMMM yyyy"/>
              <w:lid w:val="en-GB"/>
              <w:storeMappedDataAs w:val="dateTime"/>
              <w:calendar w:val="gregorian"/>
            </w:date>
          </w:sdtPr>
          <w:sdtEndPr/>
          <w:sdtContent>
            <w:tc>
              <w:tcPr>
                <w:tcW w:w="7513" w:type="dxa"/>
              </w:tcPr>
              <w:p w:rsidR="00D326DF" w:rsidRPr="000C579D" w:rsidRDefault="00451A0B" w:rsidP="000C579D">
                <w:pPr>
                  <w:pStyle w:val="12QTable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proofErr w:type="spellStart"/>
                <w:r>
                  <w:rPr>
                    <w:rFonts w:asciiTheme="minorEastAsia" w:eastAsiaTheme="minorEastAsia" w:hAnsiTheme="minorEastAsia" w:hint="eastAsia"/>
                    <w:lang w:eastAsia="ko-KR"/>
                  </w:rPr>
                  <w:t>보고월의</w:t>
                </w:r>
                <w:proofErr w:type="spellEnd"/>
                <w:r>
                  <w:rPr>
                    <w:rFonts w:asciiTheme="minorEastAsia" w:eastAsiaTheme="minorEastAsia" w:hAnsiTheme="minorEastAsia" w:hint="eastAsia"/>
                    <w:lang w:eastAsia="ko-KR"/>
                  </w:rPr>
                  <w:t xml:space="preserve"> 중간일자</w:t>
                </w:r>
              </w:p>
            </w:tc>
          </w:sdtContent>
        </w:sdt>
      </w:tr>
      <w:tr w:rsidR="00D326DF" w:rsidRPr="000C579D" w:rsidTr="000C57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D326DF" w:rsidRPr="000C579D" w:rsidRDefault="00451A0B" w:rsidP="000C579D">
            <w:pPr>
              <w:pStyle w:val="12QTable"/>
            </w:pPr>
            <w:r>
              <w:rPr>
                <w:rFonts w:asciiTheme="minorEastAsia" w:eastAsiaTheme="minorEastAsia" w:hAnsiTheme="minorEastAsia" w:hint="eastAsia"/>
                <w:lang w:eastAsia="ko-KR"/>
              </w:rPr>
              <w:t>제출</w:t>
            </w:r>
            <w:r w:rsidR="00582D49" w:rsidRPr="000C579D">
              <w:t>:</w:t>
            </w:r>
          </w:p>
        </w:tc>
        <w:tc>
          <w:tcPr>
            <w:tcW w:w="7513" w:type="dxa"/>
          </w:tcPr>
          <w:p w:rsidR="00D326DF" w:rsidRPr="000C579D" w:rsidRDefault="00451A0B" w:rsidP="000C579D">
            <w:pPr>
              <w:pStyle w:val="12Q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lang w:eastAsia="ko-KR"/>
              </w:rPr>
              <w:t>보고서 제출 기관/프로젝트 관리자</w:t>
            </w:r>
          </w:p>
        </w:tc>
      </w:tr>
      <w:tr w:rsidR="00176274" w:rsidRPr="000C579D" w:rsidTr="000C57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76274" w:rsidRPr="000C579D" w:rsidRDefault="00176274" w:rsidP="000C579D">
            <w:pPr>
              <w:pStyle w:val="12QTable"/>
              <w:rPr>
                <w:lang w:eastAsia="ko-KR"/>
              </w:rPr>
            </w:pPr>
          </w:p>
        </w:tc>
        <w:tc>
          <w:tcPr>
            <w:tcW w:w="7513" w:type="dxa"/>
          </w:tcPr>
          <w:p w:rsidR="00176274" w:rsidRPr="000C579D" w:rsidRDefault="00451A0B" w:rsidP="0002277A">
            <w:pPr>
              <w:pStyle w:val="12Q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asciiTheme="minorEastAsia" w:eastAsiaTheme="minorEastAsia" w:hAnsiTheme="minorEastAsia" w:hint="eastAsia"/>
                <w:lang w:eastAsia="ko-KR"/>
              </w:rPr>
              <w:t>이메일</w:t>
            </w:r>
            <w:proofErr w:type="spellEnd"/>
          </w:p>
        </w:tc>
      </w:tr>
      <w:tr w:rsidR="00176274" w:rsidRPr="000C579D" w:rsidTr="000C57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76274" w:rsidRPr="000C579D" w:rsidRDefault="00176274" w:rsidP="000C579D">
            <w:pPr>
              <w:pStyle w:val="12QTable"/>
            </w:pPr>
          </w:p>
        </w:tc>
        <w:tc>
          <w:tcPr>
            <w:tcW w:w="7513" w:type="dxa"/>
          </w:tcPr>
          <w:p w:rsidR="00176274" w:rsidRPr="000C579D" w:rsidRDefault="00451A0B" w:rsidP="0002277A">
            <w:pPr>
              <w:pStyle w:val="12Q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Theme="minorEastAsia" w:eastAsiaTheme="minorEastAsia" w:hAnsiTheme="minorEastAsia" w:hint="eastAsia"/>
                <w:lang w:eastAsia="ko-KR"/>
              </w:rPr>
              <w:t>전화번호</w:t>
            </w:r>
          </w:p>
        </w:tc>
      </w:tr>
    </w:tbl>
    <w:p w:rsidR="00D326DF" w:rsidRPr="000C579D" w:rsidRDefault="00D326DF" w:rsidP="000C579D">
      <w:pPr>
        <w:pStyle w:val="12QTable"/>
      </w:pPr>
    </w:p>
    <w:tbl>
      <w:tblPr>
        <w:tblStyle w:val="-1"/>
        <w:tblpPr w:leftFromText="141" w:rightFromText="141" w:vertAnchor="text" w:horzAnchor="margin" w:tblpX="108" w:tblpY="127"/>
        <w:tblW w:w="9498" w:type="dxa"/>
        <w:tblLayout w:type="fixed"/>
        <w:tblLook w:val="0480" w:firstRow="0" w:lastRow="0" w:firstColumn="1" w:lastColumn="0" w:noHBand="0" w:noVBand="1"/>
      </w:tblPr>
      <w:tblGrid>
        <w:gridCol w:w="2024"/>
        <w:gridCol w:w="7474"/>
      </w:tblGrid>
      <w:tr w:rsidR="00D326DF" w:rsidRPr="000C579D" w:rsidTr="000C57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4" w:type="dxa"/>
          </w:tcPr>
          <w:p w:rsidR="00D326DF" w:rsidRPr="000C579D" w:rsidRDefault="00451A0B" w:rsidP="000C579D">
            <w:pPr>
              <w:pStyle w:val="12QTable"/>
            </w:pPr>
            <w:r>
              <w:rPr>
                <w:rFonts w:asciiTheme="minorEastAsia" w:eastAsiaTheme="minorEastAsia" w:hAnsiTheme="minorEastAsia" w:hint="eastAsia"/>
                <w:lang w:eastAsia="ko-KR"/>
              </w:rPr>
              <w:t>프로젝트 타이틀</w:t>
            </w:r>
            <w:r w:rsidR="00D326DF" w:rsidRPr="000C579D">
              <w:t>:</w:t>
            </w:r>
          </w:p>
        </w:tc>
        <w:sdt>
          <w:sdtPr>
            <w:alias w:val="Title"/>
            <w:tag w:val=""/>
            <w:id w:val="-70889243"/>
            <w:placeholder>
              <w:docPart w:val="474E9D9B53C34042B1C071393A19E0BD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tc>
              <w:tcPr>
                <w:tcW w:w="7474" w:type="dxa"/>
              </w:tcPr>
              <w:p w:rsidR="00D326DF" w:rsidRPr="000C579D" w:rsidRDefault="0008136E" w:rsidP="000C579D">
                <w:pPr>
                  <w:pStyle w:val="12QTable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rFonts w:eastAsia="바탕" w:hint="eastAsia"/>
                    <w:lang w:eastAsia="ko-KR"/>
                  </w:rPr>
                  <w:t>프로젝트</w:t>
                </w:r>
                <w:r>
                  <w:rPr>
                    <w:rFonts w:eastAsia="바탕" w:hint="eastAsia"/>
                    <w:lang w:eastAsia="ko-KR"/>
                  </w:rPr>
                  <w:t xml:space="preserve"> </w:t>
                </w:r>
                <w:r>
                  <w:rPr>
                    <w:rFonts w:eastAsia="바탕" w:hint="eastAsia"/>
                    <w:lang w:eastAsia="ko-KR"/>
                  </w:rPr>
                  <w:t>타이틀</w:t>
                </w:r>
              </w:p>
            </w:tc>
          </w:sdtContent>
        </w:sdt>
      </w:tr>
      <w:tr w:rsidR="00D326DF" w:rsidRPr="000C579D" w:rsidTr="000C57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4" w:type="dxa"/>
          </w:tcPr>
          <w:p w:rsidR="00D326DF" w:rsidRPr="000C579D" w:rsidRDefault="00451A0B" w:rsidP="001007D3">
            <w:pPr>
              <w:pStyle w:val="12QTable"/>
              <w:rPr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lang w:eastAsia="ko-KR"/>
              </w:rPr>
              <w:t>프로젝트</w:t>
            </w:r>
            <w:r w:rsidR="007E6227">
              <w:rPr>
                <w:lang w:eastAsia="ko-KR"/>
              </w:rPr>
              <w:t xml:space="preserve"> </w:t>
            </w:r>
            <w:r w:rsidR="001007D3">
              <w:rPr>
                <w:lang w:eastAsia="ko-KR"/>
              </w:rPr>
              <w:t>ID/C</w:t>
            </w:r>
            <w:r w:rsidR="00D326DF" w:rsidRPr="000C579D">
              <w:rPr>
                <w:lang w:eastAsia="ko-KR"/>
              </w:rPr>
              <w:t>ode:</w:t>
            </w:r>
          </w:p>
        </w:tc>
        <w:sdt>
          <w:sdtPr>
            <w:alias w:val="Category"/>
            <w:tag w:val=""/>
            <w:id w:val="-518386935"/>
            <w:placeholder>
              <w:docPart w:val="3A17F4CBAF5F4483A58DB9607EA47CB6"/>
            </w:placeholder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tc>
              <w:tcPr>
                <w:tcW w:w="7474" w:type="dxa"/>
              </w:tcPr>
              <w:p w:rsidR="00D326DF" w:rsidRPr="000C579D" w:rsidRDefault="001007D3" w:rsidP="000C579D">
                <w:pPr>
                  <w:pStyle w:val="12QTable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lang w:val="sl-SI"/>
                  </w:rPr>
                  <w:t>ID/CODE</w:t>
                </w:r>
              </w:p>
            </w:tc>
          </w:sdtContent>
        </w:sdt>
      </w:tr>
      <w:tr w:rsidR="00176274" w:rsidRPr="000C579D" w:rsidTr="000C57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4" w:type="dxa"/>
          </w:tcPr>
          <w:p w:rsidR="00176274" w:rsidRPr="000C579D" w:rsidRDefault="00451A0B" w:rsidP="0002277A">
            <w:pPr>
              <w:pStyle w:val="12QTable"/>
            </w:pPr>
            <w:r>
              <w:rPr>
                <w:rFonts w:asciiTheme="minorEastAsia" w:eastAsiaTheme="minorEastAsia" w:hAnsiTheme="minorEastAsia" w:hint="eastAsia"/>
                <w:lang w:eastAsia="ko-KR"/>
              </w:rPr>
              <w:t>고객</w:t>
            </w:r>
            <w:r w:rsidR="00176274" w:rsidRPr="000C579D">
              <w:t>:</w:t>
            </w:r>
          </w:p>
        </w:tc>
        <w:tc>
          <w:tcPr>
            <w:tcW w:w="7474" w:type="dxa"/>
          </w:tcPr>
          <w:p w:rsidR="00176274" w:rsidRPr="000C579D" w:rsidRDefault="00451A0B" w:rsidP="0002277A">
            <w:pPr>
              <w:pStyle w:val="12Q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Theme="minorEastAsia" w:eastAsiaTheme="minorEastAsia" w:hAnsiTheme="minorEastAsia" w:hint="eastAsia"/>
                <w:lang w:eastAsia="ko-KR"/>
              </w:rPr>
              <w:t>고객/계약당사자</w:t>
            </w:r>
          </w:p>
        </w:tc>
      </w:tr>
      <w:tr w:rsidR="00176274" w:rsidRPr="000C579D" w:rsidTr="000C57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4" w:type="dxa"/>
          </w:tcPr>
          <w:p w:rsidR="00176274" w:rsidRPr="000C579D" w:rsidRDefault="00451A0B" w:rsidP="0002277A">
            <w:pPr>
              <w:pStyle w:val="12QTable"/>
            </w:pPr>
            <w:r>
              <w:rPr>
                <w:rFonts w:asciiTheme="minorEastAsia" w:eastAsiaTheme="minorEastAsia" w:hAnsiTheme="minorEastAsia" w:hint="eastAsia"/>
                <w:lang w:eastAsia="ko-KR"/>
              </w:rPr>
              <w:t>국가</w:t>
            </w:r>
            <w:r w:rsidR="00176274" w:rsidRPr="000C579D">
              <w:t>:</w:t>
            </w:r>
          </w:p>
        </w:tc>
        <w:tc>
          <w:tcPr>
            <w:tcW w:w="7474" w:type="dxa"/>
          </w:tcPr>
          <w:p w:rsidR="00176274" w:rsidRPr="000C579D" w:rsidRDefault="00451A0B" w:rsidP="0002277A">
            <w:pPr>
              <w:pStyle w:val="12Q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Theme="minorEastAsia" w:eastAsiaTheme="minorEastAsia" w:hAnsiTheme="minorEastAsia" w:hint="eastAsia"/>
                <w:lang w:eastAsia="ko-KR"/>
              </w:rPr>
              <w:t>고객</w:t>
            </w:r>
            <w:r w:rsidR="001231C5">
              <w:rPr>
                <w:rFonts w:asciiTheme="minorEastAsia" w:eastAsiaTheme="minorEastAsia" w:hAnsiTheme="minorEastAsia" w:hint="eastAsia"/>
                <w:lang w:eastAsia="ko-KR"/>
              </w:rPr>
              <w:t xml:space="preserve">의 </w:t>
            </w:r>
            <w:r>
              <w:rPr>
                <w:rFonts w:asciiTheme="minorEastAsia" w:eastAsiaTheme="minorEastAsia" w:hAnsiTheme="minorEastAsia" w:hint="eastAsia"/>
                <w:lang w:eastAsia="ko-KR"/>
              </w:rPr>
              <w:t>국가</w:t>
            </w:r>
          </w:p>
        </w:tc>
      </w:tr>
    </w:tbl>
    <w:p w:rsidR="00187C41" w:rsidRDefault="00187C41"/>
    <w:tbl>
      <w:tblPr>
        <w:tblStyle w:val="-1"/>
        <w:tblW w:w="949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809"/>
        <w:gridCol w:w="1701"/>
        <w:gridCol w:w="1134"/>
        <w:gridCol w:w="1063"/>
        <w:gridCol w:w="780"/>
        <w:gridCol w:w="3011"/>
      </w:tblGrid>
      <w:tr w:rsidR="00515011" w:rsidRPr="000C579D" w:rsidTr="000C57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8" w:type="dxa"/>
            <w:gridSpan w:val="6"/>
          </w:tcPr>
          <w:p w:rsidR="00515011" w:rsidRPr="004604A0" w:rsidRDefault="004604A0" w:rsidP="000C579D">
            <w:pPr>
              <w:pStyle w:val="12QTable"/>
              <w:rPr>
                <w:rFonts w:eastAsiaTheme="minorEastAsia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lang w:eastAsia="ko-KR"/>
              </w:rPr>
              <w:t>계약 세부사항</w:t>
            </w:r>
          </w:p>
        </w:tc>
      </w:tr>
      <w:tr w:rsidR="00515011" w:rsidRPr="000C579D" w:rsidTr="000C57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515011" w:rsidRPr="000C579D" w:rsidRDefault="004604A0" w:rsidP="000C579D">
            <w:pPr>
              <w:pStyle w:val="12QTable"/>
            </w:pPr>
            <w:r>
              <w:rPr>
                <w:rFonts w:asciiTheme="minorEastAsia" w:eastAsiaTheme="minorEastAsia" w:hAnsiTheme="minorEastAsia" w:hint="eastAsia"/>
                <w:lang w:eastAsia="ko-KR"/>
              </w:rPr>
              <w:t>서명일자</w:t>
            </w:r>
            <w:r w:rsidR="00515011" w:rsidRPr="000C579D">
              <w:t xml:space="preserve">: </w:t>
            </w:r>
          </w:p>
        </w:tc>
        <w:tc>
          <w:tcPr>
            <w:tcW w:w="3898" w:type="dxa"/>
            <w:gridSpan w:val="3"/>
          </w:tcPr>
          <w:p w:rsidR="00515011" w:rsidRPr="000C579D" w:rsidRDefault="00436350" w:rsidP="000C579D">
            <w:pPr>
              <w:pStyle w:val="12Q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rFonts w:asciiTheme="minorEastAsia" w:eastAsiaTheme="minorEastAsia" w:hAnsiTheme="minorEastAsia" w:hint="eastAsia"/>
                  <w:lang w:eastAsia="ko-KR"/>
                </w:rPr>
                <w:id w:val="895097394"/>
                <w:placeholder>
                  <w:docPart w:val="66602AD055634B1E8A84B9D219A1A12A"/>
                </w:placeholder>
                <w:date>
                  <w:dateFormat w:val="dd/MM/yyyy"/>
                  <w:lid w:val="en-GB"/>
                  <w:storeMappedDataAs w:val="dateTime"/>
                  <w:calendar w:val="gregorian"/>
                </w:date>
              </w:sdtPr>
              <w:sdtEndPr/>
              <w:sdtContent>
                <w:r w:rsidR="006260D5">
                  <w:rPr>
                    <w:rFonts w:asciiTheme="minorEastAsia" w:eastAsiaTheme="minorEastAsia" w:hAnsiTheme="minorEastAsia" w:hint="eastAsia"/>
                    <w:lang w:eastAsia="ko-KR"/>
                  </w:rPr>
                  <w:t>일자</w:t>
                </w:r>
              </w:sdtContent>
            </w:sdt>
          </w:p>
        </w:tc>
        <w:tc>
          <w:tcPr>
            <w:tcW w:w="3791" w:type="dxa"/>
            <w:gridSpan w:val="2"/>
          </w:tcPr>
          <w:p w:rsidR="00515011" w:rsidRPr="000C579D" w:rsidRDefault="006260D5" w:rsidP="006260D5">
            <w:pPr>
              <w:pStyle w:val="12Q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Theme="minorEastAsia" w:eastAsiaTheme="minorEastAsia" w:hAnsiTheme="minorEastAsia" w:hint="eastAsia"/>
                <w:lang w:eastAsia="ko-KR"/>
              </w:rPr>
              <w:t>기간</w:t>
            </w:r>
            <w:r w:rsidR="00515011" w:rsidRPr="000C579D">
              <w:t xml:space="preserve">: </w:t>
            </w:r>
            <w:sdt>
              <w:sdtPr>
                <w:alias w:val="Insert full number"/>
                <w:tag w:val="dur"/>
                <w:id w:val="1769577802"/>
                <w:placeholder>
                  <w:docPart w:val="99467D68D75447B28B2D48BD5052440E"/>
                </w:placeholder>
                <w:showingPlcHdr/>
              </w:sdtPr>
              <w:sdtEndPr/>
              <w:sdtContent>
                <w:r w:rsidR="00515011" w:rsidRPr="007E6227">
                  <w:rPr>
                    <w:color w:val="A6A6A6" w:themeColor="background1" w:themeShade="A6"/>
                  </w:rPr>
                  <w:t>X</w:t>
                </w:r>
              </w:sdtContent>
            </w:sdt>
            <w:r w:rsidR="00515011" w:rsidRPr="000C579D">
              <w:t xml:space="preserve"> </w:t>
            </w:r>
            <w:sdt>
              <w:sdtPr>
                <w:rPr>
                  <w:rFonts w:asciiTheme="minorEastAsia" w:eastAsiaTheme="minorEastAsia" w:hAnsiTheme="minorEastAsia" w:hint="eastAsia"/>
                  <w:lang w:eastAsia="ko-KR"/>
                </w:rPr>
                <w:id w:val="-1949696258"/>
                <w:placeholder>
                  <w:docPart w:val="CA06ACD9CB0342AD943C888B832D88B5"/>
                </w:placeholder>
                <w:comboBox>
                  <w:listItem w:value="Choose"/>
                  <w:listItem w:displayText="days" w:value="days"/>
                  <w:listItem w:displayText="weeks" w:value="weeks"/>
                  <w:listItem w:displayText="months" w:value="months"/>
                  <w:listItem w:displayText="years" w:value="years"/>
                </w:comboBox>
              </w:sdtPr>
              <w:sdtEndPr/>
              <w:sdtContent>
                <w:r>
                  <w:rPr>
                    <w:rFonts w:asciiTheme="minorEastAsia" w:eastAsiaTheme="minorEastAsia" w:hAnsiTheme="minorEastAsia" w:hint="eastAsia"/>
                    <w:lang w:eastAsia="ko-KR"/>
                  </w:rPr>
                  <w:t>개월</w:t>
                </w:r>
              </w:sdtContent>
            </w:sdt>
          </w:p>
        </w:tc>
      </w:tr>
      <w:tr w:rsidR="00515011" w:rsidRPr="000C579D" w:rsidTr="000C57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515011" w:rsidRPr="000C579D" w:rsidRDefault="006260D5" w:rsidP="007E6227">
            <w:pPr>
              <w:pStyle w:val="12QTable"/>
            </w:pPr>
            <w:r>
              <w:rPr>
                <w:rFonts w:asciiTheme="minorEastAsia" w:eastAsiaTheme="minorEastAsia" w:hAnsiTheme="minorEastAsia" w:hint="eastAsia"/>
                <w:lang w:eastAsia="ko-KR"/>
              </w:rPr>
              <w:t>시작일</w:t>
            </w:r>
            <w:r w:rsidR="00515011" w:rsidRPr="000C579D">
              <w:t>:</w:t>
            </w:r>
          </w:p>
        </w:tc>
        <w:sdt>
          <w:sdtPr>
            <w:rPr>
              <w:rFonts w:asciiTheme="minorEastAsia" w:eastAsiaTheme="minorEastAsia" w:hAnsiTheme="minorEastAsia" w:hint="eastAsia"/>
              <w:lang w:eastAsia="ko-KR"/>
            </w:rPr>
            <w:id w:val="-708566665"/>
            <w:placeholder>
              <w:docPart w:val="0D707E0A21ED403EB5EF6D7313D0D5FB"/>
            </w:placeholder>
            <w:date>
              <w:dateFormat w:val="dd/MM/yyyy"/>
              <w:lid w:val="en-GB"/>
              <w:storeMappedDataAs w:val="dateTime"/>
              <w:calendar w:val="gregorian"/>
            </w:date>
          </w:sdtPr>
          <w:sdtEndPr/>
          <w:sdtContent>
            <w:tc>
              <w:tcPr>
                <w:tcW w:w="7689" w:type="dxa"/>
                <w:gridSpan w:val="5"/>
              </w:tcPr>
              <w:p w:rsidR="00515011" w:rsidRPr="000C579D" w:rsidRDefault="006260D5" w:rsidP="000C579D">
                <w:pPr>
                  <w:pStyle w:val="12QTable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rFonts w:asciiTheme="minorEastAsia" w:eastAsiaTheme="minorEastAsia" w:hAnsiTheme="minorEastAsia" w:hint="eastAsia"/>
                    <w:lang w:eastAsia="ko-KR"/>
                  </w:rPr>
                  <w:t>일자</w:t>
                </w:r>
              </w:p>
            </w:tc>
          </w:sdtContent>
        </w:sdt>
      </w:tr>
      <w:tr w:rsidR="00515011" w:rsidRPr="000C579D" w:rsidTr="000C57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515011" w:rsidRPr="000C579D" w:rsidRDefault="006260D5" w:rsidP="007E6227">
            <w:pPr>
              <w:pStyle w:val="12QTable"/>
            </w:pPr>
            <w:r>
              <w:rPr>
                <w:rFonts w:asciiTheme="minorEastAsia" w:eastAsiaTheme="minorEastAsia" w:hAnsiTheme="minorEastAsia" w:hint="eastAsia"/>
                <w:lang w:eastAsia="ko-KR"/>
              </w:rPr>
              <w:t>종료일</w:t>
            </w:r>
            <w:r w:rsidR="00515011" w:rsidRPr="000C579D">
              <w:t>:</w:t>
            </w:r>
          </w:p>
        </w:tc>
        <w:sdt>
          <w:sdtPr>
            <w:rPr>
              <w:rFonts w:asciiTheme="minorEastAsia" w:eastAsiaTheme="minorEastAsia" w:hAnsiTheme="minorEastAsia" w:hint="eastAsia"/>
              <w:lang w:eastAsia="ko-KR"/>
            </w:rPr>
            <w:id w:val="483432577"/>
            <w:placeholder>
              <w:docPart w:val="4A066FF921BD439BAEA1878A5B1CE1F5"/>
            </w:placeholder>
            <w:date>
              <w:dateFormat w:val="dd/MM/yyyy"/>
              <w:lid w:val="en-GB"/>
              <w:storeMappedDataAs w:val="dateTime"/>
              <w:calendar w:val="gregorian"/>
            </w:date>
          </w:sdtPr>
          <w:sdtEndPr/>
          <w:sdtContent>
            <w:tc>
              <w:tcPr>
                <w:tcW w:w="7689" w:type="dxa"/>
                <w:gridSpan w:val="5"/>
              </w:tcPr>
              <w:p w:rsidR="00515011" w:rsidRPr="000C579D" w:rsidRDefault="006260D5" w:rsidP="000C579D">
                <w:pPr>
                  <w:pStyle w:val="12QTable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rFonts w:asciiTheme="minorEastAsia" w:eastAsiaTheme="minorEastAsia" w:hAnsiTheme="minorEastAsia" w:hint="eastAsia"/>
                    <w:lang w:eastAsia="ko-KR"/>
                  </w:rPr>
                  <w:t>일자</w:t>
                </w:r>
              </w:p>
            </w:tc>
          </w:sdtContent>
        </w:sdt>
      </w:tr>
      <w:tr w:rsidR="00515011" w:rsidRPr="000C579D" w:rsidTr="000C57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515011" w:rsidRPr="000C579D" w:rsidRDefault="006260D5" w:rsidP="006260D5">
            <w:pPr>
              <w:pStyle w:val="12QTable"/>
            </w:pPr>
            <w:r>
              <w:rPr>
                <w:rFonts w:asciiTheme="minorEastAsia" w:eastAsiaTheme="minorEastAsia" w:hAnsiTheme="minorEastAsia" w:hint="eastAsia"/>
                <w:lang w:eastAsia="ko-KR"/>
              </w:rPr>
              <w:t>작업</w:t>
            </w:r>
            <w:r w:rsidR="00515011" w:rsidRPr="000C579D">
              <w:t>:</w:t>
            </w:r>
          </w:p>
        </w:tc>
        <w:bookmarkStart w:id="0" w:name="work_md"/>
        <w:tc>
          <w:tcPr>
            <w:tcW w:w="1701" w:type="dxa"/>
          </w:tcPr>
          <w:p w:rsidR="00515011" w:rsidRPr="000C579D" w:rsidRDefault="00436350" w:rsidP="00B0199D">
            <w:pPr>
              <w:pStyle w:val="12QTable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1931460280"/>
                <w:placeholder>
                  <w:docPart w:val="4DFD647994834B188EBE4C90E351B32E"/>
                </w:placeholder>
                <w:showingPlcHdr/>
              </w:sdtPr>
              <w:sdtEndPr/>
              <w:sdtContent>
                <w:r w:rsidR="00515011" w:rsidRPr="007E6227">
                  <w:rPr>
                    <w:rStyle w:val="a9"/>
                    <w:color w:val="A6A6A6" w:themeColor="background1" w:themeShade="A6"/>
                  </w:rPr>
                  <w:t>XXX</w:t>
                </w:r>
              </w:sdtContent>
            </w:sdt>
            <w:bookmarkEnd w:id="0"/>
          </w:p>
        </w:tc>
        <w:sdt>
          <w:sdtPr>
            <w:rPr>
              <w:rFonts w:asciiTheme="minorEastAsia" w:eastAsiaTheme="minorEastAsia" w:hAnsiTheme="minorEastAsia" w:hint="eastAsia"/>
              <w:lang w:eastAsia="ko-KR"/>
            </w:rPr>
            <w:id w:val="-1652669632"/>
            <w:placeholder>
              <w:docPart w:val="877494EF1F204347B250C5011D73097D"/>
            </w:placeholder>
            <w:comboBox>
              <w:listItem w:value="Choose an item."/>
              <w:listItem w:displayText="man days" w:value="man days"/>
              <w:listItem w:displayText="hours" w:value="hours"/>
            </w:comboBox>
          </w:sdtPr>
          <w:sdtEndPr/>
          <w:sdtContent>
            <w:tc>
              <w:tcPr>
                <w:tcW w:w="1134" w:type="dxa"/>
              </w:tcPr>
              <w:p w:rsidR="00515011" w:rsidRPr="000C579D" w:rsidRDefault="006260D5" w:rsidP="000C579D">
                <w:pPr>
                  <w:pStyle w:val="12QTable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rFonts w:asciiTheme="minorEastAsia" w:eastAsiaTheme="minorEastAsia" w:hAnsiTheme="minorEastAsia" w:hint="eastAsia"/>
                    <w:lang w:eastAsia="ko-KR"/>
                  </w:rPr>
                  <w:t>아이템 선정</w:t>
                </w:r>
              </w:p>
            </w:tc>
          </w:sdtContent>
        </w:sdt>
        <w:tc>
          <w:tcPr>
            <w:tcW w:w="1843" w:type="dxa"/>
            <w:gridSpan w:val="2"/>
          </w:tcPr>
          <w:p w:rsidR="00515011" w:rsidRPr="000C579D" w:rsidRDefault="00515011" w:rsidP="000C579D">
            <w:pPr>
              <w:pStyle w:val="12Q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11" w:type="dxa"/>
          </w:tcPr>
          <w:p w:rsidR="00515011" w:rsidRPr="000C579D" w:rsidRDefault="00515011" w:rsidP="000C579D">
            <w:pPr>
              <w:pStyle w:val="12Q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15011" w:rsidRPr="000C579D" w:rsidTr="000C57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515011" w:rsidRPr="000C579D" w:rsidRDefault="00EE2688" w:rsidP="000C579D">
            <w:pPr>
              <w:pStyle w:val="12QTable"/>
            </w:pPr>
            <w:proofErr w:type="spellStart"/>
            <w:r>
              <w:rPr>
                <w:rFonts w:asciiTheme="minorEastAsia" w:eastAsiaTheme="minorEastAsia" w:hAnsiTheme="minorEastAsia" w:hint="eastAsia"/>
                <w:lang w:eastAsia="ko-KR"/>
              </w:rPr>
              <w:t>요율</w:t>
            </w:r>
            <w:proofErr w:type="spellEnd"/>
            <w:r w:rsidR="00515011" w:rsidRPr="000C579D">
              <w:t>:</w:t>
            </w:r>
          </w:p>
        </w:tc>
        <w:bookmarkStart w:id="1" w:name="fee_rate" w:displacedByCustomXml="next"/>
        <w:sdt>
          <w:sdtPr>
            <w:id w:val="-963569313"/>
            <w:placeholder>
              <w:docPart w:val="4181CB375F394C3C9EAF4467C2F98883"/>
            </w:placeholder>
            <w:showingPlcHdr/>
          </w:sdtPr>
          <w:sdtEndPr/>
          <w:sdtContent>
            <w:tc>
              <w:tcPr>
                <w:tcW w:w="1701" w:type="dxa"/>
              </w:tcPr>
              <w:p w:rsidR="00515011" w:rsidRPr="000C579D" w:rsidRDefault="00515011" w:rsidP="00B0199D">
                <w:pPr>
                  <w:pStyle w:val="12QTable"/>
                  <w:jc w:val="right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7E6227">
                  <w:rPr>
                    <w:rStyle w:val="a9"/>
                    <w:color w:val="A6A6A6" w:themeColor="background1" w:themeShade="A6"/>
                  </w:rPr>
                  <w:t>XXX</w:t>
                </w:r>
              </w:p>
            </w:tc>
          </w:sdtContent>
        </w:sdt>
        <w:bookmarkEnd w:id="1" w:displacedByCustomXml="prev"/>
        <w:tc>
          <w:tcPr>
            <w:tcW w:w="1134" w:type="dxa"/>
          </w:tcPr>
          <w:p w:rsidR="00515011" w:rsidRPr="000C579D" w:rsidRDefault="00436350" w:rsidP="000C579D">
            <w:pPr>
              <w:pStyle w:val="12Q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rFonts w:asciiTheme="minorEastAsia" w:eastAsiaTheme="minorEastAsia" w:hAnsiTheme="minorEastAsia" w:hint="eastAsia"/>
                  <w:lang w:eastAsia="ko-KR"/>
                </w:rPr>
                <w:alias w:val="Currency"/>
                <w:tag w:val="Currency"/>
                <w:id w:val="-1644653688"/>
                <w:placeholder>
                  <w:docPart w:val="30C93340715845E2B77C4FE5948A32CF"/>
                </w:placeholder>
                <w:comboBox>
                  <w:listItem w:value="Choose an item."/>
                  <w:listItem w:displayText="USD" w:value="USD"/>
                  <w:listItem w:displayText="EUR" w:value="EUR"/>
                </w:comboBox>
              </w:sdtPr>
              <w:sdtEndPr/>
              <w:sdtContent>
                <w:r w:rsidR="00FB0049">
                  <w:rPr>
                    <w:rFonts w:asciiTheme="minorEastAsia" w:eastAsiaTheme="minorEastAsia" w:hAnsiTheme="minorEastAsia" w:hint="eastAsia"/>
                    <w:lang w:eastAsia="ko-KR"/>
                  </w:rPr>
                  <w:t>통용화폐</w:t>
                </w:r>
              </w:sdtContent>
            </w:sdt>
          </w:p>
        </w:tc>
        <w:tc>
          <w:tcPr>
            <w:tcW w:w="1843" w:type="dxa"/>
            <w:gridSpan w:val="2"/>
          </w:tcPr>
          <w:p w:rsidR="00515011" w:rsidRPr="000C579D" w:rsidRDefault="00515011" w:rsidP="000C579D">
            <w:pPr>
              <w:pStyle w:val="12Q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11" w:type="dxa"/>
          </w:tcPr>
          <w:p w:rsidR="00515011" w:rsidRPr="000C579D" w:rsidRDefault="00515011" w:rsidP="000C579D">
            <w:pPr>
              <w:pStyle w:val="12Q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15011" w:rsidRPr="000C579D" w:rsidTr="000C57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515011" w:rsidRPr="000C579D" w:rsidRDefault="00EE2688" w:rsidP="000C579D">
            <w:pPr>
              <w:pStyle w:val="12QTable"/>
            </w:pPr>
            <w:r>
              <w:rPr>
                <w:rFonts w:asciiTheme="minorEastAsia" w:eastAsiaTheme="minorEastAsia" w:hAnsiTheme="minorEastAsia" w:hint="eastAsia"/>
                <w:lang w:eastAsia="ko-KR"/>
              </w:rPr>
              <w:t>계약가격</w:t>
            </w:r>
            <w:r w:rsidR="00515011" w:rsidRPr="000C579D">
              <w:t>:</w:t>
            </w:r>
          </w:p>
        </w:tc>
        <w:bookmarkStart w:id="2" w:name="contract_value" w:displacedByCustomXml="next"/>
        <w:sdt>
          <w:sdtPr>
            <w:id w:val="-1614438795"/>
            <w:placeholder>
              <w:docPart w:val="247E150338D447DB8C919A815A1BE161"/>
            </w:placeholder>
          </w:sdtPr>
          <w:sdtEndPr/>
          <w:sdtContent>
            <w:tc>
              <w:tcPr>
                <w:tcW w:w="1701" w:type="dxa"/>
              </w:tcPr>
              <w:p w:rsidR="00515011" w:rsidRPr="000C579D" w:rsidRDefault="000823A8" w:rsidP="00B0199D">
                <w:pPr>
                  <w:pStyle w:val="12QTable"/>
                  <w:jc w:val="righ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0C579D">
                  <w:fldChar w:fldCharType="begin"/>
                </w:r>
                <w:r w:rsidR="00515011" w:rsidRPr="000C579D">
                  <w:instrText xml:space="preserve"> =work_md*fee_rate </w:instrText>
                </w:r>
                <w:r w:rsidRPr="000C579D">
                  <w:fldChar w:fldCharType="separate"/>
                </w:r>
                <w:r w:rsidR="00515011" w:rsidRPr="000C579D">
                  <w:t>0</w:t>
                </w:r>
                <w:r w:rsidRPr="000C579D">
                  <w:fldChar w:fldCharType="end"/>
                </w:r>
              </w:p>
            </w:tc>
          </w:sdtContent>
        </w:sdt>
        <w:bookmarkEnd w:id="2" w:displacedByCustomXml="prev"/>
        <w:tc>
          <w:tcPr>
            <w:tcW w:w="1134" w:type="dxa"/>
          </w:tcPr>
          <w:p w:rsidR="00515011" w:rsidRPr="000C579D" w:rsidRDefault="00436350" w:rsidP="000C579D">
            <w:pPr>
              <w:pStyle w:val="12Q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rPr>
                  <w:rFonts w:asciiTheme="minorEastAsia" w:eastAsiaTheme="minorEastAsia" w:hAnsiTheme="minorEastAsia" w:hint="eastAsia"/>
                  <w:lang w:eastAsia="ko-KR"/>
                </w:rPr>
                <w:alias w:val="Currency"/>
                <w:tag w:val="Currency"/>
                <w:id w:val="-1382546084"/>
                <w:placeholder>
                  <w:docPart w:val="BF2CD30DEDEC4870A417D80F5895FD96"/>
                </w:placeholder>
                <w:comboBox>
                  <w:listItem w:value="Choose an item."/>
                  <w:listItem w:displayText="USD" w:value="USD"/>
                  <w:listItem w:displayText="EUR" w:value="EUR"/>
                </w:comboBox>
              </w:sdtPr>
              <w:sdtEndPr/>
              <w:sdtContent>
                <w:r w:rsidR="00FB0049">
                  <w:rPr>
                    <w:rFonts w:asciiTheme="minorEastAsia" w:eastAsiaTheme="minorEastAsia" w:hAnsiTheme="minorEastAsia" w:hint="eastAsia"/>
                    <w:lang w:eastAsia="ko-KR"/>
                  </w:rPr>
                  <w:t>통용화폐</w:t>
                </w:r>
              </w:sdtContent>
            </w:sdt>
          </w:p>
        </w:tc>
        <w:tc>
          <w:tcPr>
            <w:tcW w:w="1843" w:type="dxa"/>
            <w:gridSpan w:val="2"/>
          </w:tcPr>
          <w:p w:rsidR="00515011" w:rsidRPr="000C579D" w:rsidRDefault="00515011" w:rsidP="000C579D">
            <w:pPr>
              <w:pStyle w:val="12Q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11" w:type="dxa"/>
          </w:tcPr>
          <w:p w:rsidR="00515011" w:rsidRPr="000C579D" w:rsidRDefault="00515011" w:rsidP="000C579D">
            <w:pPr>
              <w:pStyle w:val="12Q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15011" w:rsidRPr="000C579D" w:rsidTr="000C57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515011" w:rsidRPr="000C579D" w:rsidRDefault="00EE2688" w:rsidP="000C579D">
            <w:pPr>
              <w:pStyle w:val="12QTable"/>
            </w:pPr>
            <w:r>
              <w:rPr>
                <w:rFonts w:asciiTheme="minorEastAsia" w:eastAsiaTheme="minorEastAsia" w:hAnsiTheme="minorEastAsia" w:hint="eastAsia"/>
                <w:lang w:eastAsia="ko-KR"/>
              </w:rPr>
              <w:t>계약가격</w:t>
            </w:r>
            <w:r w:rsidR="00176274">
              <w:t>:</w:t>
            </w:r>
          </w:p>
        </w:tc>
        <w:bookmarkStart w:id="3" w:name="foreign_value" w:displacedByCustomXml="next"/>
        <w:sdt>
          <w:sdtPr>
            <w:id w:val="1794718486"/>
            <w:placeholder>
              <w:docPart w:val="E50023BF55154C3D84822D99BB9FAFEC"/>
            </w:placeholder>
          </w:sdtPr>
          <w:sdtEndPr/>
          <w:sdtContent>
            <w:tc>
              <w:tcPr>
                <w:tcW w:w="1701" w:type="dxa"/>
              </w:tcPr>
              <w:p w:rsidR="00515011" w:rsidRPr="000C579D" w:rsidRDefault="000823A8" w:rsidP="00B0199D">
                <w:pPr>
                  <w:pStyle w:val="12QTable"/>
                  <w:jc w:val="right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0C579D">
                  <w:fldChar w:fldCharType="begin"/>
                </w:r>
                <w:r w:rsidR="00DC390E" w:rsidRPr="000C579D">
                  <w:instrText xml:space="preserve"> =contract_value*ex_rate </w:instrText>
                </w:r>
                <w:r w:rsidRPr="000C579D">
                  <w:fldChar w:fldCharType="separate"/>
                </w:r>
                <w:r w:rsidR="00DC390E" w:rsidRPr="000C579D">
                  <w:t>0</w:t>
                </w:r>
                <w:r w:rsidRPr="000C579D">
                  <w:fldChar w:fldCharType="end"/>
                </w:r>
              </w:p>
            </w:tc>
          </w:sdtContent>
        </w:sdt>
        <w:bookmarkEnd w:id="3" w:displacedByCustomXml="prev"/>
        <w:tc>
          <w:tcPr>
            <w:tcW w:w="1134" w:type="dxa"/>
          </w:tcPr>
          <w:p w:rsidR="00515011" w:rsidRPr="000C579D" w:rsidRDefault="00436350" w:rsidP="00FB0049">
            <w:pPr>
              <w:pStyle w:val="12Q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rFonts w:asciiTheme="minorEastAsia" w:eastAsiaTheme="minorEastAsia" w:hAnsiTheme="minorEastAsia" w:hint="eastAsia"/>
                  <w:lang w:eastAsia="ko-KR"/>
                </w:rPr>
                <w:alias w:val="Currency"/>
                <w:tag w:val="Currency"/>
                <w:id w:val="1601912855"/>
                <w:placeholder>
                  <w:docPart w:val="34ED22DB218F4C91AE68FF47E39D228F"/>
                </w:placeholder>
                <w:comboBox>
                  <w:listItem w:value="Choose an item."/>
                  <w:listItem w:displayText="USD" w:value="USD"/>
                  <w:listItem w:displayText="EUR" w:value="EUR"/>
                </w:comboBox>
              </w:sdtPr>
              <w:sdtEndPr/>
              <w:sdtContent>
                <w:r w:rsidR="00FB0049">
                  <w:rPr>
                    <w:rFonts w:asciiTheme="minorEastAsia" w:eastAsiaTheme="minorEastAsia" w:hAnsiTheme="minorEastAsia" w:hint="eastAsia"/>
                    <w:lang w:eastAsia="ko-KR"/>
                  </w:rPr>
                  <w:t>통용화폐</w:t>
                </w:r>
              </w:sdtContent>
            </w:sdt>
          </w:p>
        </w:tc>
        <w:tc>
          <w:tcPr>
            <w:tcW w:w="1843" w:type="dxa"/>
            <w:gridSpan w:val="2"/>
          </w:tcPr>
          <w:p w:rsidR="00515011" w:rsidRPr="000C579D" w:rsidRDefault="00EE2688" w:rsidP="000C579D">
            <w:pPr>
              <w:pStyle w:val="12Q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Theme="minorEastAsia" w:eastAsiaTheme="minorEastAsia" w:hAnsiTheme="minorEastAsia" w:hint="eastAsia"/>
                <w:lang w:eastAsia="ko-KR"/>
              </w:rPr>
              <w:t>환율</w:t>
            </w:r>
            <w:r w:rsidR="00515011" w:rsidRPr="000C579D">
              <w:t>:</w:t>
            </w:r>
          </w:p>
        </w:tc>
        <w:bookmarkStart w:id="4" w:name="ex_rate" w:displacedByCustomXml="next"/>
        <w:sdt>
          <w:sdtPr>
            <w:id w:val="822705656"/>
            <w:placeholder>
              <w:docPart w:val="421E72A1E5734B8D98BDC27D650817C2"/>
            </w:placeholder>
          </w:sdtPr>
          <w:sdtEndPr/>
          <w:sdtContent>
            <w:tc>
              <w:tcPr>
                <w:tcW w:w="3011" w:type="dxa"/>
              </w:tcPr>
              <w:p w:rsidR="00515011" w:rsidRPr="000C579D" w:rsidRDefault="00572B09" w:rsidP="00EE2688">
                <w:pPr>
                  <w:pStyle w:val="12QTable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rFonts w:asciiTheme="minorEastAsia" w:eastAsiaTheme="minorEastAsia" w:hAnsiTheme="minorEastAsia" w:hint="eastAsia"/>
                    <w:lang w:eastAsia="ko-KR"/>
                  </w:rPr>
                  <w:t>환율 삽입</w:t>
                </w:r>
              </w:p>
            </w:tc>
          </w:sdtContent>
        </w:sdt>
        <w:bookmarkEnd w:id="4" w:displacedByCustomXml="prev"/>
      </w:tr>
    </w:tbl>
    <w:p w:rsidR="00515011" w:rsidRDefault="00515011"/>
    <w:p w:rsidR="00DC272B" w:rsidRDefault="00DC272B">
      <w:r>
        <w:rPr>
          <w:b/>
          <w:bCs/>
        </w:rPr>
        <w:br w:type="page"/>
      </w:r>
    </w:p>
    <w:tbl>
      <w:tblPr>
        <w:tblStyle w:val="-1"/>
        <w:tblW w:w="9498" w:type="dxa"/>
        <w:tblInd w:w="108" w:type="dxa"/>
        <w:tblLook w:val="01E0" w:firstRow="1" w:lastRow="1" w:firstColumn="1" w:lastColumn="1" w:noHBand="0" w:noVBand="0"/>
      </w:tblPr>
      <w:tblGrid>
        <w:gridCol w:w="891"/>
        <w:gridCol w:w="6906"/>
        <w:gridCol w:w="1701"/>
      </w:tblGrid>
      <w:tr w:rsidR="00531F76" w:rsidTr="00531F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  <w:gridSpan w:val="2"/>
          </w:tcPr>
          <w:p w:rsidR="00531F76" w:rsidRDefault="00CC607F" w:rsidP="007E6227">
            <w:pPr>
              <w:pStyle w:val="12QTable"/>
              <w:rPr>
                <w:b w:val="0"/>
                <w:bCs w:val="0"/>
                <w:lang w:val="sl-SI"/>
              </w:rPr>
            </w:pPr>
            <w:r>
              <w:rPr>
                <w:rFonts w:asciiTheme="minorEastAsia" w:eastAsiaTheme="minorEastAsia" w:hAnsiTheme="minorEastAsia" w:hint="eastAsia"/>
                <w:lang w:eastAsia="ko-KR"/>
              </w:rPr>
              <w:lastRenderedPageBreak/>
              <w:t>진도</w:t>
            </w:r>
            <w:r w:rsidR="00531F76">
              <w:t xml:space="preserve"> </w:t>
            </w:r>
            <w:sdt>
              <w:sdtPr>
                <w:alias w:val="Keywords"/>
                <w:tag w:val=""/>
                <w:id w:val="-109968638"/>
                <w:placeholder>
                  <w:docPart w:val="A5B610380A8A4B5082A62F0B44CDDA6B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:text/>
              </w:sdtPr>
              <w:sdtEndPr/>
              <w:sdtContent>
                <w:r w:rsidR="00531F76">
                  <w:rPr>
                    <w:lang w:val="sl-SI"/>
                  </w:rPr>
                  <w:t>MR.XX</w:t>
                </w:r>
              </w:sdtContent>
            </w:sdt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01" w:type="dxa"/>
          </w:tcPr>
          <w:p w:rsidR="00531F76" w:rsidRDefault="00CE3E68" w:rsidP="007E6227">
            <w:pPr>
              <w:pStyle w:val="12QTable"/>
            </w:pPr>
            <w:proofErr w:type="spellStart"/>
            <w:r>
              <w:rPr>
                <w:rFonts w:asciiTheme="minorEastAsia" w:eastAsiaTheme="minorEastAsia" w:hAnsiTheme="minorEastAsia" w:hint="eastAsia"/>
                <w:lang w:eastAsia="ko-KR"/>
              </w:rPr>
              <w:t>진척률</w:t>
            </w:r>
            <w:proofErr w:type="spellEnd"/>
            <w:r w:rsidR="00531F76">
              <w:t xml:space="preserve"> [%]</w:t>
            </w:r>
          </w:p>
        </w:tc>
      </w:tr>
      <w:tr w:rsidR="00531F76" w:rsidTr="00531F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1" w:type="dxa"/>
          </w:tcPr>
          <w:p w:rsidR="00531F76" w:rsidRPr="00F03D44" w:rsidRDefault="00531F76" w:rsidP="007E6227">
            <w:pPr>
              <w:pStyle w:val="12QTable"/>
              <w:rPr>
                <w:b w:val="0"/>
                <w:bCs w:val="0"/>
              </w:rPr>
            </w:pPr>
            <w:r>
              <w:t>Task 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06" w:type="dxa"/>
          </w:tcPr>
          <w:p w:rsidR="00531F76" w:rsidRPr="005D048B" w:rsidRDefault="00CE3E68" w:rsidP="0002277A">
            <w:pPr>
              <w:pStyle w:val="12QTable"/>
              <w:rPr>
                <w:color w:val="80808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lang w:eastAsia="ko-KR"/>
              </w:rPr>
              <w:t xml:space="preserve">해당 태스크 및 보고기간 중에 수행된 활동(activities)을 기술하라. 이것은 최상위의 설명이므로 </w:t>
            </w:r>
            <w:proofErr w:type="spellStart"/>
            <w:r>
              <w:rPr>
                <w:rFonts w:asciiTheme="minorEastAsia" w:eastAsiaTheme="minorEastAsia" w:hAnsiTheme="minorEastAsia" w:hint="eastAsia"/>
                <w:lang w:eastAsia="ko-KR"/>
              </w:rPr>
              <w:t>간략</w:t>
            </w:r>
            <w:proofErr w:type="spellEnd"/>
            <w:r>
              <w:rPr>
                <w:rFonts w:asciiTheme="minorEastAsia" w:eastAsiaTheme="minorEastAsia" w:hAnsiTheme="minorEastAsia" w:hint="eastAsia"/>
                <w:lang w:eastAsia="ko-KR"/>
              </w:rPr>
              <w:t xml:space="preserve">, 명확 그리고 간결히 기술하라. </w:t>
            </w:r>
            <w:proofErr w:type="gramStart"/>
            <w:r w:rsidR="004B7A12">
              <w:rPr>
                <w:rFonts w:asciiTheme="minorEastAsia" w:eastAsiaTheme="minorEastAsia" w:hAnsiTheme="minorEastAsia" w:hint="eastAsia"/>
                <w:lang w:eastAsia="ko-KR"/>
              </w:rPr>
              <w:t>그리고  프로젝트</w:t>
            </w:r>
            <w:proofErr w:type="gramEnd"/>
            <w:r w:rsidR="004B7A12">
              <w:rPr>
                <w:rFonts w:asciiTheme="minorEastAsia" w:eastAsiaTheme="minorEastAsia" w:hAnsiTheme="minorEastAsia" w:hint="eastAsia"/>
                <w:lang w:eastAsia="ko-KR"/>
              </w:rPr>
              <w:t xml:space="preserve"> 필요성에 맞도록 Task/Activity/X의 </w:t>
            </w:r>
            <w:r w:rsidR="00E525FD">
              <w:rPr>
                <w:rFonts w:asciiTheme="minorEastAsia" w:eastAsiaTheme="minorEastAsia" w:hAnsiTheme="minorEastAsia" w:hint="eastAsia"/>
                <w:lang w:eastAsia="ko-KR"/>
              </w:rPr>
              <w:t xml:space="preserve">용어를 </w:t>
            </w:r>
            <w:r w:rsidR="004B7A12">
              <w:rPr>
                <w:rFonts w:asciiTheme="minorEastAsia" w:eastAsiaTheme="minorEastAsia" w:hAnsiTheme="minorEastAsia" w:hint="eastAsia"/>
                <w:lang w:eastAsia="ko-KR"/>
              </w:rPr>
              <w:t xml:space="preserve">바꿔라. </w:t>
            </w:r>
            <w:r w:rsidR="00E63409">
              <w:rPr>
                <w:rFonts w:asciiTheme="minorEastAsia" w:eastAsiaTheme="minorEastAsia" w:hAnsiTheme="minorEastAsia" w:hint="eastAsia"/>
                <w:lang w:eastAsia="ko-KR"/>
              </w:rPr>
              <w:t>이하 모든 태스크에 대하여 동일한 단계를 수행하라.</w:t>
            </w:r>
          </w:p>
        </w:tc>
        <w:sdt>
          <w:sdtPr>
            <w:id w:val="1693413317"/>
            <w:placeholder>
              <w:docPart w:val="6236C03FC7DC49A2BB96C399FE409297"/>
            </w:placeholder>
          </w:sdtPr>
          <w:sdtEndPr/>
          <w:sdtContent>
            <w:tc>
              <w:tcPr>
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<w:tcW w:w="1701" w:type="dxa"/>
              </w:tcPr>
              <w:p w:rsidR="00531F76" w:rsidRPr="00531F76" w:rsidRDefault="005D78E3" w:rsidP="00531F76">
                <w:pPr>
                  <w:pStyle w:val="12QTable"/>
                  <w:rPr>
                    <w:lang w:eastAsia="ko-KR"/>
                  </w:rPr>
                </w:pPr>
                <w:r w:rsidRPr="005D78E3">
                  <w:rPr>
                    <w:rFonts w:asciiTheme="minorEastAsia" w:eastAsiaTheme="minorEastAsia" w:hAnsiTheme="minorEastAsia" w:hint="eastAsia"/>
                    <w:b w:val="0"/>
                    <w:lang w:eastAsia="ko-KR"/>
                  </w:rPr>
                  <w:t xml:space="preserve">백분율 </w:t>
                </w:r>
                <w:proofErr w:type="spellStart"/>
                <w:r w:rsidRPr="005D78E3">
                  <w:rPr>
                    <w:rFonts w:asciiTheme="minorEastAsia" w:eastAsiaTheme="minorEastAsia" w:hAnsiTheme="minorEastAsia" w:hint="eastAsia"/>
                    <w:b w:val="0"/>
                    <w:lang w:eastAsia="ko-KR"/>
                  </w:rPr>
                  <w:t>문자없이</w:t>
                </w:r>
                <w:proofErr w:type="spellEnd"/>
                <w:r w:rsidRPr="005D78E3">
                  <w:rPr>
                    <w:rFonts w:asciiTheme="minorEastAsia" w:eastAsiaTheme="minorEastAsia" w:hAnsiTheme="minorEastAsia" w:hint="eastAsia"/>
                    <w:b w:val="0"/>
                    <w:lang w:eastAsia="ko-KR"/>
                  </w:rPr>
                  <w:t xml:space="preserve"> 숫자로만 </w:t>
                </w:r>
                <w:proofErr w:type="spellStart"/>
                <w:r w:rsidRPr="005D78E3">
                  <w:rPr>
                    <w:rFonts w:asciiTheme="minorEastAsia" w:eastAsiaTheme="minorEastAsia" w:hAnsiTheme="minorEastAsia" w:hint="eastAsia"/>
                    <w:b w:val="0"/>
                    <w:lang w:eastAsia="ko-KR"/>
                  </w:rPr>
                  <w:t>진척률을</w:t>
                </w:r>
                <w:proofErr w:type="spellEnd"/>
                <w:r w:rsidRPr="005D78E3">
                  <w:rPr>
                    <w:rFonts w:asciiTheme="minorEastAsia" w:eastAsiaTheme="minorEastAsia" w:hAnsiTheme="minorEastAsia" w:hint="eastAsia"/>
                    <w:b w:val="0"/>
                    <w:lang w:eastAsia="ko-KR"/>
                  </w:rPr>
                  <w:t xml:space="preserve"> 기록하라</w:t>
                </w:r>
              </w:p>
            </w:tc>
          </w:sdtContent>
        </w:sdt>
      </w:tr>
      <w:tr w:rsidR="00531F76" w:rsidTr="00531F76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1" w:type="dxa"/>
          </w:tcPr>
          <w:p w:rsidR="00531F76" w:rsidRDefault="00531F76" w:rsidP="007E6227">
            <w:pPr>
              <w:pStyle w:val="12QTable"/>
            </w:pPr>
            <w:r>
              <w:t>Task 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06" w:type="dxa"/>
          </w:tcPr>
          <w:p w:rsidR="00531F76" w:rsidRDefault="00531F76" w:rsidP="007E6227">
            <w:pPr>
              <w:pStyle w:val="12QTable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01" w:type="dxa"/>
          </w:tcPr>
          <w:p w:rsidR="00531F76" w:rsidRDefault="00531F76" w:rsidP="007E6227">
            <w:pPr>
              <w:pStyle w:val="12QTable"/>
            </w:pPr>
          </w:p>
        </w:tc>
      </w:tr>
      <w:tr w:rsidR="00531F76" w:rsidTr="00531F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1" w:type="dxa"/>
          </w:tcPr>
          <w:p w:rsidR="00531F76" w:rsidRDefault="00531F76" w:rsidP="007E6227">
            <w:pPr>
              <w:pStyle w:val="12QTable"/>
            </w:pPr>
            <w:r>
              <w:t>Task 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06" w:type="dxa"/>
          </w:tcPr>
          <w:p w:rsidR="00531F76" w:rsidRDefault="00531F76" w:rsidP="007E6227">
            <w:pPr>
              <w:pStyle w:val="12QTable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01" w:type="dxa"/>
          </w:tcPr>
          <w:p w:rsidR="00531F76" w:rsidRDefault="00531F76" w:rsidP="007E6227">
            <w:pPr>
              <w:pStyle w:val="12QTable"/>
            </w:pPr>
          </w:p>
        </w:tc>
      </w:tr>
      <w:tr w:rsidR="00531F76" w:rsidTr="00531F76">
        <w:trPr>
          <w:trHeight w:val="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1" w:type="dxa"/>
          </w:tcPr>
          <w:p w:rsidR="00531F76" w:rsidRDefault="00531F76" w:rsidP="007E6227">
            <w:pPr>
              <w:pStyle w:val="12QTable"/>
            </w:pPr>
            <w:r>
              <w:t>Task 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06" w:type="dxa"/>
          </w:tcPr>
          <w:p w:rsidR="00531F76" w:rsidRDefault="00531F76" w:rsidP="007E6227">
            <w:pPr>
              <w:pStyle w:val="12QTable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01" w:type="dxa"/>
          </w:tcPr>
          <w:p w:rsidR="00531F76" w:rsidRDefault="00531F76" w:rsidP="007E6227">
            <w:pPr>
              <w:pStyle w:val="12QTable"/>
            </w:pPr>
          </w:p>
        </w:tc>
      </w:tr>
      <w:tr w:rsidR="00531F76" w:rsidTr="00531F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1" w:type="dxa"/>
          </w:tcPr>
          <w:p w:rsidR="00531F76" w:rsidRDefault="00531F76" w:rsidP="007E6227">
            <w:pPr>
              <w:pStyle w:val="12QTable"/>
            </w:pPr>
            <w:r>
              <w:t>Task 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06" w:type="dxa"/>
          </w:tcPr>
          <w:p w:rsidR="00531F76" w:rsidRDefault="00531F76" w:rsidP="007E6227">
            <w:pPr>
              <w:pStyle w:val="12QTable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01" w:type="dxa"/>
          </w:tcPr>
          <w:p w:rsidR="00531F76" w:rsidRDefault="00531F76" w:rsidP="007E6227">
            <w:pPr>
              <w:pStyle w:val="12QTable"/>
            </w:pPr>
          </w:p>
        </w:tc>
      </w:tr>
      <w:tr w:rsidR="00531F76" w:rsidTr="00531F76">
        <w:trPr>
          <w:trHeight w:val="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1" w:type="dxa"/>
          </w:tcPr>
          <w:p w:rsidR="00531F76" w:rsidRDefault="00531F76" w:rsidP="007E6227">
            <w:pPr>
              <w:pStyle w:val="12QTable"/>
            </w:pPr>
            <w:r>
              <w:t>Task 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06" w:type="dxa"/>
          </w:tcPr>
          <w:p w:rsidR="00531F76" w:rsidRDefault="00531F76" w:rsidP="007E6227">
            <w:pPr>
              <w:pStyle w:val="12QTable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01" w:type="dxa"/>
          </w:tcPr>
          <w:p w:rsidR="00531F76" w:rsidRDefault="00531F76" w:rsidP="007E6227">
            <w:pPr>
              <w:pStyle w:val="12QTable"/>
            </w:pPr>
          </w:p>
        </w:tc>
      </w:tr>
      <w:tr w:rsidR="00531F76" w:rsidTr="00531F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1" w:type="dxa"/>
          </w:tcPr>
          <w:p w:rsidR="00531F76" w:rsidRDefault="00531F76" w:rsidP="007E6227">
            <w:pPr>
              <w:pStyle w:val="12QTable"/>
            </w:pPr>
            <w:r>
              <w:t>Task 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06" w:type="dxa"/>
          </w:tcPr>
          <w:p w:rsidR="00531F76" w:rsidRDefault="00531F76" w:rsidP="007E6227">
            <w:pPr>
              <w:pStyle w:val="12QTable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01" w:type="dxa"/>
          </w:tcPr>
          <w:p w:rsidR="00531F76" w:rsidRDefault="00531F76" w:rsidP="007E6227">
            <w:pPr>
              <w:pStyle w:val="12QTable"/>
            </w:pPr>
          </w:p>
        </w:tc>
      </w:tr>
      <w:tr w:rsidR="00531F76" w:rsidRPr="00531F76" w:rsidTr="00531F76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1" w:type="dxa"/>
          </w:tcPr>
          <w:p w:rsidR="00531F76" w:rsidRPr="004F3643" w:rsidRDefault="004F3643" w:rsidP="007E6227">
            <w:pPr>
              <w:pStyle w:val="12QTable"/>
              <w:rPr>
                <w:rFonts w:eastAsiaTheme="minorEastAsia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lang w:eastAsia="ko-KR"/>
              </w:rPr>
              <w:t>총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06" w:type="dxa"/>
          </w:tcPr>
          <w:p w:rsidR="00531F76" w:rsidRPr="00531F76" w:rsidRDefault="00531F76" w:rsidP="007E6227">
            <w:pPr>
              <w:pStyle w:val="12QTable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01" w:type="dxa"/>
          </w:tcPr>
          <w:p w:rsidR="00531F76" w:rsidRPr="00531F76" w:rsidRDefault="000823A8" w:rsidP="007E6227">
            <w:pPr>
              <w:pStyle w:val="12QTable"/>
            </w:pPr>
            <w:r w:rsidRPr="00531F76">
              <w:fldChar w:fldCharType="begin"/>
            </w:r>
            <w:r w:rsidR="00531F76" w:rsidRPr="00531F76">
              <w:instrText xml:space="preserve"> =AVERAGE(ABOVE) \# "0%" </w:instrText>
            </w:r>
            <w:r w:rsidRPr="00531F76">
              <w:fldChar w:fldCharType="separate"/>
            </w:r>
            <w:r w:rsidR="00B55532">
              <w:rPr>
                <w:b w:val="0"/>
                <w:bCs w:val="0"/>
                <w:noProof/>
              </w:rPr>
              <w:t>0</w:t>
            </w:r>
            <w:r w:rsidR="00B55532" w:rsidRPr="00531F76">
              <w:rPr>
                <w:noProof/>
              </w:rPr>
              <w:t>%</w:t>
            </w:r>
            <w:r w:rsidRPr="00531F76">
              <w:fldChar w:fldCharType="end"/>
            </w:r>
          </w:p>
        </w:tc>
      </w:tr>
    </w:tbl>
    <w:p w:rsidR="00515011" w:rsidRDefault="00515011"/>
    <w:tbl>
      <w:tblPr>
        <w:tblStyle w:val="-1"/>
        <w:tblW w:w="9498" w:type="dxa"/>
        <w:tblInd w:w="108" w:type="dxa"/>
        <w:tblLayout w:type="fixed"/>
        <w:tblLook w:val="0480" w:firstRow="0" w:lastRow="0" w:firstColumn="1" w:lastColumn="0" w:noHBand="0" w:noVBand="1"/>
      </w:tblPr>
      <w:tblGrid>
        <w:gridCol w:w="1809"/>
        <w:gridCol w:w="7689"/>
      </w:tblGrid>
      <w:tr w:rsidR="00435962" w:rsidRPr="00B12207" w:rsidTr="001762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435962" w:rsidRPr="00B12207" w:rsidRDefault="005D78E3" w:rsidP="00B12207">
            <w:pPr>
              <w:pStyle w:val="12QTable"/>
              <w:rPr>
                <w:b w:val="0"/>
              </w:rPr>
            </w:pPr>
            <w:r>
              <w:rPr>
                <w:rFonts w:asciiTheme="minorEastAsia" w:eastAsiaTheme="minorEastAsia" w:hAnsiTheme="minorEastAsia" w:hint="eastAsia"/>
                <w:lang w:eastAsia="ko-KR"/>
              </w:rPr>
              <w:t>위험</w:t>
            </w:r>
            <w:r w:rsidR="00435962" w:rsidRPr="00B12207">
              <w:t>:</w:t>
            </w:r>
          </w:p>
        </w:tc>
        <w:tc>
          <w:tcPr>
            <w:tcW w:w="7689" w:type="dxa"/>
          </w:tcPr>
          <w:p w:rsidR="00435962" w:rsidRPr="00B12207" w:rsidRDefault="005D78E3" w:rsidP="009D33A6">
            <w:pPr>
              <w:pStyle w:val="12Q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ko-KR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lang w:eastAsia="ko-KR"/>
              </w:rPr>
              <w:t>보고월</w:t>
            </w:r>
            <w:proofErr w:type="spellEnd"/>
            <w:r>
              <w:rPr>
                <w:rFonts w:asciiTheme="minorEastAsia" w:eastAsiaTheme="minorEastAsia" w:hAnsiTheme="minorEastAsia" w:hint="eastAsia"/>
                <w:lang w:eastAsia="ko-KR"/>
              </w:rPr>
              <w:t xml:space="preserve"> 동안 일어날 수 있는 위험들만 </w:t>
            </w:r>
            <w:proofErr w:type="spellStart"/>
            <w:r>
              <w:rPr>
                <w:rFonts w:asciiTheme="minorEastAsia" w:eastAsiaTheme="minorEastAsia" w:hAnsiTheme="minorEastAsia" w:hint="eastAsia"/>
                <w:lang w:eastAsia="ko-KR"/>
              </w:rPr>
              <w:t>리스트하라</w:t>
            </w:r>
            <w:proofErr w:type="spellEnd"/>
            <w:r>
              <w:rPr>
                <w:rFonts w:asciiTheme="minorEastAsia" w:eastAsiaTheme="minorEastAsia" w:hAnsiTheme="minorEastAsia" w:hint="eastAsia"/>
                <w:lang w:eastAsia="ko-KR"/>
              </w:rPr>
              <w:t xml:space="preserve">. 어떠한 위험도 확인되지 않으면 이 필드를 클릭하여 slash 기호 &gt;&gt;/&lt;&lt; </w:t>
            </w:r>
            <w:proofErr w:type="spellStart"/>
            <w:r>
              <w:rPr>
                <w:rFonts w:asciiTheme="minorEastAsia" w:eastAsiaTheme="minorEastAsia" w:hAnsiTheme="minorEastAsia" w:hint="eastAsia"/>
                <w:lang w:eastAsia="ko-KR"/>
              </w:rPr>
              <w:t>를</w:t>
            </w:r>
            <w:proofErr w:type="spellEnd"/>
            <w:r>
              <w:rPr>
                <w:rFonts w:asciiTheme="minorEastAsia" w:eastAsiaTheme="minorEastAsia" w:hAnsiTheme="minorEastAsia" w:hint="eastAsia"/>
                <w:lang w:eastAsia="ko-KR"/>
              </w:rPr>
              <w:t xml:space="preserve"> </w:t>
            </w:r>
            <w:r w:rsidR="007E18C5">
              <w:rPr>
                <w:rFonts w:asciiTheme="minorEastAsia" w:eastAsiaTheme="minorEastAsia" w:hAnsiTheme="minorEastAsia" w:hint="eastAsia"/>
                <w:lang w:eastAsia="ko-KR"/>
              </w:rPr>
              <w:t>넣어</w:t>
            </w:r>
            <w:r>
              <w:rPr>
                <w:rFonts w:asciiTheme="minorEastAsia" w:eastAsiaTheme="minorEastAsia" w:hAnsiTheme="minorEastAsia" w:hint="eastAsia"/>
                <w:lang w:eastAsia="ko-KR"/>
              </w:rPr>
              <w:t>라.</w:t>
            </w:r>
          </w:p>
        </w:tc>
      </w:tr>
      <w:tr w:rsidR="00176274" w:rsidRPr="00B12207" w:rsidTr="00176274">
        <w:trPr>
          <w:trHeight w:val="5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176274" w:rsidRPr="00B12207" w:rsidRDefault="008313D6" w:rsidP="00B12207">
            <w:pPr>
              <w:pStyle w:val="12QTable"/>
            </w:pPr>
            <w:r>
              <w:rPr>
                <w:rFonts w:asciiTheme="minorEastAsia" w:eastAsiaTheme="minorEastAsia" w:hAnsiTheme="minorEastAsia" w:hint="eastAsia"/>
                <w:lang w:eastAsia="ko-KR"/>
              </w:rPr>
              <w:t>사안/변경</w:t>
            </w:r>
            <w:r w:rsidR="00176274">
              <w:t>:</w:t>
            </w:r>
          </w:p>
        </w:tc>
        <w:tc>
          <w:tcPr>
            <w:tcW w:w="7689" w:type="dxa"/>
          </w:tcPr>
          <w:p w:rsidR="00176274" w:rsidRDefault="0028202B" w:rsidP="009D33A6">
            <w:pPr>
              <w:pStyle w:val="12Q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lang w:eastAsia="ko-KR"/>
              </w:rPr>
              <w:t>보고월</w:t>
            </w:r>
            <w:proofErr w:type="spellEnd"/>
            <w:r>
              <w:rPr>
                <w:rFonts w:asciiTheme="minorEastAsia" w:eastAsiaTheme="minorEastAsia" w:hAnsiTheme="minorEastAsia" w:hint="eastAsia"/>
                <w:lang w:eastAsia="ko-KR"/>
              </w:rPr>
              <w:t xml:space="preserve"> 동안 일어</w:t>
            </w:r>
            <w:r w:rsidR="008313D6">
              <w:rPr>
                <w:rFonts w:asciiTheme="minorEastAsia" w:eastAsiaTheme="minorEastAsia" w:hAnsiTheme="minorEastAsia" w:hint="eastAsia"/>
                <w:lang w:eastAsia="ko-KR"/>
              </w:rPr>
              <w:t>난</w:t>
            </w:r>
            <w:r>
              <w:rPr>
                <w:rFonts w:asciiTheme="minorEastAsia" w:eastAsiaTheme="minorEastAsia" w:hAnsiTheme="minorEastAsia" w:hint="eastAsia"/>
                <w:lang w:eastAsia="ko-KR"/>
              </w:rPr>
              <w:t xml:space="preserve"> </w:t>
            </w:r>
            <w:r w:rsidR="008313D6">
              <w:rPr>
                <w:rFonts w:asciiTheme="minorEastAsia" w:eastAsiaTheme="minorEastAsia" w:hAnsiTheme="minorEastAsia" w:hint="eastAsia"/>
                <w:lang w:eastAsia="ko-KR"/>
              </w:rPr>
              <w:t>사안/변경</w:t>
            </w:r>
            <w:r>
              <w:rPr>
                <w:rFonts w:asciiTheme="minorEastAsia" w:eastAsiaTheme="minorEastAsia" w:hAnsiTheme="minorEastAsia" w:hint="eastAsia"/>
                <w:lang w:eastAsia="ko-KR"/>
              </w:rPr>
              <w:t xml:space="preserve">들만 </w:t>
            </w:r>
            <w:proofErr w:type="spellStart"/>
            <w:r>
              <w:rPr>
                <w:rFonts w:asciiTheme="minorEastAsia" w:eastAsiaTheme="minorEastAsia" w:hAnsiTheme="minorEastAsia" w:hint="eastAsia"/>
                <w:lang w:eastAsia="ko-KR"/>
              </w:rPr>
              <w:t>리스트하라</w:t>
            </w:r>
            <w:proofErr w:type="spellEnd"/>
            <w:r>
              <w:rPr>
                <w:rFonts w:asciiTheme="minorEastAsia" w:eastAsiaTheme="minorEastAsia" w:hAnsiTheme="minorEastAsia" w:hint="eastAsia"/>
                <w:lang w:eastAsia="ko-KR"/>
              </w:rPr>
              <w:t xml:space="preserve">. 어떠한 </w:t>
            </w:r>
            <w:r w:rsidR="008313D6">
              <w:rPr>
                <w:rFonts w:asciiTheme="minorEastAsia" w:eastAsiaTheme="minorEastAsia" w:hAnsiTheme="minorEastAsia" w:hint="eastAsia"/>
                <w:lang w:eastAsia="ko-KR"/>
              </w:rPr>
              <w:t>사안</w:t>
            </w:r>
            <w:r>
              <w:rPr>
                <w:rFonts w:asciiTheme="minorEastAsia" w:eastAsiaTheme="minorEastAsia" w:hAnsiTheme="minorEastAsia" w:hint="eastAsia"/>
                <w:lang w:eastAsia="ko-KR"/>
              </w:rPr>
              <w:t xml:space="preserve">도 확인되지 않으면 이 필드를 클릭하여 slash 기호 &gt;&gt;/&lt;&lt; </w:t>
            </w:r>
            <w:proofErr w:type="spellStart"/>
            <w:r>
              <w:rPr>
                <w:rFonts w:asciiTheme="minorEastAsia" w:eastAsiaTheme="minorEastAsia" w:hAnsiTheme="minorEastAsia" w:hint="eastAsia"/>
                <w:lang w:eastAsia="ko-KR"/>
              </w:rPr>
              <w:t>를</w:t>
            </w:r>
            <w:proofErr w:type="spellEnd"/>
            <w:r>
              <w:rPr>
                <w:rFonts w:asciiTheme="minorEastAsia" w:eastAsiaTheme="minorEastAsia" w:hAnsiTheme="minorEastAsia" w:hint="eastAsia"/>
                <w:lang w:eastAsia="ko-KR"/>
              </w:rPr>
              <w:t xml:space="preserve"> </w:t>
            </w:r>
            <w:r w:rsidR="007E18C5">
              <w:rPr>
                <w:rFonts w:asciiTheme="minorEastAsia" w:eastAsiaTheme="minorEastAsia" w:hAnsiTheme="minorEastAsia" w:hint="eastAsia"/>
                <w:lang w:eastAsia="ko-KR"/>
              </w:rPr>
              <w:t>넣어</w:t>
            </w:r>
            <w:r>
              <w:rPr>
                <w:rFonts w:asciiTheme="minorEastAsia" w:eastAsiaTheme="minorEastAsia" w:hAnsiTheme="minorEastAsia" w:hint="eastAsia"/>
                <w:lang w:eastAsia="ko-KR"/>
              </w:rPr>
              <w:t>라.</w:t>
            </w:r>
          </w:p>
        </w:tc>
      </w:tr>
      <w:tr w:rsidR="008A39E9" w:rsidRPr="00B12207" w:rsidTr="001762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8A39E9" w:rsidRPr="00B12207" w:rsidRDefault="0028202B" w:rsidP="00B12207">
            <w:pPr>
              <w:pStyle w:val="12QTable"/>
            </w:pPr>
            <w:r>
              <w:rPr>
                <w:rFonts w:asciiTheme="minorEastAsia" w:eastAsiaTheme="minorEastAsia" w:hAnsiTheme="minorEastAsia" w:hint="eastAsia"/>
                <w:lang w:eastAsia="ko-KR"/>
              </w:rPr>
              <w:t>이점</w:t>
            </w:r>
            <w:r w:rsidR="008A39E9">
              <w:t>:</w:t>
            </w:r>
          </w:p>
        </w:tc>
        <w:tc>
          <w:tcPr>
            <w:tcW w:w="7689" w:type="dxa"/>
          </w:tcPr>
          <w:p w:rsidR="008A39E9" w:rsidRDefault="008A39E9" w:rsidP="00B12207">
            <w:pPr>
              <w:pStyle w:val="12Q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35962" w:rsidRPr="00B12207" w:rsidTr="00176274">
        <w:trPr>
          <w:trHeight w:val="6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435962" w:rsidRPr="00B12207" w:rsidRDefault="0028202B" w:rsidP="00B12207">
            <w:pPr>
              <w:pStyle w:val="12QTable"/>
              <w:rPr>
                <w:b w:val="0"/>
              </w:rPr>
            </w:pPr>
            <w:r>
              <w:rPr>
                <w:rFonts w:asciiTheme="minorEastAsia" w:eastAsiaTheme="minorEastAsia" w:hAnsiTheme="minorEastAsia" w:hint="eastAsia"/>
                <w:lang w:eastAsia="ko-KR"/>
              </w:rPr>
              <w:t>의견</w:t>
            </w:r>
            <w:r w:rsidR="00435962" w:rsidRPr="00B12207">
              <w:t>:</w:t>
            </w:r>
          </w:p>
        </w:tc>
        <w:tc>
          <w:tcPr>
            <w:tcW w:w="7689" w:type="dxa"/>
          </w:tcPr>
          <w:p w:rsidR="00435962" w:rsidRPr="00B12207" w:rsidRDefault="008313D6" w:rsidP="00B12207">
            <w:pPr>
              <w:pStyle w:val="12Q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lang w:eastAsia="ko-KR"/>
              </w:rPr>
              <w:t xml:space="preserve">프로젝트 실행 관련 의견이나 </w:t>
            </w:r>
            <w:r w:rsidR="00592231">
              <w:rPr>
                <w:rFonts w:asciiTheme="minorEastAsia" w:eastAsiaTheme="minorEastAsia" w:hAnsiTheme="minorEastAsia" w:hint="eastAsia"/>
                <w:lang w:eastAsia="ko-KR"/>
              </w:rPr>
              <w:t>설명을 넣어</w:t>
            </w:r>
            <w:r>
              <w:rPr>
                <w:rFonts w:asciiTheme="minorEastAsia" w:eastAsiaTheme="minorEastAsia" w:hAnsiTheme="minorEastAsia" w:hint="eastAsia"/>
                <w:lang w:eastAsia="ko-KR"/>
              </w:rPr>
              <w:t xml:space="preserve">라. </w:t>
            </w:r>
            <w:r w:rsidR="00592231">
              <w:rPr>
                <w:rFonts w:asciiTheme="minorEastAsia" w:eastAsiaTheme="minorEastAsia" w:hAnsiTheme="minorEastAsia" w:hint="eastAsia"/>
                <w:lang w:eastAsia="ko-KR"/>
              </w:rPr>
              <w:t>의견이 없</w:t>
            </w:r>
            <w:r>
              <w:rPr>
                <w:rFonts w:asciiTheme="minorEastAsia" w:eastAsiaTheme="minorEastAsia" w:hAnsiTheme="minorEastAsia" w:hint="eastAsia"/>
                <w:lang w:eastAsia="ko-KR"/>
              </w:rPr>
              <w:t xml:space="preserve">으면 이 필드를 클릭하여 slash 기호 &gt;&gt;/&lt;&lt; </w:t>
            </w:r>
            <w:proofErr w:type="spellStart"/>
            <w:r>
              <w:rPr>
                <w:rFonts w:asciiTheme="minorEastAsia" w:eastAsiaTheme="minorEastAsia" w:hAnsiTheme="minorEastAsia" w:hint="eastAsia"/>
                <w:lang w:eastAsia="ko-KR"/>
              </w:rPr>
              <w:t>를</w:t>
            </w:r>
            <w:proofErr w:type="spellEnd"/>
            <w:r>
              <w:rPr>
                <w:rFonts w:asciiTheme="minorEastAsia" w:eastAsiaTheme="minorEastAsia" w:hAnsiTheme="minorEastAsia" w:hint="eastAsia"/>
                <w:lang w:eastAsia="ko-KR"/>
              </w:rPr>
              <w:t xml:space="preserve"> </w:t>
            </w:r>
            <w:r w:rsidR="007E18C5">
              <w:rPr>
                <w:rFonts w:asciiTheme="minorEastAsia" w:eastAsiaTheme="minorEastAsia" w:hAnsiTheme="minorEastAsia" w:hint="eastAsia"/>
                <w:lang w:eastAsia="ko-KR"/>
              </w:rPr>
              <w:t>넣어</w:t>
            </w:r>
            <w:r>
              <w:rPr>
                <w:rFonts w:asciiTheme="minorEastAsia" w:eastAsiaTheme="minorEastAsia" w:hAnsiTheme="minorEastAsia" w:hint="eastAsia"/>
                <w:lang w:eastAsia="ko-KR"/>
              </w:rPr>
              <w:t>라.</w:t>
            </w:r>
          </w:p>
        </w:tc>
      </w:tr>
    </w:tbl>
    <w:p w:rsidR="00715E47" w:rsidRPr="00B12207" w:rsidRDefault="00715E47" w:rsidP="00715E47">
      <w:pPr>
        <w:pBdr>
          <w:bottom w:val="single" w:sz="4" w:space="1" w:color="auto"/>
        </w:pBdr>
        <w:rPr>
          <w:rFonts w:ascii="Arial" w:hAnsi="Arial" w:cs="Arial"/>
          <w:lang w:eastAsia="ko-KR"/>
        </w:rPr>
      </w:pPr>
    </w:p>
    <w:tbl>
      <w:tblPr>
        <w:tblW w:w="9581" w:type="dxa"/>
        <w:jc w:val="center"/>
        <w:tblLook w:val="04A0" w:firstRow="1" w:lastRow="0" w:firstColumn="1" w:lastColumn="0" w:noHBand="0" w:noVBand="1"/>
      </w:tblPr>
      <w:tblGrid>
        <w:gridCol w:w="1701"/>
        <w:gridCol w:w="2920"/>
        <w:gridCol w:w="1984"/>
        <w:gridCol w:w="2976"/>
      </w:tblGrid>
      <w:tr w:rsidR="00715E47" w:rsidRPr="00B12207" w:rsidTr="007E6227">
        <w:trPr>
          <w:trHeight w:val="1134"/>
          <w:jc w:val="center"/>
        </w:trPr>
        <w:tc>
          <w:tcPr>
            <w:tcW w:w="1701" w:type="dxa"/>
            <w:vAlign w:val="center"/>
          </w:tcPr>
          <w:p w:rsidR="00715E47" w:rsidRPr="00B12207" w:rsidRDefault="00835B85" w:rsidP="00B12207">
            <w:pPr>
              <w:pStyle w:val="12QTable"/>
              <w:rPr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  <w:lang w:eastAsia="ko-KR"/>
              </w:rPr>
              <w:t>작성자</w:t>
            </w:r>
            <w:r w:rsidR="00715E47" w:rsidRPr="00B12207">
              <w:rPr>
                <w:b/>
              </w:rPr>
              <w:t>:</w:t>
            </w:r>
          </w:p>
          <w:p w:rsidR="00715E47" w:rsidRPr="00B12207" w:rsidRDefault="00835B85" w:rsidP="00B12207">
            <w:pPr>
              <w:pStyle w:val="12QTable"/>
              <w:rPr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  <w:lang w:eastAsia="ko-KR"/>
              </w:rPr>
              <w:t>일자</w:t>
            </w:r>
            <w:r w:rsidR="00715E47" w:rsidRPr="00B12207">
              <w:rPr>
                <w:b/>
              </w:rPr>
              <w:t>:</w:t>
            </w:r>
          </w:p>
          <w:p w:rsidR="00715E47" w:rsidRPr="00B12207" w:rsidRDefault="00835B85" w:rsidP="00B12207">
            <w:pPr>
              <w:pStyle w:val="12QTable"/>
              <w:rPr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  <w:lang w:eastAsia="ko-KR"/>
              </w:rPr>
              <w:t>서명</w:t>
            </w:r>
            <w:r w:rsidR="00715E47" w:rsidRPr="00B12207">
              <w:rPr>
                <w:b/>
              </w:rPr>
              <w:t>:</w:t>
            </w:r>
          </w:p>
        </w:tc>
        <w:tc>
          <w:tcPr>
            <w:tcW w:w="2920" w:type="dxa"/>
            <w:vAlign w:val="center"/>
          </w:tcPr>
          <w:sdt>
            <w:sdtPr>
              <w:rPr>
                <w:rFonts w:asciiTheme="minorEastAsia" w:eastAsiaTheme="minorEastAsia" w:hAnsiTheme="minorEastAsia" w:hint="eastAsia"/>
                <w:lang w:eastAsia="ko-KR"/>
              </w:rPr>
              <w:alias w:val="Author"/>
              <w:tag w:val=""/>
              <w:id w:val="1988979614"/>
              <w:placeholder>
                <w:docPart w:val="B8964786D9D54BEDABCD92DF58390A1C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p w:rsidR="00715E47" w:rsidRDefault="00835B85" w:rsidP="00515011">
                <w:pPr>
                  <w:pStyle w:val="12QTable"/>
                </w:pPr>
                <w:r>
                  <w:rPr>
                    <w:rFonts w:asciiTheme="minorEastAsia" w:eastAsiaTheme="minorEastAsia" w:hAnsiTheme="minorEastAsia" w:hint="eastAsia"/>
                    <w:lang w:eastAsia="ko-KR"/>
                  </w:rPr>
                  <w:t>이름</w:t>
                </w:r>
              </w:p>
            </w:sdtContent>
          </w:sdt>
          <w:sdt>
            <w:sdtPr>
              <w:rPr>
                <w:rFonts w:asciiTheme="minorEastAsia" w:eastAsiaTheme="minorEastAsia" w:hAnsiTheme="minorEastAsia" w:hint="eastAsia"/>
                <w:lang w:eastAsia="ko-KR"/>
              </w:rPr>
              <w:id w:val="1502850090"/>
              <w:placeholder>
                <w:docPart w:val="05CBDDE361A74FAEB296E8C397285692"/>
              </w:placeholder>
              <w:date>
                <w:dateFormat w:val="dd/MM/yyyy"/>
                <w:lid w:val="en-GB"/>
                <w:storeMappedDataAs w:val="dateTime"/>
                <w:calendar w:val="gregorian"/>
              </w:date>
            </w:sdtPr>
            <w:sdtEndPr/>
            <w:sdtContent>
              <w:p w:rsidR="00515011" w:rsidRDefault="00835B85" w:rsidP="00515011">
                <w:pPr>
                  <w:pStyle w:val="12QTable"/>
                </w:pPr>
                <w:r>
                  <w:rPr>
                    <w:rFonts w:asciiTheme="minorEastAsia" w:eastAsiaTheme="minorEastAsia" w:hAnsiTheme="minorEastAsia" w:hint="eastAsia"/>
                    <w:lang w:eastAsia="ko-KR"/>
                  </w:rPr>
                  <w:t>일자</w:t>
                </w:r>
              </w:p>
            </w:sdtContent>
          </w:sdt>
          <w:p w:rsidR="00515011" w:rsidRPr="00515011" w:rsidRDefault="00515011" w:rsidP="00515011">
            <w:pPr>
              <w:pStyle w:val="12QTable"/>
            </w:pPr>
          </w:p>
        </w:tc>
        <w:tc>
          <w:tcPr>
            <w:tcW w:w="1984" w:type="dxa"/>
            <w:vAlign w:val="center"/>
          </w:tcPr>
          <w:p w:rsidR="00D326DF" w:rsidRPr="00B12207" w:rsidRDefault="00835B85" w:rsidP="00D326DF">
            <w:pPr>
              <w:pStyle w:val="12QTable"/>
              <w:rPr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  <w:lang w:eastAsia="ko-KR"/>
              </w:rPr>
              <w:t>승인자</w:t>
            </w:r>
            <w:r w:rsidR="00D326DF" w:rsidRPr="00B12207">
              <w:rPr>
                <w:b/>
              </w:rPr>
              <w:t>:</w:t>
            </w:r>
          </w:p>
          <w:p w:rsidR="00D326DF" w:rsidRPr="00B12207" w:rsidRDefault="00835B85" w:rsidP="00D326DF">
            <w:pPr>
              <w:pStyle w:val="12QTable"/>
              <w:rPr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  <w:lang w:eastAsia="ko-KR"/>
              </w:rPr>
              <w:t>일자</w:t>
            </w:r>
            <w:r w:rsidR="00D326DF" w:rsidRPr="00B12207">
              <w:rPr>
                <w:b/>
              </w:rPr>
              <w:t>:</w:t>
            </w:r>
          </w:p>
          <w:p w:rsidR="00715E47" w:rsidRPr="00B12207" w:rsidRDefault="00835B85" w:rsidP="00D326DF">
            <w:pPr>
              <w:pStyle w:val="12QTable"/>
              <w:rPr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  <w:lang w:eastAsia="ko-KR"/>
              </w:rPr>
              <w:t>서명</w:t>
            </w:r>
            <w:r w:rsidR="00D326DF" w:rsidRPr="00B12207">
              <w:rPr>
                <w:b/>
              </w:rPr>
              <w:t>:</w:t>
            </w:r>
          </w:p>
        </w:tc>
        <w:tc>
          <w:tcPr>
            <w:tcW w:w="2976" w:type="dxa"/>
            <w:vAlign w:val="center"/>
          </w:tcPr>
          <w:p w:rsidR="00715E47" w:rsidRDefault="00835B85" w:rsidP="00515011">
            <w:pPr>
              <w:pStyle w:val="12QTable"/>
            </w:pPr>
            <w:r>
              <w:rPr>
                <w:rFonts w:asciiTheme="minorEastAsia" w:eastAsiaTheme="minorEastAsia" w:hAnsiTheme="minorEastAsia" w:hint="eastAsia"/>
                <w:lang w:eastAsia="ko-KR"/>
              </w:rPr>
              <w:t>이름</w:t>
            </w:r>
          </w:p>
          <w:sdt>
            <w:sdtPr>
              <w:rPr>
                <w:rFonts w:asciiTheme="minorEastAsia" w:eastAsiaTheme="minorEastAsia" w:hAnsiTheme="minorEastAsia" w:hint="eastAsia"/>
                <w:lang w:eastAsia="ko-KR"/>
              </w:rPr>
              <w:id w:val="953516582"/>
              <w:placeholder>
                <w:docPart w:val="78467B7407934C9886DC889A28BB290E"/>
              </w:placeholder>
              <w:date>
                <w:dateFormat w:val="dd/MM/yyyy"/>
                <w:lid w:val="en-GB"/>
                <w:storeMappedDataAs w:val="dateTime"/>
                <w:calendar w:val="gregorian"/>
              </w:date>
            </w:sdtPr>
            <w:sdtEndPr/>
            <w:sdtContent>
              <w:p w:rsidR="00515011" w:rsidRDefault="00835B85" w:rsidP="00515011">
                <w:pPr>
                  <w:pStyle w:val="12QTable"/>
                </w:pPr>
                <w:r>
                  <w:rPr>
                    <w:rFonts w:asciiTheme="minorEastAsia" w:eastAsiaTheme="minorEastAsia" w:hAnsiTheme="minorEastAsia" w:hint="eastAsia"/>
                    <w:lang w:eastAsia="ko-KR"/>
                  </w:rPr>
                  <w:t>일자</w:t>
                </w:r>
              </w:p>
            </w:sdtContent>
          </w:sdt>
          <w:p w:rsidR="00515011" w:rsidRPr="00515011" w:rsidRDefault="00515011" w:rsidP="00515011">
            <w:pPr>
              <w:pStyle w:val="12QTable"/>
            </w:pPr>
          </w:p>
        </w:tc>
      </w:tr>
    </w:tbl>
    <w:p w:rsidR="002A781A" w:rsidRDefault="002A781A">
      <w:pPr>
        <w:rPr>
          <w:rFonts w:ascii="Arial" w:hAnsi="Arial" w:cs="Arial"/>
        </w:rPr>
      </w:pPr>
    </w:p>
    <w:p w:rsidR="002A781A" w:rsidRDefault="00835B85">
      <w:pPr>
        <w:rPr>
          <w:rFonts w:asciiTheme="minorEastAsia" w:eastAsiaTheme="minorEastAsia" w:hAnsiTheme="minorEastAsia" w:cs="Arial"/>
          <w:color w:val="808080"/>
          <w:lang w:eastAsia="ko-KR"/>
        </w:rPr>
      </w:pPr>
      <w:r>
        <w:rPr>
          <w:rFonts w:asciiTheme="minorEastAsia" w:eastAsiaTheme="minorEastAsia" w:hAnsiTheme="minorEastAsia" w:cs="Arial" w:hint="eastAsia"/>
          <w:color w:val="808080"/>
          <w:lang w:eastAsia="ko-KR"/>
        </w:rPr>
        <w:t>템플릿 사용자 귀하</w:t>
      </w:r>
    </w:p>
    <w:p w:rsidR="00835B85" w:rsidRDefault="00835B85">
      <w:pPr>
        <w:rPr>
          <w:rFonts w:asciiTheme="minorEastAsia" w:eastAsiaTheme="minorEastAsia" w:hAnsiTheme="minorEastAsia" w:cs="Arial"/>
          <w:color w:val="808080"/>
          <w:lang w:eastAsia="ko-KR"/>
        </w:rPr>
      </w:pPr>
      <w:r>
        <w:rPr>
          <w:rFonts w:asciiTheme="minorEastAsia" w:eastAsiaTheme="minorEastAsia" w:hAnsiTheme="minorEastAsia" w:cs="Arial" w:hint="eastAsia"/>
          <w:color w:val="808080"/>
          <w:lang w:eastAsia="ko-KR"/>
        </w:rPr>
        <w:t xml:space="preserve">본 파일은 </w:t>
      </w:r>
      <w:proofErr w:type="spellStart"/>
      <w:r>
        <w:rPr>
          <w:rFonts w:asciiTheme="minorEastAsia" w:eastAsiaTheme="minorEastAsia" w:hAnsiTheme="minorEastAsia" w:cs="Arial" w:hint="eastAsia"/>
          <w:color w:val="808080"/>
          <w:lang w:eastAsia="ko-KR"/>
        </w:rPr>
        <w:t>dotm</w:t>
      </w:r>
      <w:proofErr w:type="spellEnd"/>
      <w:r>
        <w:rPr>
          <w:rFonts w:asciiTheme="minorEastAsia" w:eastAsiaTheme="minorEastAsia" w:hAnsiTheme="minorEastAsia" w:cs="Arial" w:hint="eastAsia"/>
          <w:color w:val="808080"/>
          <w:lang w:eastAsia="ko-KR"/>
        </w:rPr>
        <w:t xml:space="preserve"> 템플릿 파일 형식이다. 파일을 더블 클릭하면 새 문서가 열리고 저장 시에는 새 파일명과 위치를 입력해야 한다. 혹시 </w:t>
      </w:r>
      <w:proofErr w:type="spellStart"/>
      <w:r>
        <w:rPr>
          <w:rFonts w:asciiTheme="minorEastAsia" w:eastAsiaTheme="minorEastAsia" w:hAnsiTheme="minorEastAsia" w:cs="Arial" w:hint="eastAsia"/>
          <w:color w:val="808080"/>
          <w:lang w:eastAsia="ko-KR"/>
        </w:rPr>
        <w:t>dotm</w:t>
      </w:r>
      <w:proofErr w:type="spellEnd"/>
      <w:r>
        <w:rPr>
          <w:rFonts w:asciiTheme="minorEastAsia" w:eastAsiaTheme="minorEastAsia" w:hAnsiTheme="minorEastAsia" w:cs="Arial" w:hint="eastAsia"/>
          <w:color w:val="808080"/>
          <w:lang w:eastAsia="ko-KR"/>
        </w:rPr>
        <w:t xml:space="preserve"> 템플릿 파일을 수정할 경우에는 파일상에서 오른쪽 마우스 </w:t>
      </w:r>
      <w:r>
        <w:rPr>
          <w:rFonts w:asciiTheme="minorEastAsia" w:eastAsiaTheme="minorEastAsia" w:hAnsiTheme="minorEastAsia" w:cs="Arial" w:hint="eastAsia"/>
          <w:color w:val="808080"/>
          <w:lang w:eastAsia="ko-KR"/>
        </w:rPr>
        <w:lastRenderedPageBreak/>
        <w:t xml:space="preserve">버튼을 클릭한 후 Open 창을 선택해라. </w:t>
      </w:r>
      <w:r w:rsidR="00EE4A04">
        <w:rPr>
          <w:rFonts w:asciiTheme="minorEastAsia" w:eastAsiaTheme="minorEastAsia" w:hAnsiTheme="minorEastAsia" w:cs="Arial" w:hint="eastAsia"/>
          <w:color w:val="808080"/>
          <w:lang w:eastAsia="ko-KR"/>
        </w:rPr>
        <w:t xml:space="preserve">그렇게 하면 </w:t>
      </w:r>
      <w:r w:rsidR="00CD1D95">
        <w:rPr>
          <w:rFonts w:asciiTheme="minorEastAsia" w:eastAsiaTheme="minorEastAsia" w:hAnsiTheme="minorEastAsia" w:cs="Arial" w:hint="eastAsia"/>
          <w:color w:val="808080"/>
          <w:lang w:eastAsia="ko-KR"/>
        </w:rPr>
        <w:t xml:space="preserve">파일은 편집 가능한 </w:t>
      </w:r>
      <w:proofErr w:type="spellStart"/>
      <w:r w:rsidR="00CD1D95">
        <w:rPr>
          <w:rFonts w:asciiTheme="minorEastAsia" w:eastAsiaTheme="minorEastAsia" w:hAnsiTheme="minorEastAsia" w:cs="Arial" w:hint="eastAsia"/>
          <w:color w:val="808080"/>
          <w:lang w:eastAsia="ko-KR"/>
        </w:rPr>
        <w:t>dotm</w:t>
      </w:r>
      <w:proofErr w:type="spellEnd"/>
      <w:r w:rsidR="00CD1D95">
        <w:rPr>
          <w:rFonts w:asciiTheme="minorEastAsia" w:eastAsiaTheme="minorEastAsia" w:hAnsiTheme="minorEastAsia" w:cs="Arial" w:hint="eastAsia"/>
          <w:color w:val="808080"/>
          <w:lang w:eastAsia="ko-KR"/>
        </w:rPr>
        <w:t xml:space="preserve"> 템플릿 파일로 열린다</w:t>
      </w:r>
      <w:r w:rsidR="00956293">
        <w:rPr>
          <w:rFonts w:asciiTheme="minorEastAsia" w:eastAsiaTheme="minorEastAsia" w:hAnsiTheme="minorEastAsia" w:cs="Arial" w:hint="eastAsia"/>
          <w:color w:val="808080"/>
          <w:lang w:eastAsia="ko-KR"/>
        </w:rPr>
        <w:t xml:space="preserve">. </w:t>
      </w:r>
      <w:r w:rsidR="00F412CB">
        <w:rPr>
          <w:rFonts w:asciiTheme="minorEastAsia" w:eastAsiaTheme="minorEastAsia" w:hAnsiTheme="minorEastAsia" w:cs="Arial" w:hint="eastAsia"/>
          <w:color w:val="808080"/>
          <w:lang w:eastAsia="ko-KR"/>
        </w:rPr>
        <w:t xml:space="preserve">이제 당신은 템플릿을 조정할 수 있다; 즉, 시작부터 프로젝트 타이틀이 디폴트로 지정되므로 특정 프로젝트에 맞도록 변경해야 하고 프로젝트의 계약 세부사항 등도 </w:t>
      </w:r>
      <w:r w:rsidR="0002277A">
        <w:rPr>
          <w:rFonts w:asciiTheme="minorEastAsia" w:eastAsiaTheme="minorEastAsia" w:hAnsiTheme="minorEastAsia" w:cs="Arial" w:hint="eastAsia"/>
          <w:color w:val="808080"/>
          <w:lang w:eastAsia="ko-KR"/>
        </w:rPr>
        <w:t xml:space="preserve">그렇게 </w:t>
      </w:r>
      <w:r w:rsidR="00F412CB">
        <w:rPr>
          <w:rFonts w:asciiTheme="minorEastAsia" w:eastAsiaTheme="minorEastAsia" w:hAnsiTheme="minorEastAsia" w:cs="Arial" w:hint="eastAsia"/>
          <w:color w:val="808080"/>
          <w:lang w:eastAsia="ko-KR"/>
        </w:rPr>
        <w:t>해야 한다</w:t>
      </w:r>
    </w:p>
    <w:p w:rsidR="00AB441B" w:rsidRDefault="00AB441B">
      <w:pPr>
        <w:rPr>
          <w:rFonts w:asciiTheme="minorEastAsia" w:eastAsiaTheme="minorEastAsia" w:hAnsiTheme="minorEastAsia" w:cs="Arial"/>
          <w:color w:val="808080"/>
          <w:lang w:eastAsia="ko-KR"/>
        </w:rPr>
      </w:pPr>
    </w:p>
    <w:p w:rsidR="00956293" w:rsidRDefault="00AB441B">
      <w:pPr>
        <w:rPr>
          <w:rFonts w:asciiTheme="minorEastAsia" w:eastAsiaTheme="minorEastAsia" w:hAnsiTheme="minorEastAsia" w:cs="Arial"/>
          <w:lang w:eastAsia="ko-KR"/>
        </w:rPr>
      </w:pPr>
      <w:r>
        <w:rPr>
          <w:rFonts w:asciiTheme="minorEastAsia" w:eastAsiaTheme="minorEastAsia" w:hAnsiTheme="minorEastAsia" w:cs="Arial" w:hint="eastAsia"/>
          <w:lang w:eastAsia="ko-KR"/>
        </w:rPr>
        <w:t>모든 content control은 편집이 가능하므로 템플릿을 최적화 할 수 있다.</w:t>
      </w:r>
      <w:r w:rsidR="00956293">
        <w:rPr>
          <w:rFonts w:asciiTheme="minorEastAsia" w:eastAsiaTheme="minorEastAsia" w:hAnsiTheme="minorEastAsia" w:cs="Arial" w:hint="eastAsia"/>
          <w:lang w:eastAsia="ko-KR"/>
        </w:rPr>
        <w:t xml:space="preserve"> 즉, tab Developer창의 </w:t>
      </w:r>
      <w:proofErr w:type="spellStart"/>
      <w:r w:rsidR="00956293">
        <w:rPr>
          <w:rFonts w:asciiTheme="minorEastAsia" w:eastAsiaTheme="minorEastAsia" w:hAnsiTheme="minorEastAsia" w:cs="Arial" w:hint="eastAsia"/>
          <w:lang w:eastAsia="ko-KR"/>
        </w:rPr>
        <w:t>세번째</w:t>
      </w:r>
      <w:proofErr w:type="spellEnd"/>
      <w:r w:rsidR="00956293">
        <w:rPr>
          <w:rFonts w:asciiTheme="minorEastAsia" w:eastAsiaTheme="minorEastAsia" w:hAnsiTheme="minorEastAsia" w:cs="Arial" w:hint="eastAsia"/>
          <w:lang w:eastAsia="ko-KR"/>
        </w:rPr>
        <w:t xml:space="preserve"> </w:t>
      </w:r>
      <w:r w:rsidR="00822484">
        <w:rPr>
          <w:rFonts w:asciiTheme="minorEastAsia" w:eastAsiaTheme="minorEastAsia" w:hAnsiTheme="minorEastAsia" w:cs="Arial" w:hint="eastAsia"/>
          <w:lang w:eastAsia="ko-KR"/>
        </w:rPr>
        <w:t>section c</w:t>
      </w:r>
      <w:r w:rsidR="00956293">
        <w:rPr>
          <w:rFonts w:asciiTheme="minorEastAsia" w:eastAsiaTheme="minorEastAsia" w:hAnsiTheme="minorEastAsia" w:cs="Arial" w:hint="eastAsia"/>
          <w:lang w:eastAsia="ko-KR"/>
        </w:rPr>
        <w:t xml:space="preserve">ontrol창에서 모든 content control을 편집할 수 있다. 만약에 tab Developer창이 나타나지 않으면 </w:t>
      </w:r>
      <w:r w:rsidR="00822484">
        <w:rPr>
          <w:rFonts w:asciiTheme="minorEastAsia" w:eastAsiaTheme="minorEastAsia" w:hAnsiTheme="minorEastAsia" w:cs="Arial" w:hint="eastAsia"/>
          <w:lang w:eastAsia="ko-KR"/>
        </w:rPr>
        <w:t xml:space="preserve">Word options/Customize ribbon 창으로 가서 왼쪽편의 Developer box를 체크하라. </w:t>
      </w:r>
    </w:p>
    <w:p w:rsidR="00822484" w:rsidRDefault="00822484">
      <w:pPr>
        <w:rPr>
          <w:rFonts w:asciiTheme="minorEastAsia" w:eastAsiaTheme="minorEastAsia" w:hAnsiTheme="minorEastAsia" w:cs="Arial"/>
          <w:lang w:eastAsia="ko-KR"/>
        </w:rPr>
      </w:pPr>
    </w:p>
    <w:p w:rsidR="00822484" w:rsidRDefault="00502C99">
      <w:pPr>
        <w:rPr>
          <w:rFonts w:ascii="Arial" w:hAnsi="Arial" w:cs="Arial"/>
          <w:lang w:eastAsia="ko-KR"/>
        </w:rPr>
      </w:pPr>
      <w:r>
        <w:rPr>
          <w:rFonts w:asciiTheme="minorEastAsia" w:eastAsiaTheme="minorEastAsia" w:hAnsiTheme="minorEastAsia" w:cs="Arial" w:hint="eastAsia"/>
          <w:lang w:eastAsia="ko-KR"/>
        </w:rPr>
        <w:t xml:space="preserve">템플릿/새 문서를 열면 Properties panel창이 자동으로 나타난다. 이 창은 해당 문서에서 계속적으로 반복되는 정보를 자동으로 </w:t>
      </w:r>
      <w:r w:rsidR="00F25FB2">
        <w:rPr>
          <w:rFonts w:asciiTheme="minorEastAsia" w:eastAsiaTheme="minorEastAsia" w:hAnsiTheme="minorEastAsia" w:cs="Arial" w:hint="eastAsia"/>
          <w:lang w:eastAsia="ko-KR"/>
        </w:rPr>
        <w:t>묶어</w:t>
      </w:r>
      <w:r>
        <w:rPr>
          <w:rFonts w:asciiTheme="minorEastAsia" w:eastAsiaTheme="minorEastAsia" w:hAnsiTheme="minorEastAsia" w:cs="Arial" w:hint="eastAsia"/>
          <w:lang w:eastAsia="ko-KR"/>
        </w:rPr>
        <w:t xml:space="preserve">주며 또한 문서의 일반속성인 데이터를 입력하는데 아주 유용하다. Properties panel창의 필드에 대한 설명은 Comment field창의 Properties panel창에서 제공된다. </w:t>
      </w:r>
    </w:p>
    <w:p w:rsidR="00956293" w:rsidRDefault="00956293" w:rsidP="00956293">
      <w:pPr>
        <w:rPr>
          <w:rFonts w:ascii="Arial" w:eastAsiaTheme="minorEastAsia" w:hAnsi="Arial" w:cs="Arial"/>
          <w:lang w:eastAsia="ko-KR"/>
        </w:rPr>
      </w:pPr>
      <w:bookmarkStart w:id="5" w:name="_GoBack"/>
      <w:bookmarkEnd w:id="5"/>
    </w:p>
    <w:p w:rsidR="005A6BF9" w:rsidRPr="005A6BF9" w:rsidRDefault="005A6BF9" w:rsidP="00956293">
      <w:pPr>
        <w:rPr>
          <w:rFonts w:ascii="Arial" w:eastAsiaTheme="minorEastAsia" w:hAnsi="Arial" w:cs="Arial"/>
          <w:lang w:eastAsia="ko-KR"/>
        </w:rPr>
      </w:pPr>
      <w:r>
        <w:rPr>
          <w:rFonts w:ascii="Arial" w:eastAsiaTheme="minorEastAsia" w:hAnsi="Arial" w:cs="Arial"/>
          <w:lang w:eastAsia="ko-KR"/>
        </w:rPr>
        <w:t>T</w:t>
      </w:r>
      <w:r>
        <w:rPr>
          <w:rFonts w:ascii="Arial" w:eastAsiaTheme="minorEastAsia" w:hAnsi="Arial" w:cs="Arial" w:hint="eastAsia"/>
          <w:lang w:eastAsia="ko-KR"/>
        </w:rPr>
        <w:t>able(</w:t>
      </w:r>
      <w:r>
        <w:rPr>
          <w:rFonts w:ascii="Arial" w:eastAsiaTheme="minorEastAsia" w:hAnsi="Arial" w:cs="Arial" w:hint="eastAsia"/>
          <w:lang w:eastAsia="ko-KR"/>
        </w:rPr>
        <w:t>행</w:t>
      </w:r>
      <w:proofErr w:type="gramStart"/>
      <w:r>
        <w:rPr>
          <w:rFonts w:ascii="Arial" w:eastAsiaTheme="minorEastAsia" w:hAnsi="Arial" w:cs="Arial" w:hint="eastAsia"/>
          <w:lang w:eastAsia="ko-KR"/>
        </w:rPr>
        <w:t>,</w:t>
      </w:r>
      <w:r>
        <w:rPr>
          <w:rFonts w:ascii="Arial" w:eastAsiaTheme="minorEastAsia" w:hAnsi="Arial" w:cs="Arial" w:hint="eastAsia"/>
          <w:lang w:eastAsia="ko-KR"/>
        </w:rPr>
        <w:t>열</w:t>
      </w:r>
      <w:proofErr w:type="gramEnd"/>
      <w:r>
        <w:rPr>
          <w:rFonts w:ascii="Arial" w:eastAsiaTheme="minorEastAsia" w:hAnsi="Arial" w:cs="Arial" w:hint="eastAsia"/>
          <w:lang w:eastAsia="ko-KR"/>
        </w:rPr>
        <w:t>)</w:t>
      </w:r>
      <w:r>
        <w:rPr>
          <w:rFonts w:ascii="Arial" w:eastAsiaTheme="minorEastAsia" w:hAnsi="Arial" w:cs="Arial" w:hint="eastAsia"/>
          <w:lang w:eastAsia="ko-KR"/>
        </w:rPr>
        <w:t>의</w:t>
      </w:r>
      <w:r>
        <w:rPr>
          <w:rFonts w:ascii="Arial" w:eastAsiaTheme="minorEastAsia" w:hAnsi="Arial" w:cs="Arial" w:hint="eastAsia"/>
          <w:lang w:eastAsia="ko-KR"/>
        </w:rPr>
        <w:t xml:space="preserve"> </w:t>
      </w:r>
      <w:r>
        <w:rPr>
          <w:rFonts w:ascii="Arial" w:eastAsiaTheme="minorEastAsia" w:hAnsi="Arial" w:cs="Arial" w:hint="eastAsia"/>
          <w:lang w:eastAsia="ko-KR"/>
        </w:rPr>
        <w:t>어떤</w:t>
      </w:r>
      <w:r>
        <w:rPr>
          <w:rFonts w:ascii="Arial" w:eastAsiaTheme="minorEastAsia" w:hAnsi="Arial" w:cs="Arial" w:hint="eastAsia"/>
          <w:lang w:eastAsia="ko-KR"/>
        </w:rPr>
        <w:t xml:space="preserve"> </w:t>
      </w:r>
      <w:r>
        <w:rPr>
          <w:rFonts w:ascii="Arial" w:eastAsiaTheme="minorEastAsia" w:hAnsi="Arial" w:cs="Arial" w:hint="eastAsia"/>
          <w:lang w:eastAsia="ko-KR"/>
        </w:rPr>
        <w:t>부분이</w:t>
      </w:r>
      <w:r>
        <w:rPr>
          <w:rFonts w:ascii="Arial" w:eastAsiaTheme="minorEastAsia" w:hAnsi="Arial" w:cs="Arial" w:hint="eastAsia"/>
          <w:lang w:eastAsia="ko-KR"/>
        </w:rPr>
        <w:t xml:space="preserve"> </w:t>
      </w:r>
      <w:r>
        <w:rPr>
          <w:rFonts w:ascii="Arial" w:eastAsiaTheme="minorEastAsia" w:hAnsi="Arial" w:cs="Arial" w:hint="eastAsia"/>
          <w:lang w:eastAsia="ko-KR"/>
        </w:rPr>
        <w:t>부적절하다면</w:t>
      </w:r>
      <w:r>
        <w:rPr>
          <w:rFonts w:ascii="Arial" w:eastAsiaTheme="minorEastAsia" w:hAnsi="Arial" w:cs="Arial" w:hint="eastAsia"/>
          <w:lang w:eastAsia="ko-KR"/>
        </w:rPr>
        <w:t xml:space="preserve"> </w:t>
      </w:r>
      <w:r>
        <w:rPr>
          <w:rFonts w:ascii="Arial" w:eastAsiaTheme="minorEastAsia" w:hAnsi="Arial" w:cs="Arial" w:hint="eastAsia"/>
          <w:lang w:eastAsia="ko-KR"/>
        </w:rPr>
        <w:t>그</w:t>
      </w:r>
      <w:r>
        <w:rPr>
          <w:rFonts w:ascii="Arial" w:eastAsiaTheme="minorEastAsia" w:hAnsi="Arial" w:cs="Arial" w:hint="eastAsia"/>
          <w:lang w:eastAsia="ko-KR"/>
        </w:rPr>
        <w:t xml:space="preserve"> </w:t>
      </w:r>
      <w:r>
        <w:rPr>
          <w:rFonts w:ascii="Arial" w:eastAsiaTheme="minorEastAsia" w:hAnsi="Arial" w:cs="Arial" w:hint="eastAsia"/>
          <w:lang w:eastAsia="ko-KR"/>
        </w:rPr>
        <w:t>부분을</w:t>
      </w:r>
      <w:r>
        <w:rPr>
          <w:rFonts w:ascii="Arial" w:eastAsiaTheme="minorEastAsia" w:hAnsi="Arial" w:cs="Arial" w:hint="eastAsia"/>
          <w:lang w:eastAsia="ko-KR"/>
        </w:rPr>
        <w:t xml:space="preserve"> </w:t>
      </w:r>
      <w:r>
        <w:rPr>
          <w:rFonts w:ascii="Arial" w:eastAsiaTheme="minorEastAsia" w:hAnsi="Arial" w:cs="Arial" w:hint="eastAsia"/>
          <w:lang w:eastAsia="ko-KR"/>
        </w:rPr>
        <w:t>삭제</w:t>
      </w:r>
      <w:r>
        <w:rPr>
          <w:rFonts w:ascii="Arial" w:eastAsiaTheme="minorEastAsia" w:hAnsi="Arial" w:cs="Arial" w:hint="eastAsia"/>
          <w:lang w:eastAsia="ko-KR"/>
        </w:rPr>
        <w:t>/</w:t>
      </w:r>
      <w:r>
        <w:rPr>
          <w:rFonts w:ascii="Arial" w:eastAsiaTheme="minorEastAsia" w:hAnsi="Arial" w:cs="Arial" w:hint="eastAsia"/>
          <w:lang w:eastAsia="ko-KR"/>
        </w:rPr>
        <w:t>추가</w:t>
      </w:r>
      <w:r>
        <w:rPr>
          <w:rFonts w:ascii="Arial" w:eastAsiaTheme="minorEastAsia" w:hAnsi="Arial" w:cs="Arial" w:hint="eastAsia"/>
          <w:lang w:eastAsia="ko-KR"/>
        </w:rPr>
        <w:t xml:space="preserve"> </w:t>
      </w:r>
      <w:r>
        <w:rPr>
          <w:rFonts w:ascii="Arial" w:eastAsiaTheme="minorEastAsia" w:hAnsi="Arial" w:cs="Arial" w:hint="eastAsia"/>
          <w:lang w:eastAsia="ko-KR"/>
        </w:rPr>
        <w:t>또한</w:t>
      </w:r>
      <w:r>
        <w:rPr>
          <w:rFonts w:ascii="Arial" w:eastAsiaTheme="minorEastAsia" w:hAnsi="Arial" w:cs="Arial" w:hint="eastAsia"/>
          <w:lang w:eastAsia="ko-KR"/>
        </w:rPr>
        <w:t xml:space="preserve"> </w:t>
      </w:r>
      <w:r>
        <w:rPr>
          <w:rFonts w:ascii="Arial" w:eastAsiaTheme="minorEastAsia" w:hAnsi="Arial" w:cs="Arial" w:hint="eastAsia"/>
          <w:lang w:eastAsia="ko-KR"/>
        </w:rPr>
        <w:t>가능하다</w:t>
      </w:r>
      <w:r>
        <w:rPr>
          <w:rFonts w:ascii="Arial" w:eastAsiaTheme="minorEastAsia" w:hAnsi="Arial" w:cs="Arial" w:hint="eastAsia"/>
          <w:lang w:eastAsia="ko-KR"/>
        </w:rPr>
        <w:t>.</w:t>
      </w:r>
    </w:p>
    <w:p w:rsidR="00AB441B" w:rsidRPr="00956293" w:rsidRDefault="00AB441B" w:rsidP="00956293">
      <w:pPr>
        <w:tabs>
          <w:tab w:val="left" w:pos="4124"/>
        </w:tabs>
        <w:rPr>
          <w:rFonts w:ascii="Arial" w:eastAsiaTheme="minorEastAsia" w:hAnsi="Arial" w:cs="Arial"/>
          <w:lang w:eastAsia="ko-KR"/>
        </w:rPr>
      </w:pPr>
    </w:p>
    <w:sectPr w:rsidR="00AB441B" w:rsidRPr="00956293" w:rsidSect="000823A8">
      <w:headerReference w:type="default" r:id="rId10"/>
      <w:foot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6350" w:rsidRDefault="00436350" w:rsidP="00BE4CE5">
      <w:pPr>
        <w:spacing w:after="0"/>
      </w:pPr>
      <w:r>
        <w:separator/>
      </w:r>
    </w:p>
  </w:endnote>
  <w:endnote w:type="continuationSeparator" w:id="0">
    <w:p w:rsidR="00436350" w:rsidRDefault="00436350" w:rsidP="00BE4CE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277A" w:rsidRPr="00DD7772" w:rsidRDefault="00436350" w:rsidP="00DD7772">
    <w:pPr>
      <w:pBdr>
        <w:top w:val="single" w:sz="4" w:space="1" w:color="auto"/>
      </w:pBdr>
      <w:rPr>
        <w:color w:val="A6A6A6" w:themeColor="background1" w:themeShade="A6"/>
        <w:sz w:val="16"/>
      </w:rPr>
    </w:pPr>
    <w:r>
      <w:fldChar w:fldCharType="begin"/>
    </w:r>
    <w:r>
      <w:instrText xml:space="preserve"> FILENAME   \* MERGEFORMAT </w:instrText>
    </w:r>
    <w:r>
      <w:fldChar w:fldCharType="separate"/>
    </w:r>
    <w:r w:rsidR="0002277A">
      <w:rPr>
        <w:noProof/>
        <w:color w:val="A6A6A6" w:themeColor="background1" w:themeShade="A6"/>
        <w:sz w:val="16"/>
      </w:rPr>
      <w:t>Document2</w:t>
    </w:r>
    <w:r>
      <w:rPr>
        <w:noProof/>
        <w:color w:val="A6A6A6" w:themeColor="background1" w:themeShade="A6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6350" w:rsidRDefault="00436350" w:rsidP="00BE4CE5">
      <w:pPr>
        <w:spacing w:after="0"/>
      </w:pPr>
      <w:r>
        <w:separator/>
      </w:r>
    </w:p>
  </w:footnote>
  <w:footnote w:type="continuationSeparator" w:id="0">
    <w:p w:rsidR="00436350" w:rsidRDefault="00436350" w:rsidP="00BE4CE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43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0" w:type="dxa"/>
        <w:right w:w="57" w:type="dxa"/>
      </w:tblCellMar>
      <w:tblLook w:val="04A0" w:firstRow="1" w:lastRow="0" w:firstColumn="1" w:lastColumn="0" w:noHBand="0" w:noVBand="1"/>
    </w:tblPr>
    <w:tblGrid>
      <w:gridCol w:w="1368"/>
      <w:gridCol w:w="5588"/>
      <w:gridCol w:w="1498"/>
      <w:gridCol w:w="1049"/>
    </w:tblGrid>
    <w:tr w:rsidR="0002277A" w:rsidRPr="00DB7B6F" w:rsidTr="004F7A56">
      <w:trPr>
        <w:cantSplit/>
        <w:trHeight w:val="397"/>
      </w:trPr>
      <w:tc>
        <w:tcPr>
          <w:tcW w:w="720" w:type="pct"/>
          <w:vMerge w:val="restart"/>
          <w:shd w:val="clear" w:color="auto" w:fill="auto"/>
          <w:vAlign w:val="center"/>
        </w:tcPr>
        <w:p w:rsidR="0002277A" w:rsidRPr="0008136E" w:rsidRDefault="0002277A" w:rsidP="00503ABB">
          <w:pPr>
            <w:spacing w:after="0"/>
            <w:jc w:val="center"/>
            <w:rPr>
              <w:rFonts w:eastAsiaTheme="minorEastAsia"/>
              <w:b/>
              <w:noProof/>
              <w:lang w:val="en-GB" w:eastAsia="ko-KR"/>
            </w:rPr>
          </w:pPr>
          <w:r>
            <w:rPr>
              <w:rFonts w:asciiTheme="minorEastAsia" w:eastAsiaTheme="minorEastAsia" w:hAnsiTheme="minorEastAsia" w:hint="eastAsia"/>
              <w:b/>
              <w:noProof/>
              <w:lang w:val="en-GB" w:eastAsia="ko-KR"/>
            </w:rPr>
            <w:t>로그</w:t>
          </w:r>
        </w:p>
      </w:tc>
      <w:sdt>
        <w:sdtPr>
          <w:alias w:val="Subject"/>
          <w:tag w:val=""/>
          <w:id w:val="-507830116"/>
          <w:placeholder>
            <w:docPart w:val="A36C32C1BBE841CB95214CE3D566DC39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tc>
            <w:tcPr>
              <w:tcW w:w="2940" w:type="pct"/>
              <w:shd w:val="clear" w:color="auto" w:fill="auto"/>
              <w:vAlign w:val="center"/>
            </w:tcPr>
            <w:p w:rsidR="0002277A" w:rsidRPr="009A3E8A" w:rsidRDefault="0002277A" w:rsidP="0008136E">
              <w:pPr>
                <w:pStyle w:val="41QSubject"/>
              </w:pPr>
              <w:r>
                <w:rPr>
                  <w:rFonts w:eastAsiaTheme="minorEastAsia" w:hint="eastAsia"/>
                  <w:lang w:val="sl-SI" w:eastAsia="ko-KR"/>
                </w:rPr>
                <w:t>월간보고서</w:t>
              </w:r>
            </w:p>
          </w:tc>
        </w:sdtContent>
      </w:sdt>
      <w:tc>
        <w:tcPr>
          <w:tcW w:w="1341" w:type="pct"/>
          <w:gridSpan w:val="2"/>
          <w:shd w:val="clear" w:color="auto" w:fill="auto"/>
          <w:vAlign w:val="center"/>
        </w:tcPr>
        <w:p w:rsidR="0002277A" w:rsidRPr="00703312" w:rsidRDefault="0002277A" w:rsidP="00451A0B">
          <w:pPr>
            <w:pStyle w:val="43QSmallText"/>
          </w:pPr>
          <w:r>
            <w:rPr>
              <w:rFonts w:eastAsiaTheme="minorEastAsia" w:hint="eastAsia"/>
              <w:lang w:eastAsia="ko-KR"/>
            </w:rPr>
            <w:t>형식</w:t>
          </w:r>
          <w:r>
            <w:rPr>
              <w:rFonts w:eastAsiaTheme="minorEastAsia" w:hint="eastAsia"/>
              <w:lang w:eastAsia="ko-KR"/>
            </w:rPr>
            <w:t>-</w:t>
          </w:r>
          <w:r>
            <w:rPr>
              <w:rFonts w:eastAsiaTheme="minorEastAsia" w:hint="eastAsia"/>
              <w:lang w:eastAsia="ko-KR"/>
            </w:rPr>
            <w:t>명칭</w:t>
          </w:r>
          <w:r>
            <w:rPr>
              <w:rFonts w:eastAsiaTheme="minorEastAsia" w:hint="eastAsia"/>
              <w:lang w:eastAsia="ko-KR"/>
            </w:rPr>
            <w:t>-</w:t>
          </w:r>
          <w:r>
            <w:rPr>
              <w:rFonts w:eastAsiaTheme="minorEastAsia" w:hint="eastAsia"/>
              <w:lang w:eastAsia="ko-KR"/>
            </w:rPr>
            <w:t>개정</w:t>
          </w:r>
          <w:r w:rsidRPr="00703312">
            <w:t>:</w:t>
          </w:r>
        </w:p>
        <w:p w:rsidR="0002277A" w:rsidRPr="00DB7B6F" w:rsidRDefault="00436350" w:rsidP="00B12207">
          <w:pPr>
            <w:pStyle w:val="44QReftext"/>
          </w:pPr>
          <w:sdt>
            <w:sdtPr>
              <w:alias w:val="Keywords"/>
              <w:tag w:val=""/>
              <w:id w:val="465715615"/>
              <w:placeholder>
                <w:docPart w:val="47F354FE8D814D5EB0D992AA5EEFCC49"/>
              </w:placeholder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:text/>
            </w:sdtPr>
            <w:sdtEndPr/>
            <w:sdtContent>
              <w:r w:rsidR="0002277A">
                <w:t>MR.XX</w:t>
              </w:r>
            </w:sdtContent>
          </w:sdt>
          <w:r w:rsidR="0002277A">
            <w:t>-</w:t>
          </w:r>
          <w:sdt>
            <w:sdtPr>
              <w:alias w:val="Category"/>
              <w:tag w:val=""/>
              <w:id w:val="370117942"/>
              <w:placeholder>
                <w:docPart w:val="474E9D9B53C34042B1C071393A19E0BD"/>
              </w:placeholder>
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<w:text/>
            </w:sdtPr>
            <w:sdtEndPr/>
            <w:sdtContent>
              <w:r w:rsidR="0002277A">
                <w:t>ID/CODE</w:t>
              </w:r>
            </w:sdtContent>
          </w:sdt>
          <w:r w:rsidR="0002277A">
            <w:t>-R</w:t>
          </w:r>
          <w:sdt>
            <w:sdtPr>
              <w:alias w:val="Status"/>
              <w:tag w:val=""/>
              <w:id w:val="1714000488"/>
              <w:placeholder>
                <w:docPart w:val="3A17F4CBAF5F4483A58DB9607EA47CB6"/>
              </w:placeholder>
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<w:text/>
            </w:sdtPr>
            <w:sdtEndPr/>
            <w:sdtContent>
              <w:r w:rsidR="0002277A">
                <w:t>0A</w:t>
              </w:r>
            </w:sdtContent>
          </w:sdt>
        </w:p>
      </w:tc>
    </w:tr>
    <w:tr w:rsidR="0002277A" w:rsidRPr="00DB7B6F" w:rsidTr="004F7A56">
      <w:trPr>
        <w:cantSplit/>
        <w:trHeight w:val="397"/>
      </w:trPr>
      <w:tc>
        <w:tcPr>
          <w:tcW w:w="720" w:type="pct"/>
          <w:vMerge/>
          <w:shd w:val="clear" w:color="auto" w:fill="auto"/>
        </w:tcPr>
        <w:p w:rsidR="0002277A" w:rsidRPr="00DB7B6F" w:rsidRDefault="0002277A" w:rsidP="00435962">
          <w:pPr>
            <w:spacing w:after="0"/>
            <w:rPr>
              <w:b/>
            </w:rPr>
          </w:pPr>
        </w:p>
      </w:tc>
      <w:sdt>
        <w:sdtPr>
          <w:rPr>
            <w:rFonts w:asciiTheme="minorEastAsia" w:eastAsiaTheme="minorEastAsia" w:hAnsiTheme="minorEastAsia" w:hint="eastAsia"/>
            <w:caps/>
            <w:lang w:eastAsia="ko-KR"/>
          </w:rPr>
          <w:alias w:val="Title"/>
          <w:tag w:val=""/>
          <w:id w:val="1664893603"/>
          <w:placeholder>
            <w:docPart w:val="CB2D1BF079D04C3DBCBD10F76BD15EE9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2940" w:type="pct"/>
              <w:vMerge w:val="restart"/>
              <w:vAlign w:val="center"/>
            </w:tcPr>
            <w:p w:rsidR="0002277A" w:rsidRPr="001070B6" w:rsidRDefault="0002277A" w:rsidP="00B12207">
              <w:pPr>
                <w:pStyle w:val="42QTitle"/>
                <w:rPr>
                  <w:caps/>
                </w:rPr>
              </w:pPr>
              <w:r>
                <w:rPr>
                  <w:rFonts w:asciiTheme="minorEastAsia" w:eastAsiaTheme="minorEastAsia" w:hAnsiTheme="minorEastAsia" w:hint="eastAsia"/>
                  <w:caps/>
                  <w:lang w:eastAsia="ko-KR"/>
                </w:rPr>
                <w:t>프로젝트 타이틀</w:t>
              </w:r>
            </w:p>
          </w:tc>
        </w:sdtContent>
      </w:sdt>
      <w:tc>
        <w:tcPr>
          <w:tcW w:w="1341" w:type="pct"/>
          <w:gridSpan w:val="2"/>
          <w:vAlign w:val="center"/>
        </w:tcPr>
        <w:p w:rsidR="0002277A" w:rsidRPr="00451A0B" w:rsidRDefault="0002277A" w:rsidP="00B12207">
          <w:pPr>
            <w:pStyle w:val="43QSmallText"/>
            <w:rPr>
              <w:rFonts w:eastAsiaTheme="minorEastAsia"/>
              <w:lang w:eastAsia="ko-KR"/>
            </w:rPr>
          </w:pPr>
          <w:r>
            <w:t xml:space="preserve">  </w:t>
          </w:r>
          <w:r>
            <w:rPr>
              <w:rFonts w:asciiTheme="minorEastAsia" w:eastAsiaTheme="minorEastAsia" w:hAnsiTheme="minorEastAsia" w:hint="eastAsia"/>
              <w:lang w:eastAsia="ko-KR"/>
            </w:rPr>
            <w:t>참조</w:t>
          </w:r>
        </w:p>
        <w:p w:rsidR="0002277A" w:rsidRPr="00406403" w:rsidRDefault="0002277A" w:rsidP="001A7987">
          <w:pPr>
            <w:pStyle w:val="44QReftext"/>
          </w:pPr>
        </w:p>
      </w:tc>
    </w:tr>
    <w:tr w:rsidR="0002277A" w:rsidRPr="00DB7B6F" w:rsidTr="004F7A56">
      <w:trPr>
        <w:cantSplit/>
        <w:trHeight w:val="397"/>
      </w:trPr>
      <w:tc>
        <w:tcPr>
          <w:tcW w:w="720" w:type="pct"/>
          <w:vMerge/>
          <w:tcBorders>
            <w:bottom w:val="single" w:sz="4" w:space="0" w:color="auto"/>
          </w:tcBorders>
          <w:shd w:val="clear" w:color="auto" w:fill="auto"/>
          <w:vAlign w:val="center"/>
        </w:tcPr>
        <w:p w:rsidR="0002277A" w:rsidRPr="00DB7B6F" w:rsidRDefault="0002277A" w:rsidP="00435962"/>
      </w:tc>
      <w:tc>
        <w:tcPr>
          <w:tcW w:w="2940" w:type="pct"/>
          <w:vMerge/>
          <w:tcBorders>
            <w:bottom w:val="single" w:sz="4" w:space="0" w:color="auto"/>
          </w:tcBorders>
        </w:tcPr>
        <w:p w:rsidR="0002277A" w:rsidRPr="00DB7B6F" w:rsidRDefault="0002277A" w:rsidP="00435962">
          <w:pPr>
            <w:spacing w:after="0"/>
            <w:rPr>
              <w:b/>
            </w:rPr>
          </w:pPr>
        </w:p>
      </w:tc>
      <w:tc>
        <w:tcPr>
          <w:tcW w:w="788" w:type="pct"/>
          <w:tcBorders>
            <w:bottom w:val="single" w:sz="4" w:space="0" w:color="auto"/>
          </w:tcBorders>
          <w:vAlign w:val="center"/>
        </w:tcPr>
        <w:p w:rsidR="0002277A" w:rsidRPr="00B93B6C" w:rsidRDefault="0002277A" w:rsidP="00B12207">
          <w:pPr>
            <w:pStyle w:val="43QSmallText"/>
          </w:pPr>
          <w:r>
            <w:t xml:space="preserve">  </w:t>
          </w:r>
          <w:r>
            <w:rPr>
              <w:rFonts w:asciiTheme="minorEastAsia" w:eastAsiaTheme="minorEastAsia" w:hAnsiTheme="minorEastAsia" w:hint="eastAsia"/>
              <w:lang w:eastAsia="ko-KR"/>
            </w:rPr>
            <w:t>일자</w:t>
          </w:r>
          <w:r w:rsidRPr="00B93B6C">
            <w:t>:</w:t>
          </w:r>
        </w:p>
        <w:sdt>
          <w:sdtPr>
            <w:alias w:val="Publish Date"/>
            <w:tag w:val=""/>
            <w:id w:val="-85766912"/>
            <w:placeholder>
              <w:docPart w:val="05CBDDE361A74FAEB296E8C397285692"/>
            </w:placeholder>
            <w:showingPlcHdr/>
            <w:dataBinding w:prefixMappings="xmlns:ns0='http://schemas.microsoft.com/office/2006/coverPageProps' " w:xpath="/ns0:CoverPageProperties[1]/ns0:PublishDate[1]" w:storeItemID="{55AF091B-3C7A-41E3-B477-F2FDAA23CFDA}"/>
            <w:date>
              <w:lid w:val="sl-SI"/>
              <w:storeMappedDataAs w:val="dateTime"/>
              <w:calendar w:val="gregorian"/>
            </w:date>
          </w:sdtPr>
          <w:sdtEndPr/>
          <w:sdtContent>
            <w:p w:rsidR="0002277A" w:rsidRDefault="0002277A" w:rsidP="002A781A">
              <w:pPr>
                <w:pStyle w:val="44QReftext"/>
              </w:pPr>
              <w:r w:rsidRPr="002A3AC1">
                <w:rPr>
                  <w:rStyle w:val="a9"/>
                </w:rPr>
                <w:t>[Date]</w:t>
              </w:r>
            </w:p>
          </w:sdtContent>
        </w:sdt>
      </w:tc>
      <w:tc>
        <w:tcPr>
          <w:tcW w:w="552" w:type="pct"/>
          <w:tcBorders>
            <w:bottom w:val="single" w:sz="4" w:space="0" w:color="auto"/>
          </w:tcBorders>
          <w:vAlign w:val="center"/>
        </w:tcPr>
        <w:p w:rsidR="0002277A" w:rsidRDefault="0002277A" w:rsidP="00B12207">
          <w:pPr>
            <w:pStyle w:val="43QSmallText"/>
          </w:pPr>
          <w:r>
            <w:t xml:space="preserve"> </w:t>
          </w:r>
          <w:r>
            <w:rPr>
              <w:rFonts w:asciiTheme="minorEastAsia" w:eastAsiaTheme="minorEastAsia" w:hAnsiTheme="minorEastAsia" w:hint="eastAsia"/>
              <w:lang w:eastAsia="ko-KR"/>
            </w:rPr>
            <w:t>페이지</w:t>
          </w:r>
          <w:r w:rsidRPr="005A2560">
            <w:t>:</w:t>
          </w:r>
        </w:p>
        <w:p w:rsidR="0002277A" w:rsidRPr="00677F7A" w:rsidRDefault="0002277A" w:rsidP="00B12207">
          <w:pPr>
            <w:pStyle w:val="44QReftext"/>
          </w:pP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F25FB2">
            <w:rPr>
              <w:noProof/>
            </w:rPr>
            <w:t>3</w:t>
          </w:r>
          <w:r>
            <w:rPr>
              <w:noProof/>
            </w:rPr>
            <w:fldChar w:fldCharType="end"/>
          </w:r>
          <w:r w:rsidRPr="005A2560">
            <w:t>/</w:t>
          </w:r>
          <w:r>
            <w:fldChar w:fldCharType="begin"/>
          </w:r>
          <w:r>
            <w:instrText xml:space="preserve"> NUMPAGES  </w:instrText>
          </w:r>
          <w:r>
            <w:fldChar w:fldCharType="separate"/>
          </w:r>
          <w:r w:rsidR="00F25FB2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</w:tc>
    </w:tr>
  </w:tbl>
  <w:p w:rsidR="0002277A" w:rsidRPr="00451A0B" w:rsidRDefault="0002277A" w:rsidP="0008136E">
    <w:pPr>
      <w:jc w:val="center"/>
      <w:rPr>
        <w:rFonts w:eastAsiaTheme="minorEastAsia"/>
        <w:lang w:eastAsia="ko-K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1B6503"/>
    <w:multiLevelType w:val="hybridMultilevel"/>
    <w:tmpl w:val="F1722A2A"/>
    <w:lvl w:ilvl="0" w:tplc="847AB2C8">
      <w:start w:val="1"/>
      <w:numFmt w:val="lowerLetter"/>
      <w:pStyle w:val="33Q3Levela"/>
      <w:lvlText w:val="%1."/>
      <w:lvlJc w:val="left"/>
      <w:pPr>
        <w:ind w:left="1713" w:hanging="360"/>
      </w:pPr>
    </w:lvl>
    <w:lvl w:ilvl="1" w:tplc="04240019" w:tentative="1">
      <w:start w:val="1"/>
      <w:numFmt w:val="lowerLetter"/>
      <w:lvlText w:val="%2."/>
      <w:lvlJc w:val="left"/>
      <w:pPr>
        <w:ind w:left="2433" w:hanging="360"/>
      </w:pPr>
    </w:lvl>
    <w:lvl w:ilvl="2" w:tplc="0424001B" w:tentative="1">
      <w:start w:val="1"/>
      <w:numFmt w:val="lowerRoman"/>
      <w:lvlText w:val="%3."/>
      <w:lvlJc w:val="right"/>
      <w:pPr>
        <w:ind w:left="3153" w:hanging="180"/>
      </w:pPr>
    </w:lvl>
    <w:lvl w:ilvl="3" w:tplc="0424000F" w:tentative="1">
      <w:start w:val="1"/>
      <w:numFmt w:val="decimal"/>
      <w:lvlText w:val="%4."/>
      <w:lvlJc w:val="left"/>
      <w:pPr>
        <w:ind w:left="3873" w:hanging="360"/>
      </w:pPr>
    </w:lvl>
    <w:lvl w:ilvl="4" w:tplc="04240019" w:tentative="1">
      <w:start w:val="1"/>
      <w:numFmt w:val="lowerLetter"/>
      <w:lvlText w:val="%5."/>
      <w:lvlJc w:val="left"/>
      <w:pPr>
        <w:ind w:left="4593" w:hanging="360"/>
      </w:pPr>
    </w:lvl>
    <w:lvl w:ilvl="5" w:tplc="0424001B" w:tentative="1">
      <w:start w:val="1"/>
      <w:numFmt w:val="lowerRoman"/>
      <w:lvlText w:val="%6."/>
      <w:lvlJc w:val="right"/>
      <w:pPr>
        <w:ind w:left="5313" w:hanging="180"/>
      </w:pPr>
    </w:lvl>
    <w:lvl w:ilvl="6" w:tplc="0424000F" w:tentative="1">
      <w:start w:val="1"/>
      <w:numFmt w:val="decimal"/>
      <w:lvlText w:val="%7."/>
      <w:lvlJc w:val="left"/>
      <w:pPr>
        <w:ind w:left="6033" w:hanging="360"/>
      </w:pPr>
    </w:lvl>
    <w:lvl w:ilvl="7" w:tplc="04240019" w:tentative="1">
      <w:start w:val="1"/>
      <w:numFmt w:val="lowerLetter"/>
      <w:lvlText w:val="%8."/>
      <w:lvlJc w:val="left"/>
      <w:pPr>
        <w:ind w:left="6753" w:hanging="360"/>
      </w:pPr>
    </w:lvl>
    <w:lvl w:ilvl="8" w:tplc="0424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">
    <w:nsid w:val="26890F83"/>
    <w:multiLevelType w:val="multilevel"/>
    <w:tmpl w:val="F126C6AC"/>
    <w:lvl w:ilvl="0">
      <w:start w:val="1"/>
      <w:numFmt w:val="decimal"/>
      <w:pStyle w:val="21QCh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2QCh11"/>
      <w:lvlText w:val="%1.%2"/>
      <w:lvlJc w:val="left"/>
      <w:pPr>
        <w:ind w:left="576" w:hanging="576"/>
      </w:pPr>
      <w:rPr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pStyle w:val="23QCh111"/>
      <w:lvlText w:val="%1.%2.%3"/>
      <w:lvlJc w:val="left"/>
      <w:pPr>
        <w:ind w:left="720" w:hanging="720"/>
      </w:pPr>
      <w:rPr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3">
      <w:start w:val="1"/>
      <w:numFmt w:val="decimal"/>
      <w:pStyle w:val="24QCh1111"/>
      <w:lvlText w:val="%1.%2.%3.%4"/>
      <w:lvlJc w:val="left"/>
      <w:pPr>
        <w:ind w:left="864" w:hanging="864"/>
      </w:pPr>
      <w:rPr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pStyle w:val="25QCh11111"/>
      <w:lvlText w:val="%1.%2.%3.%4.%5"/>
      <w:lvlJc w:val="left"/>
      <w:pPr>
        <w:ind w:left="1008" w:hanging="1008"/>
      </w:pPr>
      <w:rPr>
        <w:b w:val="0"/>
        <w:bCs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>
    <w:nsid w:val="2822509C"/>
    <w:multiLevelType w:val="hybridMultilevel"/>
    <w:tmpl w:val="52DC532A"/>
    <w:lvl w:ilvl="0" w:tplc="4E3003A0">
      <w:start w:val="1"/>
      <w:numFmt w:val="bullet"/>
      <w:pStyle w:val="34Q1Level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7E54D76E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F0C43AB8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3">
    <w:nsid w:val="3EFF7DD7"/>
    <w:multiLevelType w:val="hybridMultilevel"/>
    <w:tmpl w:val="B726CE0A"/>
    <w:lvl w:ilvl="0" w:tplc="D3CA98DC">
      <w:start w:val="1"/>
      <w:numFmt w:val="decimal"/>
      <w:pStyle w:val="14QReference"/>
      <w:lvlText w:val="[%1]"/>
      <w:lvlJc w:val="left"/>
      <w:pPr>
        <w:ind w:left="1004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B971B9C"/>
    <w:multiLevelType w:val="hybridMultilevel"/>
    <w:tmpl w:val="4A96E568"/>
    <w:lvl w:ilvl="0" w:tplc="643856FE">
      <w:start w:val="1"/>
      <w:numFmt w:val="bullet"/>
      <w:pStyle w:val="35Q2Level"/>
      <w:lvlText w:val="▪"/>
      <w:lvlJc w:val="left"/>
      <w:pPr>
        <w:ind w:left="1571" w:hanging="360"/>
      </w:pPr>
      <w:rPr>
        <w:rFonts w:ascii="Verdana" w:hAnsi="Verdana" w:hint="default"/>
      </w:rPr>
    </w:lvl>
    <w:lvl w:ilvl="1" w:tplc="0424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>
    <w:nsid w:val="5F465305"/>
    <w:multiLevelType w:val="multilevel"/>
    <w:tmpl w:val="10D65F12"/>
    <w:lvl w:ilvl="0">
      <w:start w:val="1"/>
      <w:numFmt w:val="lowerLetter"/>
      <w:pStyle w:val="31Q1Levela"/>
      <w:lvlText w:val="%1)"/>
      <w:lvlJc w:val="left"/>
      <w:pPr>
        <w:ind w:left="737" w:hanging="380"/>
      </w:pPr>
      <w:rPr>
        <w:rFonts w:hint="default"/>
        <w:caps w:val="0"/>
        <w:sz w:val="20"/>
      </w:rPr>
    </w:lvl>
    <w:lvl w:ilvl="1">
      <w:start w:val="1"/>
      <w:numFmt w:val="lowerRoman"/>
      <w:pStyle w:val="32Q2Leveli"/>
      <w:lvlText w:val="%2."/>
      <w:lvlJc w:val="right"/>
      <w:pPr>
        <w:ind w:left="1457" w:hanging="380"/>
      </w:pPr>
      <w:rPr>
        <w:rFonts w:hint="default"/>
        <w:color w:val="auto"/>
      </w:rPr>
    </w:lvl>
    <w:lvl w:ilvl="2">
      <w:start w:val="1"/>
      <w:numFmt w:val="bullet"/>
      <w:lvlText w:val="o"/>
      <w:lvlJc w:val="left"/>
      <w:pPr>
        <w:ind w:left="2177" w:hanging="380"/>
      </w:pPr>
      <w:rPr>
        <w:rFonts w:ascii="Courier New" w:hAnsi="Courier New" w:hint="default"/>
      </w:rPr>
    </w:lvl>
    <w:lvl w:ilvl="3">
      <w:start w:val="1"/>
      <w:numFmt w:val="decimal"/>
      <w:lvlText w:val="%4."/>
      <w:lvlJc w:val="left"/>
      <w:pPr>
        <w:ind w:left="2897" w:hanging="38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17" w:hanging="38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37" w:hanging="3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57" w:hanging="38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77" w:hanging="38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97" w:hanging="380"/>
      </w:pPr>
      <w:rPr>
        <w:rFonts w:hint="default"/>
      </w:rPr>
    </w:lvl>
  </w:abstractNum>
  <w:abstractNum w:abstractNumId="6">
    <w:nsid w:val="6762709C"/>
    <w:multiLevelType w:val="hybridMultilevel"/>
    <w:tmpl w:val="A1025E04"/>
    <w:lvl w:ilvl="0" w:tplc="4E3003A0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7E54D76E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EDD6B42E">
      <w:start w:val="1"/>
      <w:numFmt w:val="bullet"/>
      <w:pStyle w:val="36Q3Level-"/>
      <w:lvlText w:val="-"/>
      <w:lvlJc w:val="left"/>
      <w:pPr>
        <w:ind w:left="2330" w:hanging="360"/>
      </w:pPr>
      <w:rPr>
        <w:rFonts w:ascii="Verdana" w:hAnsi="Verdana" w:hint="default"/>
      </w:rPr>
    </w:lvl>
    <w:lvl w:ilvl="3" w:tplc="0424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7">
    <w:nsid w:val="766C6B18"/>
    <w:multiLevelType w:val="multilevel"/>
    <w:tmpl w:val="93BADD72"/>
    <w:lvl w:ilvl="0">
      <w:start w:val="1"/>
      <w:numFmt w:val="decimal"/>
      <w:pStyle w:val="26QAnnex1"/>
      <w:lvlText w:val="Annex %1"/>
      <w:lvlJc w:val="left"/>
      <w:pPr>
        <w:ind w:left="1134" w:hanging="1134"/>
      </w:pPr>
      <w:rPr>
        <w:rFonts w:hint="default"/>
        <w:b/>
        <w:bCs w:val="0"/>
        <w:i w:val="0"/>
        <w:iCs w:val="0"/>
        <w:caps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pStyle w:val="27QAnnex11"/>
      <w:lvlText w:val="ANNEX %1.%2"/>
      <w:lvlJc w:val="left"/>
      <w:pPr>
        <w:tabs>
          <w:tab w:val="num" w:pos="1134"/>
        </w:tabs>
        <w:ind w:left="1134" w:hanging="1134"/>
      </w:pPr>
      <w:rPr>
        <w:rFonts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%2.%3."/>
      <w:lvlJc w:val="left"/>
      <w:pPr>
        <w:tabs>
          <w:tab w:val="num" w:pos="1134"/>
        </w:tabs>
        <w:ind w:left="1418" w:hanging="1418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7"/>
  </w:num>
  <w:num w:numId="8">
    <w:abstractNumId w:val="7"/>
  </w:num>
  <w:num w:numId="9">
    <w:abstractNumId w:val="5"/>
  </w:num>
  <w:num w:numId="10">
    <w:abstractNumId w:val="5"/>
  </w:num>
  <w:num w:numId="11">
    <w:abstractNumId w:val="0"/>
  </w:num>
  <w:num w:numId="12">
    <w:abstractNumId w:val="2"/>
  </w:num>
  <w:num w:numId="13">
    <w:abstractNumId w:val="4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6244"/>
    <w:rsid w:val="00005A36"/>
    <w:rsid w:val="0002277A"/>
    <w:rsid w:val="00027DD7"/>
    <w:rsid w:val="0008136E"/>
    <w:rsid w:val="000823A8"/>
    <w:rsid w:val="00093104"/>
    <w:rsid w:val="000C579D"/>
    <w:rsid w:val="000F0559"/>
    <w:rsid w:val="001007D3"/>
    <w:rsid w:val="00104D87"/>
    <w:rsid w:val="001231C5"/>
    <w:rsid w:val="00130A9C"/>
    <w:rsid w:val="00131DED"/>
    <w:rsid w:val="001379B4"/>
    <w:rsid w:val="0015047B"/>
    <w:rsid w:val="0015684D"/>
    <w:rsid w:val="00176274"/>
    <w:rsid w:val="0018217D"/>
    <w:rsid w:val="001870E0"/>
    <w:rsid w:val="00187C41"/>
    <w:rsid w:val="001A2BB6"/>
    <w:rsid w:val="001A7987"/>
    <w:rsid w:val="002020E5"/>
    <w:rsid w:val="00212646"/>
    <w:rsid w:val="00234647"/>
    <w:rsid w:val="0028202B"/>
    <w:rsid w:val="002938EB"/>
    <w:rsid w:val="002A781A"/>
    <w:rsid w:val="003073DF"/>
    <w:rsid w:val="00372517"/>
    <w:rsid w:val="003D3881"/>
    <w:rsid w:val="003E0CCB"/>
    <w:rsid w:val="00426AD9"/>
    <w:rsid w:val="00435962"/>
    <w:rsid w:val="00436350"/>
    <w:rsid w:val="00451A0B"/>
    <w:rsid w:val="004604A0"/>
    <w:rsid w:val="00461876"/>
    <w:rsid w:val="004A2EC7"/>
    <w:rsid w:val="004B7610"/>
    <w:rsid w:val="004B7A12"/>
    <w:rsid w:val="004F3643"/>
    <w:rsid w:val="004F7A56"/>
    <w:rsid w:val="00502C99"/>
    <w:rsid w:val="00503ABB"/>
    <w:rsid w:val="00515011"/>
    <w:rsid w:val="0052475D"/>
    <w:rsid w:val="00531F76"/>
    <w:rsid w:val="0053204B"/>
    <w:rsid w:val="00541BBB"/>
    <w:rsid w:val="00547BE8"/>
    <w:rsid w:val="00572B09"/>
    <w:rsid w:val="00582D49"/>
    <w:rsid w:val="00592231"/>
    <w:rsid w:val="005922EF"/>
    <w:rsid w:val="005951A8"/>
    <w:rsid w:val="005A6BF9"/>
    <w:rsid w:val="005D048B"/>
    <w:rsid w:val="005D78E3"/>
    <w:rsid w:val="005E4411"/>
    <w:rsid w:val="005E4417"/>
    <w:rsid w:val="006260D5"/>
    <w:rsid w:val="006535FF"/>
    <w:rsid w:val="006700B4"/>
    <w:rsid w:val="006C1DC6"/>
    <w:rsid w:val="006D053A"/>
    <w:rsid w:val="00715E47"/>
    <w:rsid w:val="00721D8D"/>
    <w:rsid w:val="00754C80"/>
    <w:rsid w:val="00765D39"/>
    <w:rsid w:val="00783CFF"/>
    <w:rsid w:val="007D3B52"/>
    <w:rsid w:val="007D4821"/>
    <w:rsid w:val="007D776C"/>
    <w:rsid w:val="007E18C5"/>
    <w:rsid w:val="007E6227"/>
    <w:rsid w:val="007F5074"/>
    <w:rsid w:val="00814473"/>
    <w:rsid w:val="00822484"/>
    <w:rsid w:val="008313D6"/>
    <w:rsid w:val="00835B85"/>
    <w:rsid w:val="00846DC7"/>
    <w:rsid w:val="00895080"/>
    <w:rsid w:val="008A39E9"/>
    <w:rsid w:val="008C5F41"/>
    <w:rsid w:val="009273E7"/>
    <w:rsid w:val="00947A41"/>
    <w:rsid w:val="00956293"/>
    <w:rsid w:val="00990324"/>
    <w:rsid w:val="009B13D4"/>
    <w:rsid w:val="009B319B"/>
    <w:rsid w:val="009C0484"/>
    <w:rsid w:val="009C6244"/>
    <w:rsid w:val="009D2D44"/>
    <w:rsid w:val="009D338C"/>
    <w:rsid w:val="009D33A6"/>
    <w:rsid w:val="009F032F"/>
    <w:rsid w:val="00A00F45"/>
    <w:rsid w:val="00A22A0D"/>
    <w:rsid w:val="00A57ED1"/>
    <w:rsid w:val="00A8634A"/>
    <w:rsid w:val="00A94B4B"/>
    <w:rsid w:val="00AB441B"/>
    <w:rsid w:val="00AF1854"/>
    <w:rsid w:val="00B0199D"/>
    <w:rsid w:val="00B12207"/>
    <w:rsid w:val="00B16C0F"/>
    <w:rsid w:val="00B53C60"/>
    <w:rsid w:val="00B55532"/>
    <w:rsid w:val="00B71407"/>
    <w:rsid w:val="00BC6F34"/>
    <w:rsid w:val="00BE4CE5"/>
    <w:rsid w:val="00BE513E"/>
    <w:rsid w:val="00C20C4B"/>
    <w:rsid w:val="00C476A9"/>
    <w:rsid w:val="00C86184"/>
    <w:rsid w:val="00CA722C"/>
    <w:rsid w:val="00CC607F"/>
    <w:rsid w:val="00CC62B2"/>
    <w:rsid w:val="00CD1D95"/>
    <w:rsid w:val="00CD69FC"/>
    <w:rsid w:val="00CE3E68"/>
    <w:rsid w:val="00CF2D6E"/>
    <w:rsid w:val="00D11995"/>
    <w:rsid w:val="00D326DF"/>
    <w:rsid w:val="00D460F5"/>
    <w:rsid w:val="00D56591"/>
    <w:rsid w:val="00D939C9"/>
    <w:rsid w:val="00DC272B"/>
    <w:rsid w:val="00DC390E"/>
    <w:rsid w:val="00DD7772"/>
    <w:rsid w:val="00DE752A"/>
    <w:rsid w:val="00E41218"/>
    <w:rsid w:val="00E525FD"/>
    <w:rsid w:val="00E60DFE"/>
    <w:rsid w:val="00E63409"/>
    <w:rsid w:val="00E721E6"/>
    <w:rsid w:val="00EB1875"/>
    <w:rsid w:val="00ED39DC"/>
    <w:rsid w:val="00EE2688"/>
    <w:rsid w:val="00EE4A04"/>
    <w:rsid w:val="00F03D44"/>
    <w:rsid w:val="00F25FB2"/>
    <w:rsid w:val="00F311AA"/>
    <w:rsid w:val="00F412CB"/>
    <w:rsid w:val="00F71979"/>
    <w:rsid w:val="00F83C6F"/>
    <w:rsid w:val="00FB0049"/>
    <w:rsid w:val="00FE2A62"/>
    <w:rsid w:val="00FF4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able of figures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2207"/>
    <w:pPr>
      <w:spacing w:after="120" w:line="240" w:lineRule="auto"/>
      <w:jc w:val="both"/>
    </w:pPr>
    <w:rPr>
      <w:rFonts w:ascii="Verdana" w:eastAsia="Times New Roman" w:hAnsi="Verdana" w:cs="Times New Roman"/>
      <w:sz w:val="20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B1220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qFormat/>
    <w:rsid w:val="00B1220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qFormat/>
    <w:rsid w:val="00B1220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QParagraphBody">
    <w:name w:val="11Q Paragraph/Body"/>
    <w:basedOn w:val="a"/>
    <w:link w:val="11QParagraphBodyChar"/>
    <w:qFormat/>
    <w:locked/>
    <w:rsid w:val="00B12207"/>
    <w:rPr>
      <w:rFonts w:ascii="Arial" w:hAnsi="Arial" w:cs="Arial"/>
      <w:sz w:val="22"/>
    </w:rPr>
  </w:style>
  <w:style w:type="character" w:customStyle="1" w:styleId="11QParagraphBodyChar">
    <w:name w:val="11Q Paragraph/Body Char"/>
    <w:basedOn w:val="a0"/>
    <w:link w:val="11QParagraphBody"/>
    <w:locked/>
    <w:rsid w:val="00B12207"/>
    <w:rPr>
      <w:rFonts w:ascii="Arial" w:eastAsia="Times New Roman" w:hAnsi="Arial" w:cs="Arial"/>
      <w:szCs w:val="20"/>
    </w:rPr>
  </w:style>
  <w:style w:type="paragraph" w:customStyle="1" w:styleId="01QTITLECENTER18B">
    <w:name w:val="01Q TITLE CENTER 18 B"/>
    <w:basedOn w:val="11QParagraphBody"/>
    <w:next w:val="11QParagraphBody"/>
    <w:link w:val="01QTITLECENTER18BChar"/>
    <w:qFormat/>
    <w:locked/>
    <w:rsid w:val="00B12207"/>
    <w:pPr>
      <w:jc w:val="center"/>
    </w:pPr>
    <w:rPr>
      <w:b/>
      <w:caps/>
      <w:sz w:val="36"/>
    </w:rPr>
  </w:style>
  <w:style w:type="character" w:customStyle="1" w:styleId="01QTITLECENTER18BChar">
    <w:name w:val="01Q TITLE CENTER 18 B Char"/>
    <w:basedOn w:val="11QParagraphBodyChar"/>
    <w:link w:val="01QTITLECENTER18B"/>
    <w:rsid w:val="00B12207"/>
    <w:rPr>
      <w:rFonts w:ascii="Arial" w:eastAsia="Times New Roman" w:hAnsi="Arial" w:cs="Arial"/>
      <w:b/>
      <w:caps/>
      <w:sz w:val="36"/>
      <w:szCs w:val="20"/>
    </w:rPr>
  </w:style>
  <w:style w:type="paragraph" w:customStyle="1" w:styleId="02QTITLECENTER14B">
    <w:name w:val="02Q TITLE CENTER 14 B"/>
    <w:basedOn w:val="01QTITLECENTER18B"/>
    <w:next w:val="11QParagraphBody"/>
    <w:link w:val="02QTITLECENTER14BChar"/>
    <w:qFormat/>
    <w:locked/>
    <w:rsid w:val="00B12207"/>
    <w:rPr>
      <w:sz w:val="28"/>
    </w:rPr>
  </w:style>
  <w:style w:type="character" w:customStyle="1" w:styleId="02QTITLECENTER14BChar">
    <w:name w:val="02Q TITLE CENTER 14 B Char"/>
    <w:basedOn w:val="01QTITLECENTER18BChar"/>
    <w:link w:val="02QTITLECENTER14B"/>
    <w:rsid w:val="00B12207"/>
    <w:rPr>
      <w:rFonts w:ascii="Arial" w:eastAsia="Times New Roman" w:hAnsi="Arial" w:cs="Arial"/>
      <w:b/>
      <w:caps/>
      <w:sz w:val="28"/>
      <w:szCs w:val="20"/>
    </w:rPr>
  </w:style>
  <w:style w:type="paragraph" w:customStyle="1" w:styleId="03QTITLELEFT14B">
    <w:name w:val="03Q TITLE LEFT 14 B"/>
    <w:basedOn w:val="02QTITLECENTER14B"/>
    <w:next w:val="11QParagraphBody"/>
    <w:link w:val="03QTITLELEFT14BChar"/>
    <w:qFormat/>
    <w:locked/>
    <w:rsid w:val="00B12207"/>
    <w:pPr>
      <w:jc w:val="left"/>
      <w:outlineLvl w:val="0"/>
    </w:pPr>
  </w:style>
  <w:style w:type="character" w:customStyle="1" w:styleId="03QTITLELEFT14BChar">
    <w:name w:val="03Q TITLE LEFT 14 B Char"/>
    <w:basedOn w:val="02QTITLECENTER14BChar"/>
    <w:link w:val="03QTITLELEFT14B"/>
    <w:rsid w:val="00B12207"/>
    <w:rPr>
      <w:rFonts w:ascii="Arial" w:eastAsia="Times New Roman" w:hAnsi="Arial" w:cs="Arial"/>
      <w:b/>
      <w:caps/>
      <w:sz w:val="28"/>
      <w:szCs w:val="20"/>
    </w:rPr>
  </w:style>
  <w:style w:type="paragraph" w:customStyle="1" w:styleId="04QTitleLeft14B">
    <w:name w:val="04Q Title Left 14 B"/>
    <w:basedOn w:val="02QTITLECENTER14B"/>
    <w:qFormat/>
    <w:locked/>
    <w:rsid w:val="00B12207"/>
    <w:pPr>
      <w:jc w:val="left"/>
    </w:pPr>
    <w:rPr>
      <w:caps w:val="0"/>
    </w:rPr>
  </w:style>
  <w:style w:type="paragraph" w:customStyle="1" w:styleId="05QTITLECENTER12B">
    <w:name w:val="05Q TITLE CENTER 12 B"/>
    <w:basedOn w:val="04QTitleLeft14B"/>
    <w:next w:val="11QParagraphBody"/>
    <w:qFormat/>
    <w:locked/>
    <w:rsid w:val="00B12207"/>
    <w:pPr>
      <w:jc w:val="center"/>
    </w:pPr>
    <w:rPr>
      <w:sz w:val="24"/>
    </w:rPr>
  </w:style>
  <w:style w:type="paragraph" w:customStyle="1" w:styleId="06QTITLELEFT12B">
    <w:name w:val="06Q TITLE LEFT 12 B"/>
    <w:basedOn w:val="05QTITLECENTER12B"/>
    <w:next w:val="11QParagraphBody"/>
    <w:rsid w:val="00B12207"/>
    <w:pPr>
      <w:spacing w:before="240"/>
      <w:jc w:val="left"/>
    </w:pPr>
    <w:rPr>
      <w:rFonts w:eastAsia="Arial" w:cs="Times New Roman"/>
      <w:bCs/>
      <w:caps/>
      <w:lang w:val="en-GB" w:eastAsia="en-GB"/>
    </w:rPr>
  </w:style>
  <w:style w:type="paragraph" w:customStyle="1" w:styleId="07QTITLELEFT11B">
    <w:name w:val="07Q TITLE LEFT 11 B"/>
    <w:basedOn w:val="06QTITLELEFT12B"/>
    <w:next w:val="11QParagraphBody"/>
    <w:qFormat/>
    <w:rsid w:val="00B12207"/>
    <w:pPr>
      <w:framePr w:hSpace="181" w:wrap="around" w:vAnchor="text" w:hAnchor="text" w:x="108" w:y="1"/>
      <w:suppressOverlap/>
    </w:pPr>
    <w:rPr>
      <w:sz w:val="22"/>
    </w:rPr>
  </w:style>
  <w:style w:type="paragraph" w:customStyle="1" w:styleId="08QTitleleft11IB">
    <w:name w:val="08Q Title left 11 IB"/>
    <w:basedOn w:val="04QTitleLeft14B"/>
    <w:next w:val="11QParagraphBody"/>
    <w:qFormat/>
    <w:rsid w:val="00B12207"/>
    <w:pPr>
      <w:spacing w:before="240"/>
    </w:pPr>
    <w:rPr>
      <w:rFonts w:eastAsia="Arial"/>
      <w:i/>
      <w:sz w:val="22"/>
      <w:lang w:val="en-GB" w:eastAsia="en-GB"/>
    </w:rPr>
  </w:style>
  <w:style w:type="paragraph" w:customStyle="1" w:styleId="12QTable">
    <w:name w:val="12Q Table"/>
    <w:basedOn w:val="a"/>
    <w:next w:val="11QParagraphBody"/>
    <w:rsid w:val="00B12207"/>
    <w:pPr>
      <w:spacing w:before="60" w:after="60"/>
    </w:pPr>
    <w:rPr>
      <w:rFonts w:ascii="Arial" w:eastAsiaTheme="minorHAnsi" w:hAnsi="Arial" w:cstheme="minorBidi"/>
      <w:szCs w:val="22"/>
      <w:lang w:val="en-GB"/>
    </w:rPr>
  </w:style>
  <w:style w:type="paragraph" w:customStyle="1" w:styleId="13QCaption">
    <w:name w:val="13Q Caption"/>
    <w:next w:val="11QParagraphBody"/>
    <w:qFormat/>
    <w:locked/>
    <w:rsid w:val="00B12207"/>
    <w:pPr>
      <w:spacing w:before="120" w:after="120"/>
    </w:pPr>
    <w:rPr>
      <w:rFonts w:ascii="Arial" w:eastAsia="Times New Roman" w:hAnsi="Arial" w:cs="Times New Roman"/>
      <w:noProof/>
      <w:sz w:val="20"/>
    </w:rPr>
  </w:style>
  <w:style w:type="paragraph" w:customStyle="1" w:styleId="14QReference">
    <w:name w:val="14Q Reference"/>
    <w:basedOn w:val="a"/>
    <w:locked/>
    <w:rsid w:val="00B12207"/>
    <w:pPr>
      <w:numPr>
        <w:numId w:val="1"/>
      </w:numPr>
      <w:jc w:val="left"/>
    </w:pPr>
    <w:rPr>
      <w:rFonts w:ascii="Arial" w:eastAsiaTheme="minorHAnsi" w:hAnsi="Arial" w:cstheme="minorBidi"/>
      <w:sz w:val="22"/>
      <w:szCs w:val="22"/>
    </w:rPr>
  </w:style>
  <w:style w:type="paragraph" w:customStyle="1" w:styleId="21QCh1">
    <w:name w:val="21Q Ch 1."/>
    <w:basedOn w:val="a"/>
    <w:next w:val="11QParagraphBody"/>
    <w:qFormat/>
    <w:locked/>
    <w:rsid w:val="00B12207"/>
    <w:pPr>
      <w:numPr>
        <w:numId w:val="6"/>
      </w:numPr>
      <w:spacing w:before="480" w:line="276" w:lineRule="auto"/>
      <w:outlineLvl w:val="0"/>
    </w:pPr>
    <w:rPr>
      <w:rFonts w:ascii="Arial" w:eastAsiaTheme="minorHAnsi" w:hAnsi="Arial" w:cs="Arial"/>
      <w:b/>
      <w:caps/>
      <w:sz w:val="28"/>
      <w:szCs w:val="22"/>
    </w:rPr>
  </w:style>
  <w:style w:type="paragraph" w:customStyle="1" w:styleId="22QCh11">
    <w:name w:val="22Q Ch 1.1."/>
    <w:basedOn w:val="21QCh1"/>
    <w:next w:val="11QParagraphBody"/>
    <w:qFormat/>
    <w:locked/>
    <w:rsid w:val="00B12207"/>
    <w:pPr>
      <w:numPr>
        <w:ilvl w:val="1"/>
      </w:numPr>
      <w:spacing w:before="240"/>
      <w:outlineLvl w:val="1"/>
    </w:pPr>
    <w:rPr>
      <w:caps w:val="0"/>
    </w:rPr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435962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위 Char"/>
    <w:basedOn w:val="a0"/>
    <w:link w:val="z-"/>
    <w:uiPriority w:val="99"/>
    <w:semiHidden/>
    <w:rsid w:val="00435962"/>
    <w:rPr>
      <w:rFonts w:ascii="Arial" w:hAnsi="Arial" w:cs="Arial"/>
      <w:vanish/>
      <w:sz w:val="16"/>
      <w:szCs w:val="16"/>
      <w:lang w:val="sl-SI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435962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0">
    <w:name w:val="z-양식의 맨 아래 Char"/>
    <w:basedOn w:val="a0"/>
    <w:link w:val="z-0"/>
    <w:uiPriority w:val="99"/>
    <w:semiHidden/>
    <w:rsid w:val="00435962"/>
    <w:rPr>
      <w:rFonts w:ascii="Arial" w:hAnsi="Arial" w:cs="Arial"/>
      <w:vanish/>
      <w:sz w:val="16"/>
      <w:szCs w:val="16"/>
      <w:lang w:val="sl-SI"/>
    </w:rPr>
  </w:style>
  <w:style w:type="paragraph" w:customStyle="1" w:styleId="23QCh111">
    <w:name w:val="23Q Ch 1.1.1."/>
    <w:basedOn w:val="22QCh11"/>
    <w:next w:val="11QParagraphBody"/>
    <w:qFormat/>
    <w:locked/>
    <w:rsid w:val="00B12207"/>
    <w:pPr>
      <w:numPr>
        <w:ilvl w:val="2"/>
      </w:numPr>
      <w:spacing w:before="120"/>
      <w:outlineLvl w:val="2"/>
    </w:pPr>
    <w:rPr>
      <w:snapToGrid w:val="0"/>
      <w:sz w:val="24"/>
      <w:szCs w:val="28"/>
    </w:rPr>
  </w:style>
  <w:style w:type="paragraph" w:customStyle="1" w:styleId="24QCh1111">
    <w:name w:val="24Q Ch 1.1.1.1."/>
    <w:basedOn w:val="23QCh111"/>
    <w:next w:val="11QParagraphBody"/>
    <w:qFormat/>
    <w:locked/>
    <w:rsid w:val="00B12207"/>
    <w:pPr>
      <w:numPr>
        <w:ilvl w:val="3"/>
      </w:numPr>
      <w:outlineLvl w:val="3"/>
    </w:pPr>
    <w:rPr>
      <w:sz w:val="22"/>
      <w:szCs w:val="20"/>
    </w:rPr>
  </w:style>
  <w:style w:type="paragraph" w:customStyle="1" w:styleId="25QCh11111">
    <w:name w:val="25Q Ch 1.1.1.1.1."/>
    <w:basedOn w:val="24QCh1111"/>
    <w:next w:val="11QParagraphBody"/>
    <w:qFormat/>
    <w:locked/>
    <w:rsid w:val="00B12207"/>
    <w:pPr>
      <w:numPr>
        <w:ilvl w:val="4"/>
      </w:numPr>
      <w:outlineLvl w:val="4"/>
    </w:pPr>
    <w:rPr>
      <w:b w:val="0"/>
      <w:i/>
    </w:rPr>
  </w:style>
  <w:style w:type="paragraph" w:customStyle="1" w:styleId="26QAnnex1">
    <w:name w:val="26Q Annex 1"/>
    <w:basedOn w:val="a"/>
    <w:next w:val="a"/>
    <w:rsid w:val="00B12207"/>
    <w:pPr>
      <w:numPr>
        <w:numId w:val="8"/>
      </w:numPr>
      <w:spacing w:before="240"/>
      <w:jc w:val="left"/>
      <w:outlineLvl w:val="1"/>
    </w:pPr>
    <w:rPr>
      <w:rFonts w:ascii="Arial" w:eastAsia="Calibri" w:hAnsi="Arial"/>
      <w:b/>
      <w:sz w:val="28"/>
      <w:szCs w:val="22"/>
    </w:rPr>
  </w:style>
  <w:style w:type="paragraph" w:customStyle="1" w:styleId="27QAnnex11">
    <w:name w:val="27Q Annex 1.1"/>
    <w:basedOn w:val="a"/>
    <w:next w:val="a"/>
    <w:rsid w:val="00B12207"/>
    <w:pPr>
      <w:numPr>
        <w:ilvl w:val="1"/>
        <w:numId w:val="8"/>
      </w:numPr>
      <w:spacing w:before="240" w:line="276" w:lineRule="auto"/>
      <w:jc w:val="left"/>
      <w:outlineLvl w:val="2"/>
    </w:pPr>
    <w:rPr>
      <w:rFonts w:ascii="Arial" w:eastAsia="Calibri" w:hAnsi="Arial"/>
      <w:b/>
      <w:sz w:val="28"/>
      <w:szCs w:val="28"/>
      <w:lang w:val="en-GB"/>
    </w:rPr>
  </w:style>
  <w:style w:type="paragraph" w:customStyle="1" w:styleId="31Q1Levela">
    <w:name w:val="31Q 1. Level: a)"/>
    <w:basedOn w:val="a"/>
    <w:qFormat/>
    <w:rsid w:val="00B12207"/>
    <w:pPr>
      <w:numPr>
        <w:numId w:val="10"/>
      </w:numPr>
      <w:tabs>
        <w:tab w:val="left" w:pos="1022"/>
      </w:tabs>
    </w:pPr>
    <w:rPr>
      <w:rFonts w:ascii="Arial" w:eastAsiaTheme="minorHAnsi" w:hAnsi="Arial" w:cstheme="minorBidi"/>
      <w:sz w:val="22"/>
      <w:szCs w:val="22"/>
    </w:rPr>
  </w:style>
  <w:style w:type="paragraph" w:customStyle="1" w:styleId="32Q2Leveli">
    <w:name w:val="32Q 2. Level:     i."/>
    <w:basedOn w:val="31Q1Levela"/>
    <w:qFormat/>
    <w:rsid w:val="00B12207"/>
    <w:pPr>
      <w:numPr>
        <w:ilvl w:val="1"/>
      </w:numPr>
    </w:pPr>
  </w:style>
  <w:style w:type="paragraph" w:customStyle="1" w:styleId="33Q3Levela">
    <w:name w:val="33Q 3. Level:        a."/>
    <w:basedOn w:val="32Q2Leveli"/>
    <w:qFormat/>
    <w:rsid w:val="00B12207"/>
    <w:pPr>
      <w:numPr>
        <w:ilvl w:val="0"/>
        <w:numId w:val="11"/>
      </w:numPr>
    </w:pPr>
  </w:style>
  <w:style w:type="paragraph" w:customStyle="1" w:styleId="34Q1Level">
    <w:name w:val="34Q 1. Level: •"/>
    <w:qFormat/>
    <w:rsid w:val="00B12207"/>
    <w:pPr>
      <w:numPr>
        <w:numId w:val="12"/>
      </w:numPr>
      <w:spacing w:after="120" w:line="240" w:lineRule="auto"/>
      <w:jc w:val="both"/>
    </w:pPr>
    <w:rPr>
      <w:rFonts w:ascii="Arial" w:eastAsia="Times New Roman" w:hAnsi="Arial"/>
    </w:rPr>
  </w:style>
  <w:style w:type="paragraph" w:customStyle="1" w:styleId="35Q2Level">
    <w:name w:val="35Q 2. Level:   ▪"/>
    <w:basedOn w:val="34Q1Level"/>
    <w:qFormat/>
    <w:rsid w:val="00B12207"/>
    <w:pPr>
      <w:numPr>
        <w:numId w:val="13"/>
      </w:numPr>
    </w:pPr>
  </w:style>
  <w:style w:type="paragraph" w:customStyle="1" w:styleId="36Q3Level-">
    <w:name w:val="36Q 3. Level:      -"/>
    <w:basedOn w:val="35Q2Level"/>
    <w:qFormat/>
    <w:rsid w:val="00B12207"/>
    <w:pPr>
      <w:numPr>
        <w:ilvl w:val="2"/>
        <w:numId w:val="14"/>
      </w:numPr>
    </w:pPr>
  </w:style>
  <w:style w:type="paragraph" w:customStyle="1" w:styleId="41QSubject">
    <w:name w:val="41Q Subject"/>
    <w:basedOn w:val="a"/>
    <w:next w:val="a"/>
    <w:qFormat/>
    <w:locked/>
    <w:rsid w:val="00B12207"/>
    <w:pPr>
      <w:spacing w:after="0"/>
      <w:jc w:val="center"/>
    </w:pPr>
    <w:rPr>
      <w:rFonts w:ascii="Arial" w:eastAsiaTheme="minorHAnsi" w:hAnsi="Arial" w:cstheme="minorBidi"/>
      <w:caps/>
      <w:sz w:val="24"/>
      <w:szCs w:val="22"/>
    </w:rPr>
  </w:style>
  <w:style w:type="paragraph" w:customStyle="1" w:styleId="42QTitle">
    <w:name w:val="42Q Title"/>
    <w:qFormat/>
    <w:locked/>
    <w:rsid w:val="00B12207"/>
    <w:pPr>
      <w:spacing w:after="0" w:line="240" w:lineRule="auto"/>
      <w:jc w:val="center"/>
    </w:pPr>
    <w:rPr>
      <w:rFonts w:ascii="Arial" w:eastAsia="Times New Roman" w:hAnsi="Arial"/>
      <w:b/>
      <w:sz w:val="28"/>
      <w:szCs w:val="24"/>
    </w:rPr>
  </w:style>
  <w:style w:type="paragraph" w:customStyle="1" w:styleId="43QSmallText">
    <w:name w:val="43Q Small Text"/>
    <w:qFormat/>
    <w:locked/>
    <w:rsid w:val="00B12207"/>
    <w:pPr>
      <w:spacing w:after="0" w:line="240" w:lineRule="auto"/>
    </w:pPr>
    <w:rPr>
      <w:rFonts w:ascii="Arial" w:eastAsia="Times New Roman" w:hAnsi="Arial"/>
      <w:sz w:val="12"/>
      <w:szCs w:val="12"/>
      <w:lang w:val="sl-SI"/>
    </w:rPr>
  </w:style>
  <w:style w:type="paragraph" w:customStyle="1" w:styleId="44QReftext">
    <w:name w:val="44Q Ref text"/>
    <w:basedOn w:val="a"/>
    <w:qFormat/>
    <w:locked/>
    <w:rsid w:val="00B12207"/>
    <w:pPr>
      <w:spacing w:after="0"/>
      <w:jc w:val="right"/>
    </w:pPr>
    <w:rPr>
      <w:rFonts w:ascii="Arial" w:eastAsiaTheme="minorHAnsi" w:hAnsi="Arial" w:cstheme="minorBidi"/>
      <w:b/>
      <w:caps/>
      <w:lang w:val="sl-SI"/>
    </w:rPr>
  </w:style>
  <w:style w:type="paragraph" w:styleId="a3">
    <w:name w:val="footer"/>
    <w:basedOn w:val="a"/>
    <w:link w:val="Char"/>
    <w:uiPriority w:val="99"/>
    <w:semiHidden/>
    <w:rsid w:val="00B12207"/>
    <w:pPr>
      <w:tabs>
        <w:tab w:val="center" w:pos="4680"/>
        <w:tab w:val="right" w:pos="9360"/>
      </w:tabs>
      <w:spacing w:after="0"/>
    </w:pPr>
  </w:style>
  <w:style w:type="character" w:customStyle="1" w:styleId="Char">
    <w:name w:val="바닥글 Char"/>
    <w:basedOn w:val="a0"/>
    <w:link w:val="a3"/>
    <w:uiPriority w:val="99"/>
    <w:semiHidden/>
    <w:rsid w:val="00B12207"/>
    <w:rPr>
      <w:rFonts w:ascii="Verdana" w:eastAsia="Times New Roman" w:hAnsi="Verdana" w:cs="Times New Roman"/>
      <w:sz w:val="20"/>
      <w:szCs w:val="20"/>
    </w:rPr>
  </w:style>
  <w:style w:type="paragraph" w:customStyle="1" w:styleId="51QFootnoteTEMP">
    <w:name w:val="51Q Foot note TEMP"/>
    <w:basedOn w:val="a3"/>
    <w:qFormat/>
    <w:locked/>
    <w:rsid w:val="00B12207"/>
    <w:pPr>
      <w:pBdr>
        <w:top w:val="single" w:sz="4" w:space="1" w:color="auto"/>
      </w:pBdr>
    </w:pPr>
    <w:rPr>
      <w:rFonts w:ascii="Arial" w:hAnsi="Arial" w:cs="Arial"/>
      <w:color w:val="808080" w:themeColor="background1" w:themeShade="80"/>
      <w:sz w:val="18"/>
    </w:rPr>
  </w:style>
  <w:style w:type="table" w:customStyle="1" w:styleId="62QEquation">
    <w:name w:val="62Q Equation"/>
    <w:basedOn w:val="a1"/>
    <w:uiPriority w:val="99"/>
    <w:qFormat/>
    <w:rsid w:val="00B12207"/>
    <w:pPr>
      <w:spacing w:after="0" w:line="240" w:lineRule="auto"/>
    </w:pPr>
    <w:rPr>
      <w:rFonts w:eastAsia="Times New Roman"/>
      <w:sz w:val="20"/>
      <w:szCs w:val="20"/>
      <w:lang w:val="sl-SI"/>
    </w:rPr>
    <w:tblPr/>
    <w:tcPr>
      <w:vAlign w:val="center"/>
    </w:tcPr>
    <w:tblStylePr w:type="firstRow">
      <w:rPr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pPr>
        <w:jc w:val="right"/>
      </w:pPr>
    </w:tblStylePr>
  </w:style>
  <w:style w:type="paragraph" w:customStyle="1" w:styleId="71QNote">
    <w:name w:val="71Q Note"/>
    <w:basedOn w:val="a3"/>
    <w:next w:val="11QParagraphBody"/>
    <w:qFormat/>
    <w:locked/>
    <w:rsid w:val="00B12207"/>
    <w:rPr>
      <w:rFonts w:ascii="Arial" w:hAnsi="Arial" w:cs="Arial"/>
      <w:sz w:val="18"/>
    </w:rPr>
  </w:style>
  <w:style w:type="paragraph" w:customStyle="1" w:styleId="72QWarning">
    <w:name w:val="72Q Warning"/>
    <w:basedOn w:val="11QParagraphBody"/>
    <w:qFormat/>
    <w:rsid w:val="00B12207"/>
    <w:pPr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</w:pPr>
    <w:rPr>
      <w:color w:val="FF0000"/>
    </w:rPr>
  </w:style>
  <w:style w:type="paragraph" w:styleId="a4">
    <w:name w:val="Balloon Text"/>
    <w:basedOn w:val="a"/>
    <w:link w:val="Char0"/>
    <w:uiPriority w:val="99"/>
    <w:semiHidden/>
    <w:unhideWhenUsed/>
    <w:rsid w:val="00B12207"/>
    <w:pPr>
      <w:spacing w:after="0"/>
    </w:pPr>
    <w:rPr>
      <w:rFonts w:ascii="Tahoma" w:hAnsi="Tahoma" w:cs="Tahoma"/>
      <w:sz w:val="16"/>
      <w:szCs w:val="16"/>
    </w:rPr>
  </w:style>
  <w:style w:type="character" w:customStyle="1" w:styleId="Char0">
    <w:name w:val="풍선 도움말 텍스트 Char"/>
    <w:basedOn w:val="a0"/>
    <w:link w:val="a4"/>
    <w:uiPriority w:val="99"/>
    <w:semiHidden/>
    <w:rsid w:val="00B12207"/>
    <w:rPr>
      <w:rFonts w:ascii="Tahoma" w:eastAsia="Times New Roman" w:hAnsi="Tahoma" w:cs="Tahoma"/>
      <w:sz w:val="16"/>
      <w:szCs w:val="16"/>
    </w:rPr>
  </w:style>
  <w:style w:type="paragraph" w:styleId="a5">
    <w:name w:val="caption"/>
    <w:basedOn w:val="a"/>
    <w:next w:val="a"/>
    <w:uiPriority w:val="35"/>
    <w:semiHidden/>
    <w:qFormat/>
    <w:rsid w:val="00B12207"/>
    <w:pPr>
      <w:spacing w:after="200"/>
    </w:pPr>
    <w:rPr>
      <w:b/>
      <w:bCs/>
      <w:color w:val="4F81BD" w:themeColor="accent1"/>
      <w:sz w:val="18"/>
      <w:szCs w:val="18"/>
    </w:rPr>
  </w:style>
  <w:style w:type="table" w:customStyle="1" w:styleId="Tabelasvetlamrea1poudarek11">
    <w:name w:val="Tabela – svetla mreža 1 (poudarek 1)1"/>
    <w:basedOn w:val="a1"/>
    <w:uiPriority w:val="46"/>
    <w:rsid w:val="00B12207"/>
    <w:pPr>
      <w:spacing w:after="0" w:line="240" w:lineRule="auto"/>
    </w:pPr>
    <w:rPr>
      <w:rFonts w:eastAsia="Times New Roman"/>
      <w:sz w:val="20"/>
      <w:szCs w:val="20"/>
      <w:lang w:val="sl-SI"/>
    </w:r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6">
    <w:name w:val="header"/>
    <w:basedOn w:val="a"/>
    <w:link w:val="Char1"/>
    <w:uiPriority w:val="99"/>
    <w:semiHidden/>
    <w:rsid w:val="00B12207"/>
    <w:pPr>
      <w:tabs>
        <w:tab w:val="center" w:pos="4680"/>
        <w:tab w:val="right" w:pos="9360"/>
      </w:tabs>
      <w:spacing w:after="0"/>
    </w:pPr>
  </w:style>
  <w:style w:type="character" w:customStyle="1" w:styleId="Char1">
    <w:name w:val="머리글 Char"/>
    <w:basedOn w:val="a0"/>
    <w:link w:val="a6"/>
    <w:uiPriority w:val="99"/>
    <w:semiHidden/>
    <w:rsid w:val="00B12207"/>
    <w:rPr>
      <w:rFonts w:ascii="Verdana" w:eastAsia="Times New Roman" w:hAnsi="Verdana" w:cs="Times New Roman"/>
      <w:sz w:val="20"/>
      <w:szCs w:val="20"/>
    </w:rPr>
  </w:style>
  <w:style w:type="character" w:customStyle="1" w:styleId="1Char">
    <w:name w:val="제목 1 Char"/>
    <w:basedOn w:val="a0"/>
    <w:link w:val="1"/>
    <w:uiPriority w:val="9"/>
    <w:rsid w:val="00B1220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0"/>
    <w:link w:val="2"/>
    <w:uiPriority w:val="9"/>
    <w:semiHidden/>
    <w:rsid w:val="00B1220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0"/>
    <w:link w:val="3"/>
    <w:uiPriority w:val="9"/>
    <w:semiHidden/>
    <w:rsid w:val="00B12207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character" w:styleId="a7">
    <w:name w:val="Hyperlink"/>
    <w:basedOn w:val="a0"/>
    <w:uiPriority w:val="99"/>
    <w:unhideWhenUsed/>
    <w:rsid w:val="00B12207"/>
    <w:rPr>
      <w:color w:val="0000FF" w:themeColor="hyperlink"/>
      <w:u w:val="single"/>
    </w:rPr>
  </w:style>
  <w:style w:type="paragraph" w:styleId="a8">
    <w:name w:val="Intense Quote"/>
    <w:basedOn w:val="a"/>
    <w:next w:val="a"/>
    <w:link w:val="Char2"/>
    <w:uiPriority w:val="30"/>
    <w:qFormat/>
    <w:rsid w:val="00B1220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2">
    <w:name w:val="강한 인용 Char"/>
    <w:basedOn w:val="a0"/>
    <w:link w:val="a8"/>
    <w:uiPriority w:val="30"/>
    <w:rsid w:val="00B12207"/>
    <w:rPr>
      <w:rFonts w:ascii="Verdana" w:eastAsia="Times New Roman" w:hAnsi="Verdana" w:cs="Times New Roman"/>
      <w:b/>
      <w:bCs/>
      <w:i/>
      <w:iCs/>
      <w:color w:val="4F81BD" w:themeColor="accent1"/>
      <w:sz w:val="20"/>
      <w:szCs w:val="20"/>
    </w:rPr>
  </w:style>
  <w:style w:type="table" w:styleId="-1">
    <w:name w:val="Light List Accent 1"/>
    <w:basedOn w:val="a1"/>
    <w:uiPriority w:val="61"/>
    <w:rsid w:val="00B12207"/>
    <w:pPr>
      <w:spacing w:after="0" w:line="240" w:lineRule="auto"/>
    </w:pPr>
    <w:rPr>
      <w:rFonts w:eastAsia="Times New Roman"/>
      <w:lang w:val="sl-SI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2-1">
    <w:name w:val="Medium List 2 Accent 1"/>
    <w:basedOn w:val="a1"/>
    <w:uiPriority w:val="66"/>
    <w:rsid w:val="00B1220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l-SI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a9">
    <w:name w:val="Placeholder Text"/>
    <w:basedOn w:val="a0"/>
    <w:uiPriority w:val="99"/>
    <w:semiHidden/>
    <w:rsid w:val="00B12207"/>
    <w:rPr>
      <w:color w:val="808080"/>
    </w:rPr>
  </w:style>
  <w:style w:type="table" w:styleId="aa">
    <w:name w:val="Table Grid"/>
    <w:basedOn w:val="a1"/>
    <w:uiPriority w:val="1"/>
    <w:rsid w:val="00B12207"/>
    <w:pPr>
      <w:spacing w:after="0" w:line="240" w:lineRule="auto"/>
    </w:pPr>
    <w:rPr>
      <w:rFonts w:eastAsia="Times New Roman"/>
      <w:lang w:val="sl-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table of figures"/>
    <w:aliases w:val="62Q"/>
    <w:basedOn w:val="a"/>
    <w:next w:val="a"/>
    <w:autoRedefine/>
    <w:uiPriority w:val="99"/>
    <w:unhideWhenUsed/>
    <w:qFormat/>
    <w:rsid w:val="00B12207"/>
    <w:pPr>
      <w:tabs>
        <w:tab w:val="right" w:leader="dot" w:pos="9016"/>
      </w:tabs>
      <w:spacing w:before="60" w:after="60"/>
      <w:jc w:val="left"/>
    </w:pPr>
    <w:rPr>
      <w:rFonts w:ascii="Arial" w:eastAsiaTheme="minorHAnsi" w:hAnsi="Arial" w:cstheme="minorBidi"/>
      <w:noProof/>
      <w:sz w:val="22"/>
      <w:lang w:val="sl-SI"/>
    </w:rPr>
  </w:style>
  <w:style w:type="paragraph" w:styleId="10">
    <w:name w:val="toc 1"/>
    <w:aliases w:val="61Q"/>
    <w:basedOn w:val="a"/>
    <w:next w:val="a"/>
    <w:autoRedefine/>
    <w:uiPriority w:val="39"/>
    <w:unhideWhenUsed/>
    <w:rsid w:val="00B12207"/>
    <w:pPr>
      <w:spacing w:after="100"/>
    </w:pPr>
    <w:rPr>
      <w:rFonts w:ascii="Arial" w:hAnsi="Arial"/>
      <w:sz w:val="22"/>
    </w:rPr>
  </w:style>
  <w:style w:type="paragraph" w:styleId="20">
    <w:name w:val="toc 2"/>
    <w:basedOn w:val="a"/>
    <w:next w:val="a"/>
    <w:autoRedefine/>
    <w:uiPriority w:val="39"/>
    <w:rsid w:val="00B12207"/>
    <w:pPr>
      <w:spacing w:after="100"/>
      <w:ind w:left="200"/>
    </w:pPr>
    <w:rPr>
      <w:rFonts w:ascii="Arial" w:hAnsi="Arial"/>
      <w:sz w:val="22"/>
    </w:rPr>
  </w:style>
  <w:style w:type="paragraph" w:styleId="30">
    <w:name w:val="toc 3"/>
    <w:basedOn w:val="a"/>
    <w:next w:val="a"/>
    <w:autoRedefine/>
    <w:uiPriority w:val="39"/>
    <w:rsid w:val="00B12207"/>
    <w:pPr>
      <w:spacing w:after="100"/>
      <w:ind w:left="400"/>
    </w:pPr>
    <w:rPr>
      <w:rFonts w:ascii="Arial" w:hAnsi="Arial"/>
      <w:sz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B12207"/>
    <w:pPr>
      <w:spacing w:after="100"/>
      <w:ind w:left="600"/>
    </w:pPr>
    <w:rPr>
      <w:rFonts w:ascii="Arial" w:hAnsi="Arial"/>
      <w:sz w:val="22"/>
    </w:rPr>
  </w:style>
  <w:style w:type="paragraph" w:customStyle="1" w:styleId="11QOdstavek">
    <w:name w:val="11Q Odstavek"/>
    <w:link w:val="11QOdstavekZnak"/>
    <w:qFormat/>
    <w:rsid w:val="002020E5"/>
    <w:pPr>
      <w:spacing w:before="60" w:after="120" w:line="240" w:lineRule="auto"/>
      <w:jc w:val="both"/>
    </w:pPr>
    <w:rPr>
      <w:rFonts w:ascii="Verdana" w:hAnsi="Verdana"/>
      <w:sz w:val="20"/>
      <w:lang w:val="sl-SI"/>
    </w:rPr>
  </w:style>
  <w:style w:type="character" w:customStyle="1" w:styleId="11QOdstavekZnak">
    <w:name w:val="11Q Odstavek Znak"/>
    <w:basedOn w:val="a0"/>
    <w:link w:val="11QOdstavek"/>
    <w:rsid w:val="002020E5"/>
    <w:rPr>
      <w:rFonts w:ascii="Verdana" w:hAnsi="Verdana"/>
      <w:sz w:val="20"/>
      <w:lang w:val="sl-S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able of figures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2207"/>
    <w:pPr>
      <w:spacing w:after="120" w:line="240" w:lineRule="auto"/>
      <w:jc w:val="both"/>
    </w:pPr>
    <w:rPr>
      <w:rFonts w:ascii="Verdana" w:eastAsia="Times New Roman" w:hAnsi="Verdana" w:cs="Times New Roman"/>
      <w:sz w:val="20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B1220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qFormat/>
    <w:rsid w:val="00B1220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qFormat/>
    <w:rsid w:val="00B1220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QParagraphBody">
    <w:name w:val="11Q Paragraph/Body"/>
    <w:basedOn w:val="a"/>
    <w:link w:val="11QParagraphBodyChar"/>
    <w:qFormat/>
    <w:locked/>
    <w:rsid w:val="00B12207"/>
    <w:rPr>
      <w:rFonts w:ascii="Arial" w:hAnsi="Arial" w:cs="Arial"/>
      <w:sz w:val="22"/>
    </w:rPr>
  </w:style>
  <w:style w:type="character" w:customStyle="1" w:styleId="11QParagraphBodyChar">
    <w:name w:val="11Q Paragraph/Body Char"/>
    <w:basedOn w:val="a0"/>
    <w:link w:val="11QParagraphBody"/>
    <w:locked/>
    <w:rsid w:val="00B12207"/>
    <w:rPr>
      <w:rFonts w:ascii="Arial" w:eastAsia="Times New Roman" w:hAnsi="Arial" w:cs="Arial"/>
      <w:szCs w:val="20"/>
    </w:rPr>
  </w:style>
  <w:style w:type="paragraph" w:customStyle="1" w:styleId="01QTITLECENTER18B">
    <w:name w:val="01Q TITLE CENTER 18 B"/>
    <w:basedOn w:val="11QParagraphBody"/>
    <w:next w:val="11QParagraphBody"/>
    <w:link w:val="01QTITLECENTER18BChar"/>
    <w:qFormat/>
    <w:locked/>
    <w:rsid w:val="00B12207"/>
    <w:pPr>
      <w:jc w:val="center"/>
    </w:pPr>
    <w:rPr>
      <w:b/>
      <w:caps/>
      <w:sz w:val="36"/>
    </w:rPr>
  </w:style>
  <w:style w:type="character" w:customStyle="1" w:styleId="01QTITLECENTER18BChar">
    <w:name w:val="01Q TITLE CENTER 18 B Char"/>
    <w:basedOn w:val="11QParagraphBodyChar"/>
    <w:link w:val="01QTITLECENTER18B"/>
    <w:rsid w:val="00B12207"/>
    <w:rPr>
      <w:rFonts w:ascii="Arial" w:eastAsia="Times New Roman" w:hAnsi="Arial" w:cs="Arial"/>
      <w:b/>
      <w:caps/>
      <w:sz w:val="36"/>
      <w:szCs w:val="20"/>
    </w:rPr>
  </w:style>
  <w:style w:type="paragraph" w:customStyle="1" w:styleId="02QTITLECENTER14B">
    <w:name w:val="02Q TITLE CENTER 14 B"/>
    <w:basedOn w:val="01QTITLECENTER18B"/>
    <w:next w:val="11QParagraphBody"/>
    <w:link w:val="02QTITLECENTER14BChar"/>
    <w:qFormat/>
    <w:locked/>
    <w:rsid w:val="00B12207"/>
    <w:rPr>
      <w:sz w:val="28"/>
    </w:rPr>
  </w:style>
  <w:style w:type="character" w:customStyle="1" w:styleId="02QTITLECENTER14BChar">
    <w:name w:val="02Q TITLE CENTER 14 B Char"/>
    <w:basedOn w:val="01QTITLECENTER18BChar"/>
    <w:link w:val="02QTITLECENTER14B"/>
    <w:rsid w:val="00B12207"/>
    <w:rPr>
      <w:rFonts w:ascii="Arial" w:eastAsia="Times New Roman" w:hAnsi="Arial" w:cs="Arial"/>
      <w:b/>
      <w:caps/>
      <w:sz w:val="28"/>
      <w:szCs w:val="20"/>
    </w:rPr>
  </w:style>
  <w:style w:type="paragraph" w:customStyle="1" w:styleId="03QTITLELEFT14B">
    <w:name w:val="03Q TITLE LEFT 14 B"/>
    <w:basedOn w:val="02QTITLECENTER14B"/>
    <w:next w:val="11QParagraphBody"/>
    <w:link w:val="03QTITLELEFT14BChar"/>
    <w:qFormat/>
    <w:locked/>
    <w:rsid w:val="00B12207"/>
    <w:pPr>
      <w:jc w:val="left"/>
      <w:outlineLvl w:val="0"/>
    </w:pPr>
  </w:style>
  <w:style w:type="character" w:customStyle="1" w:styleId="03QTITLELEFT14BChar">
    <w:name w:val="03Q TITLE LEFT 14 B Char"/>
    <w:basedOn w:val="02QTITLECENTER14BChar"/>
    <w:link w:val="03QTITLELEFT14B"/>
    <w:rsid w:val="00B12207"/>
    <w:rPr>
      <w:rFonts w:ascii="Arial" w:eastAsia="Times New Roman" w:hAnsi="Arial" w:cs="Arial"/>
      <w:b/>
      <w:caps/>
      <w:sz w:val="28"/>
      <w:szCs w:val="20"/>
    </w:rPr>
  </w:style>
  <w:style w:type="paragraph" w:customStyle="1" w:styleId="04QTitleLeft14B">
    <w:name w:val="04Q Title Left 14 B"/>
    <w:basedOn w:val="02QTITLECENTER14B"/>
    <w:qFormat/>
    <w:locked/>
    <w:rsid w:val="00B12207"/>
    <w:pPr>
      <w:jc w:val="left"/>
    </w:pPr>
    <w:rPr>
      <w:caps w:val="0"/>
    </w:rPr>
  </w:style>
  <w:style w:type="paragraph" w:customStyle="1" w:styleId="05QTITLECENTER12B">
    <w:name w:val="05Q TITLE CENTER 12 B"/>
    <w:basedOn w:val="04QTitleLeft14B"/>
    <w:next w:val="11QParagraphBody"/>
    <w:qFormat/>
    <w:locked/>
    <w:rsid w:val="00B12207"/>
    <w:pPr>
      <w:jc w:val="center"/>
    </w:pPr>
    <w:rPr>
      <w:sz w:val="24"/>
    </w:rPr>
  </w:style>
  <w:style w:type="paragraph" w:customStyle="1" w:styleId="06QTITLELEFT12B">
    <w:name w:val="06Q TITLE LEFT 12 B"/>
    <w:basedOn w:val="05QTITLECENTER12B"/>
    <w:next w:val="11QParagraphBody"/>
    <w:rsid w:val="00B12207"/>
    <w:pPr>
      <w:spacing w:before="240"/>
      <w:jc w:val="left"/>
    </w:pPr>
    <w:rPr>
      <w:rFonts w:eastAsia="Arial" w:cs="Times New Roman"/>
      <w:bCs/>
      <w:caps/>
      <w:lang w:val="en-GB" w:eastAsia="en-GB"/>
    </w:rPr>
  </w:style>
  <w:style w:type="paragraph" w:customStyle="1" w:styleId="07QTITLELEFT11B">
    <w:name w:val="07Q TITLE LEFT 11 B"/>
    <w:basedOn w:val="06QTITLELEFT12B"/>
    <w:next w:val="11QParagraphBody"/>
    <w:qFormat/>
    <w:rsid w:val="00B12207"/>
    <w:pPr>
      <w:framePr w:hSpace="181" w:wrap="around" w:vAnchor="text" w:hAnchor="text" w:x="108" w:y="1"/>
      <w:suppressOverlap/>
    </w:pPr>
    <w:rPr>
      <w:sz w:val="22"/>
    </w:rPr>
  </w:style>
  <w:style w:type="paragraph" w:customStyle="1" w:styleId="08QTitleleft11IB">
    <w:name w:val="08Q Title left 11 IB"/>
    <w:basedOn w:val="04QTitleLeft14B"/>
    <w:next w:val="11QParagraphBody"/>
    <w:qFormat/>
    <w:rsid w:val="00B12207"/>
    <w:pPr>
      <w:spacing w:before="240"/>
    </w:pPr>
    <w:rPr>
      <w:rFonts w:eastAsia="Arial"/>
      <w:i/>
      <w:sz w:val="22"/>
      <w:lang w:val="en-GB" w:eastAsia="en-GB"/>
    </w:rPr>
  </w:style>
  <w:style w:type="paragraph" w:customStyle="1" w:styleId="12QTable">
    <w:name w:val="12Q Table"/>
    <w:basedOn w:val="a"/>
    <w:next w:val="11QParagraphBody"/>
    <w:rsid w:val="00B12207"/>
    <w:pPr>
      <w:spacing w:before="60" w:after="60"/>
    </w:pPr>
    <w:rPr>
      <w:rFonts w:ascii="Arial" w:eastAsiaTheme="minorHAnsi" w:hAnsi="Arial" w:cstheme="minorBidi"/>
      <w:szCs w:val="22"/>
      <w:lang w:val="en-GB"/>
    </w:rPr>
  </w:style>
  <w:style w:type="paragraph" w:customStyle="1" w:styleId="13QCaption">
    <w:name w:val="13Q Caption"/>
    <w:next w:val="11QParagraphBody"/>
    <w:qFormat/>
    <w:locked/>
    <w:rsid w:val="00B12207"/>
    <w:pPr>
      <w:spacing w:before="120" w:after="120"/>
    </w:pPr>
    <w:rPr>
      <w:rFonts w:ascii="Arial" w:eastAsia="Times New Roman" w:hAnsi="Arial" w:cs="Times New Roman"/>
      <w:noProof/>
      <w:sz w:val="20"/>
    </w:rPr>
  </w:style>
  <w:style w:type="paragraph" w:customStyle="1" w:styleId="14QReference">
    <w:name w:val="14Q Reference"/>
    <w:basedOn w:val="a"/>
    <w:locked/>
    <w:rsid w:val="00B12207"/>
    <w:pPr>
      <w:numPr>
        <w:numId w:val="1"/>
      </w:numPr>
      <w:jc w:val="left"/>
    </w:pPr>
    <w:rPr>
      <w:rFonts w:ascii="Arial" w:eastAsiaTheme="minorHAnsi" w:hAnsi="Arial" w:cstheme="minorBidi"/>
      <w:sz w:val="22"/>
      <w:szCs w:val="22"/>
    </w:rPr>
  </w:style>
  <w:style w:type="paragraph" w:customStyle="1" w:styleId="21QCh1">
    <w:name w:val="21Q Ch 1."/>
    <w:basedOn w:val="a"/>
    <w:next w:val="11QParagraphBody"/>
    <w:qFormat/>
    <w:locked/>
    <w:rsid w:val="00B12207"/>
    <w:pPr>
      <w:numPr>
        <w:numId w:val="6"/>
      </w:numPr>
      <w:spacing w:before="480" w:line="276" w:lineRule="auto"/>
      <w:outlineLvl w:val="0"/>
    </w:pPr>
    <w:rPr>
      <w:rFonts w:ascii="Arial" w:eastAsiaTheme="minorHAnsi" w:hAnsi="Arial" w:cs="Arial"/>
      <w:b/>
      <w:caps/>
      <w:sz w:val="28"/>
      <w:szCs w:val="22"/>
    </w:rPr>
  </w:style>
  <w:style w:type="paragraph" w:customStyle="1" w:styleId="22QCh11">
    <w:name w:val="22Q Ch 1.1."/>
    <w:basedOn w:val="21QCh1"/>
    <w:next w:val="11QParagraphBody"/>
    <w:qFormat/>
    <w:locked/>
    <w:rsid w:val="00B12207"/>
    <w:pPr>
      <w:numPr>
        <w:ilvl w:val="1"/>
      </w:numPr>
      <w:spacing w:before="240"/>
      <w:outlineLvl w:val="1"/>
    </w:pPr>
    <w:rPr>
      <w:caps w:val="0"/>
    </w:rPr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435962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위 Char"/>
    <w:basedOn w:val="a0"/>
    <w:link w:val="z-"/>
    <w:uiPriority w:val="99"/>
    <w:semiHidden/>
    <w:rsid w:val="00435962"/>
    <w:rPr>
      <w:rFonts w:ascii="Arial" w:hAnsi="Arial" w:cs="Arial"/>
      <w:vanish/>
      <w:sz w:val="16"/>
      <w:szCs w:val="16"/>
      <w:lang w:val="sl-SI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435962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0">
    <w:name w:val="z-양식의 맨 아래 Char"/>
    <w:basedOn w:val="a0"/>
    <w:link w:val="z-0"/>
    <w:uiPriority w:val="99"/>
    <w:semiHidden/>
    <w:rsid w:val="00435962"/>
    <w:rPr>
      <w:rFonts w:ascii="Arial" w:hAnsi="Arial" w:cs="Arial"/>
      <w:vanish/>
      <w:sz w:val="16"/>
      <w:szCs w:val="16"/>
      <w:lang w:val="sl-SI"/>
    </w:rPr>
  </w:style>
  <w:style w:type="paragraph" w:customStyle="1" w:styleId="23QCh111">
    <w:name w:val="23Q Ch 1.1.1."/>
    <w:basedOn w:val="22QCh11"/>
    <w:next w:val="11QParagraphBody"/>
    <w:qFormat/>
    <w:locked/>
    <w:rsid w:val="00B12207"/>
    <w:pPr>
      <w:numPr>
        <w:ilvl w:val="2"/>
      </w:numPr>
      <w:spacing w:before="120"/>
      <w:outlineLvl w:val="2"/>
    </w:pPr>
    <w:rPr>
      <w:snapToGrid w:val="0"/>
      <w:sz w:val="24"/>
      <w:szCs w:val="28"/>
    </w:rPr>
  </w:style>
  <w:style w:type="paragraph" w:customStyle="1" w:styleId="24QCh1111">
    <w:name w:val="24Q Ch 1.1.1.1."/>
    <w:basedOn w:val="23QCh111"/>
    <w:next w:val="11QParagraphBody"/>
    <w:qFormat/>
    <w:locked/>
    <w:rsid w:val="00B12207"/>
    <w:pPr>
      <w:numPr>
        <w:ilvl w:val="3"/>
      </w:numPr>
      <w:outlineLvl w:val="3"/>
    </w:pPr>
    <w:rPr>
      <w:sz w:val="22"/>
      <w:szCs w:val="20"/>
    </w:rPr>
  </w:style>
  <w:style w:type="paragraph" w:customStyle="1" w:styleId="25QCh11111">
    <w:name w:val="25Q Ch 1.1.1.1.1."/>
    <w:basedOn w:val="24QCh1111"/>
    <w:next w:val="11QParagraphBody"/>
    <w:qFormat/>
    <w:locked/>
    <w:rsid w:val="00B12207"/>
    <w:pPr>
      <w:numPr>
        <w:ilvl w:val="4"/>
      </w:numPr>
      <w:outlineLvl w:val="4"/>
    </w:pPr>
    <w:rPr>
      <w:b w:val="0"/>
      <w:i/>
    </w:rPr>
  </w:style>
  <w:style w:type="paragraph" w:customStyle="1" w:styleId="26QAnnex1">
    <w:name w:val="26Q Annex 1"/>
    <w:basedOn w:val="a"/>
    <w:next w:val="a"/>
    <w:rsid w:val="00B12207"/>
    <w:pPr>
      <w:numPr>
        <w:numId w:val="8"/>
      </w:numPr>
      <w:spacing w:before="240"/>
      <w:jc w:val="left"/>
      <w:outlineLvl w:val="1"/>
    </w:pPr>
    <w:rPr>
      <w:rFonts w:ascii="Arial" w:eastAsia="Calibri" w:hAnsi="Arial"/>
      <w:b/>
      <w:sz w:val="28"/>
      <w:szCs w:val="22"/>
    </w:rPr>
  </w:style>
  <w:style w:type="paragraph" w:customStyle="1" w:styleId="27QAnnex11">
    <w:name w:val="27Q Annex 1.1"/>
    <w:basedOn w:val="a"/>
    <w:next w:val="a"/>
    <w:rsid w:val="00B12207"/>
    <w:pPr>
      <w:numPr>
        <w:ilvl w:val="1"/>
        <w:numId w:val="8"/>
      </w:numPr>
      <w:spacing w:before="240" w:line="276" w:lineRule="auto"/>
      <w:jc w:val="left"/>
      <w:outlineLvl w:val="2"/>
    </w:pPr>
    <w:rPr>
      <w:rFonts w:ascii="Arial" w:eastAsia="Calibri" w:hAnsi="Arial"/>
      <w:b/>
      <w:sz w:val="28"/>
      <w:szCs w:val="28"/>
      <w:lang w:val="en-GB"/>
    </w:rPr>
  </w:style>
  <w:style w:type="paragraph" w:customStyle="1" w:styleId="31Q1Levela">
    <w:name w:val="31Q 1. Level: a)"/>
    <w:basedOn w:val="a"/>
    <w:qFormat/>
    <w:rsid w:val="00B12207"/>
    <w:pPr>
      <w:numPr>
        <w:numId w:val="10"/>
      </w:numPr>
      <w:tabs>
        <w:tab w:val="left" w:pos="1022"/>
      </w:tabs>
    </w:pPr>
    <w:rPr>
      <w:rFonts w:ascii="Arial" w:eastAsiaTheme="minorHAnsi" w:hAnsi="Arial" w:cstheme="minorBidi"/>
      <w:sz w:val="22"/>
      <w:szCs w:val="22"/>
    </w:rPr>
  </w:style>
  <w:style w:type="paragraph" w:customStyle="1" w:styleId="32Q2Leveli">
    <w:name w:val="32Q 2. Level:     i."/>
    <w:basedOn w:val="31Q1Levela"/>
    <w:qFormat/>
    <w:rsid w:val="00B12207"/>
    <w:pPr>
      <w:numPr>
        <w:ilvl w:val="1"/>
      </w:numPr>
    </w:pPr>
  </w:style>
  <w:style w:type="paragraph" w:customStyle="1" w:styleId="33Q3Levela">
    <w:name w:val="33Q 3. Level:        a."/>
    <w:basedOn w:val="32Q2Leveli"/>
    <w:qFormat/>
    <w:rsid w:val="00B12207"/>
    <w:pPr>
      <w:numPr>
        <w:ilvl w:val="0"/>
        <w:numId w:val="11"/>
      </w:numPr>
    </w:pPr>
  </w:style>
  <w:style w:type="paragraph" w:customStyle="1" w:styleId="34Q1Level">
    <w:name w:val="34Q 1. Level: •"/>
    <w:qFormat/>
    <w:rsid w:val="00B12207"/>
    <w:pPr>
      <w:numPr>
        <w:numId w:val="12"/>
      </w:numPr>
      <w:spacing w:after="120" w:line="240" w:lineRule="auto"/>
      <w:jc w:val="both"/>
    </w:pPr>
    <w:rPr>
      <w:rFonts w:ascii="Arial" w:eastAsia="Times New Roman" w:hAnsi="Arial"/>
    </w:rPr>
  </w:style>
  <w:style w:type="paragraph" w:customStyle="1" w:styleId="35Q2Level">
    <w:name w:val="35Q 2. Level:   ▪"/>
    <w:basedOn w:val="34Q1Level"/>
    <w:qFormat/>
    <w:rsid w:val="00B12207"/>
    <w:pPr>
      <w:numPr>
        <w:numId w:val="13"/>
      </w:numPr>
    </w:pPr>
  </w:style>
  <w:style w:type="paragraph" w:customStyle="1" w:styleId="36Q3Level-">
    <w:name w:val="36Q 3. Level:      -"/>
    <w:basedOn w:val="35Q2Level"/>
    <w:qFormat/>
    <w:rsid w:val="00B12207"/>
    <w:pPr>
      <w:numPr>
        <w:ilvl w:val="2"/>
        <w:numId w:val="14"/>
      </w:numPr>
    </w:pPr>
  </w:style>
  <w:style w:type="paragraph" w:customStyle="1" w:styleId="41QSubject">
    <w:name w:val="41Q Subject"/>
    <w:basedOn w:val="a"/>
    <w:next w:val="a"/>
    <w:qFormat/>
    <w:locked/>
    <w:rsid w:val="00B12207"/>
    <w:pPr>
      <w:spacing w:after="0"/>
      <w:jc w:val="center"/>
    </w:pPr>
    <w:rPr>
      <w:rFonts w:ascii="Arial" w:eastAsiaTheme="minorHAnsi" w:hAnsi="Arial" w:cstheme="minorBidi"/>
      <w:caps/>
      <w:sz w:val="24"/>
      <w:szCs w:val="22"/>
    </w:rPr>
  </w:style>
  <w:style w:type="paragraph" w:customStyle="1" w:styleId="42QTitle">
    <w:name w:val="42Q Title"/>
    <w:qFormat/>
    <w:locked/>
    <w:rsid w:val="00B12207"/>
    <w:pPr>
      <w:spacing w:after="0" w:line="240" w:lineRule="auto"/>
      <w:jc w:val="center"/>
    </w:pPr>
    <w:rPr>
      <w:rFonts w:ascii="Arial" w:eastAsia="Times New Roman" w:hAnsi="Arial"/>
      <w:b/>
      <w:sz w:val="28"/>
      <w:szCs w:val="24"/>
    </w:rPr>
  </w:style>
  <w:style w:type="paragraph" w:customStyle="1" w:styleId="43QSmallText">
    <w:name w:val="43Q Small Text"/>
    <w:qFormat/>
    <w:locked/>
    <w:rsid w:val="00B12207"/>
    <w:pPr>
      <w:spacing w:after="0" w:line="240" w:lineRule="auto"/>
    </w:pPr>
    <w:rPr>
      <w:rFonts w:ascii="Arial" w:eastAsia="Times New Roman" w:hAnsi="Arial"/>
      <w:sz w:val="12"/>
      <w:szCs w:val="12"/>
      <w:lang w:val="sl-SI"/>
    </w:rPr>
  </w:style>
  <w:style w:type="paragraph" w:customStyle="1" w:styleId="44QReftext">
    <w:name w:val="44Q Ref text"/>
    <w:basedOn w:val="a"/>
    <w:qFormat/>
    <w:locked/>
    <w:rsid w:val="00B12207"/>
    <w:pPr>
      <w:spacing w:after="0"/>
      <w:jc w:val="right"/>
    </w:pPr>
    <w:rPr>
      <w:rFonts w:ascii="Arial" w:eastAsiaTheme="minorHAnsi" w:hAnsi="Arial" w:cstheme="minorBidi"/>
      <w:b/>
      <w:caps/>
      <w:lang w:val="sl-SI"/>
    </w:rPr>
  </w:style>
  <w:style w:type="paragraph" w:styleId="a3">
    <w:name w:val="footer"/>
    <w:basedOn w:val="a"/>
    <w:link w:val="Char"/>
    <w:uiPriority w:val="99"/>
    <w:semiHidden/>
    <w:rsid w:val="00B12207"/>
    <w:pPr>
      <w:tabs>
        <w:tab w:val="center" w:pos="4680"/>
        <w:tab w:val="right" w:pos="9360"/>
      </w:tabs>
      <w:spacing w:after="0"/>
    </w:pPr>
  </w:style>
  <w:style w:type="character" w:customStyle="1" w:styleId="Char">
    <w:name w:val="바닥글 Char"/>
    <w:basedOn w:val="a0"/>
    <w:link w:val="a3"/>
    <w:uiPriority w:val="99"/>
    <w:semiHidden/>
    <w:rsid w:val="00B12207"/>
    <w:rPr>
      <w:rFonts w:ascii="Verdana" w:eastAsia="Times New Roman" w:hAnsi="Verdana" w:cs="Times New Roman"/>
      <w:sz w:val="20"/>
      <w:szCs w:val="20"/>
    </w:rPr>
  </w:style>
  <w:style w:type="paragraph" w:customStyle="1" w:styleId="51QFootnoteTEMP">
    <w:name w:val="51Q Foot note TEMP"/>
    <w:basedOn w:val="a3"/>
    <w:qFormat/>
    <w:locked/>
    <w:rsid w:val="00B12207"/>
    <w:pPr>
      <w:pBdr>
        <w:top w:val="single" w:sz="4" w:space="1" w:color="auto"/>
      </w:pBdr>
    </w:pPr>
    <w:rPr>
      <w:rFonts w:ascii="Arial" w:hAnsi="Arial" w:cs="Arial"/>
      <w:color w:val="808080" w:themeColor="background1" w:themeShade="80"/>
      <w:sz w:val="18"/>
    </w:rPr>
  </w:style>
  <w:style w:type="table" w:customStyle="1" w:styleId="62QEquation">
    <w:name w:val="62Q Equation"/>
    <w:basedOn w:val="a1"/>
    <w:uiPriority w:val="99"/>
    <w:qFormat/>
    <w:rsid w:val="00B12207"/>
    <w:pPr>
      <w:spacing w:after="0" w:line="240" w:lineRule="auto"/>
    </w:pPr>
    <w:rPr>
      <w:rFonts w:eastAsia="Times New Roman"/>
      <w:sz w:val="20"/>
      <w:szCs w:val="20"/>
      <w:lang w:val="sl-SI"/>
    </w:rPr>
    <w:tblPr/>
    <w:tcPr>
      <w:vAlign w:val="center"/>
    </w:tcPr>
    <w:tblStylePr w:type="firstRow">
      <w:rPr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pPr>
        <w:jc w:val="right"/>
      </w:pPr>
    </w:tblStylePr>
  </w:style>
  <w:style w:type="paragraph" w:customStyle="1" w:styleId="71QNote">
    <w:name w:val="71Q Note"/>
    <w:basedOn w:val="a3"/>
    <w:next w:val="11QParagraphBody"/>
    <w:qFormat/>
    <w:locked/>
    <w:rsid w:val="00B12207"/>
    <w:rPr>
      <w:rFonts w:ascii="Arial" w:hAnsi="Arial" w:cs="Arial"/>
      <w:sz w:val="18"/>
    </w:rPr>
  </w:style>
  <w:style w:type="paragraph" w:customStyle="1" w:styleId="72QWarning">
    <w:name w:val="72Q Warning"/>
    <w:basedOn w:val="11QParagraphBody"/>
    <w:qFormat/>
    <w:rsid w:val="00B12207"/>
    <w:pPr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</w:pPr>
    <w:rPr>
      <w:color w:val="FF0000"/>
    </w:rPr>
  </w:style>
  <w:style w:type="paragraph" w:styleId="a4">
    <w:name w:val="Balloon Text"/>
    <w:basedOn w:val="a"/>
    <w:link w:val="Char0"/>
    <w:uiPriority w:val="99"/>
    <w:semiHidden/>
    <w:unhideWhenUsed/>
    <w:rsid w:val="00B12207"/>
    <w:pPr>
      <w:spacing w:after="0"/>
    </w:pPr>
    <w:rPr>
      <w:rFonts w:ascii="Tahoma" w:hAnsi="Tahoma" w:cs="Tahoma"/>
      <w:sz w:val="16"/>
      <w:szCs w:val="16"/>
    </w:rPr>
  </w:style>
  <w:style w:type="character" w:customStyle="1" w:styleId="Char0">
    <w:name w:val="풍선 도움말 텍스트 Char"/>
    <w:basedOn w:val="a0"/>
    <w:link w:val="a4"/>
    <w:uiPriority w:val="99"/>
    <w:semiHidden/>
    <w:rsid w:val="00B12207"/>
    <w:rPr>
      <w:rFonts w:ascii="Tahoma" w:eastAsia="Times New Roman" w:hAnsi="Tahoma" w:cs="Tahoma"/>
      <w:sz w:val="16"/>
      <w:szCs w:val="16"/>
    </w:rPr>
  </w:style>
  <w:style w:type="paragraph" w:styleId="a5">
    <w:name w:val="caption"/>
    <w:basedOn w:val="a"/>
    <w:next w:val="a"/>
    <w:uiPriority w:val="35"/>
    <w:semiHidden/>
    <w:qFormat/>
    <w:rsid w:val="00B12207"/>
    <w:pPr>
      <w:spacing w:after="200"/>
    </w:pPr>
    <w:rPr>
      <w:b/>
      <w:bCs/>
      <w:color w:val="4F81BD" w:themeColor="accent1"/>
      <w:sz w:val="18"/>
      <w:szCs w:val="18"/>
    </w:rPr>
  </w:style>
  <w:style w:type="table" w:customStyle="1" w:styleId="Tabelasvetlamrea1poudarek11">
    <w:name w:val="Tabela – svetla mreža 1 (poudarek 1)1"/>
    <w:basedOn w:val="a1"/>
    <w:uiPriority w:val="46"/>
    <w:rsid w:val="00B12207"/>
    <w:pPr>
      <w:spacing w:after="0" w:line="240" w:lineRule="auto"/>
    </w:pPr>
    <w:rPr>
      <w:rFonts w:eastAsia="Times New Roman"/>
      <w:sz w:val="20"/>
      <w:szCs w:val="20"/>
      <w:lang w:val="sl-SI"/>
    </w:r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6">
    <w:name w:val="header"/>
    <w:basedOn w:val="a"/>
    <w:link w:val="Char1"/>
    <w:uiPriority w:val="99"/>
    <w:semiHidden/>
    <w:rsid w:val="00B12207"/>
    <w:pPr>
      <w:tabs>
        <w:tab w:val="center" w:pos="4680"/>
        <w:tab w:val="right" w:pos="9360"/>
      </w:tabs>
      <w:spacing w:after="0"/>
    </w:pPr>
  </w:style>
  <w:style w:type="character" w:customStyle="1" w:styleId="Char1">
    <w:name w:val="머리글 Char"/>
    <w:basedOn w:val="a0"/>
    <w:link w:val="a6"/>
    <w:uiPriority w:val="99"/>
    <w:semiHidden/>
    <w:rsid w:val="00B12207"/>
    <w:rPr>
      <w:rFonts w:ascii="Verdana" w:eastAsia="Times New Roman" w:hAnsi="Verdana" w:cs="Times New Roman"/>
      <w:sz w:val="20"/>
      <w:szCs w:val="20"/>
    </w:rPr>
  </w:style>
  <w:style w:type="character" w:customStyle="1" w:styleId="1Char">
    <w:name w:val="제목 1 Char"/>
    <w:basedOn w:val="a0"/>
    <w:link w:val="1"/>
    <w:uiPriority w:val="9"/>
    <w:rsid w:val="00B1220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0"/>
    <w:link w:val="2"/>
    <w:uiPriority w:val="9"/>
    <w:semiHidden/>
    <w:rsid w:val="00B1220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0"/>
    <w:link w:val="3"/>
    <w:uiPriority w:val="9"/>
    <w:semiHidden/>
    <w:rsid w:val="00B12207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character" w:styleId="a7">
    <w:name w:val="Hyperlink"/>
    <w:basedOn w:val="a0"/>
    <w:uiPriority w:val="99"/>
    <w:unhideWhenUsed/>
    <w:rsid w:val="00B12207"/>
    <w:rPr>
      <w:color w:val="0000FF" w:themeColor="hyperlink"/>
      <w:u w:val="single"/>
    </w:rPr>
  </w:style>
  <w:style w:type="paragraph" w:styleId="a8">
    <w:name w:val="Intense Quote"/>
    <w:basedOn w:val="a"/>
    <w:next w:val="a"/>
    <w:link w:val="Char2"/>
    <w:uiPriority w:val="30"/>
    <w:qFormat/>
    <w:rsid w:val="00B1220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2">
    <w:name w:val="강한 인용 Char"/>
    <w:basedOn w:val="a0"/>
    <w:link w:val="a8"/>
    <w:uiPriority w:val="30"/>
    <w:rsid w:val="00B12207"/>
    <w:rPr>
      <w:rFonts w:ascii="Verdana" w:eastAsia="Times New Roman" w:hAnsi="Verdana" w:cs="Times New Roman"/>
      <w:b/>
      <w:bCs/>
      <w:i/>
      <w:iCs/>
      <w:color w:val="4F81BD" w:themeColor="accent1"/>
      <w:sz w:val="20"/>
      <w:szCs w:val="20"/>
    </w:rPr>
  </w:style>
  <w:style w:type="table" w:styleId="-1">
    <w:name w:val="Light List Accent 1"/>
    <w:basedOn w:val="a1"/>
    <w:uiPriority w:val="61"/>
    <w:rsid w:val="00B12207"/>
    <w:pPr>
      <w:spacing w:after="0" w:line="240" w:lineRule="auto"/>
    </w:pPr>
    <w:rPr>
      <w:rFonts w:eastAsia="Times New Roman"/>
      <w:lang w:val="sl-SI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2-1">
    <w:name w:val="Medium List 2 Accent 1"/>
    <w:basedOn w:val="a1"/>
    <w:uiPriority w:val="66"/>
    <w:rsid w:val="00B1220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l-SI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a9">
    <w:name w:val="Placeholder Text"/>
    <w:basedOn w:val="a0"/>
    <w:uiPriority w:val="99"/>
    <w:semiHidden/>
    <w:rsid w:val="00B12207"/>
    <w:rPr>
      <w:color w:val="808080"/>
    </w:rPr>
  </w:style>
  <w:style w:type="table" w:styleId="aa">
    <w:name w:val="Table Grid"/>
    <w:basedOn w:val="a1"/>
    <w:uiPriority w:val="1"/>
    <w:rsid w:val="00B12207"/>
    <w:pPr>
      <w:spacing w:after="0" w:line="240" w:lineRule="auto"/>
    </w:pPr>
    <w:rPr>
      <w:rFonts w:eastAsia="Times New Roman"/>
      <w:lang w:val="sl-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table of figures"/>
    <w:aliases w:val="62Q"/>
    <w:basedOn w:val="a"/>
    <w:next w:val="a"/>
    <w:autoRedefine/>
    <w:uiPriority w:val="99"/>
    <w:unhideWhenUsed/>
    <w:qFormat/>
    <w:rsid w:val="00B12207"/>
    <w:pPr>
      <w:tabs>
        <w:tab w:val="right" w:leader="dot" w:pos="9016"/>
      </w:tabs>
      <w:spacing w:before="60" w:after="60"/>
      <w:jc w:val="left"/>
    </w:pPr>
    <w:rPr>
      <w:rFonts w:ascii="Arial" w:eastAsiaTheme="minorHAnsi" w:hAnsi="Arial" w:cstheme="minorBidi"/>
      <w:noProof/>
      <w:sz w:val="22"/>
      <w:lang w:val="sl-SI"/>
    </w:rPr>
  </w:style>
  <w:style w:type="paragraph" w:styleId="10">
    <w:name w:val="toc 1"/>
    <w:aliases w:val="61Q"/>
    <w:basedOn w:val="a"/>
    <w:next w:val="a"/>
    <w:autoRedefine/>
    <w:uiPriority w:val="39"/>
    <w:unhideWhenUsed/>
    <w:rsid w:val="00B12207"/>
    <w:pPr>
      <w:spacing w:after="100"/>
    </w:pPr>
    <w:rPr>
      <w:rFonts w:ascii="Arial" w:hAnsi="Arial"/>
      <w:sz w:val="22"/>
    </w:rPr>
  </w:style>
  <w:style w:type="paragraph" w:styleId="20">
    <w:name w:val="toc 2"/>
    <w:basedOn w:val="a"/>
    <w:next w:val="a"/>
    <w:autoRedefine/>
    <w:uiPriority w:val="39"/>
    <w:rsid w:val="00B12207"/>
    <w:pPr>
      <w:spacing w:after="100"/>
      <w:ind w:left="200"/>
    </w:pPr>
    <w:rPr>
      <w:rFonts w:ascii="Arial" w:hAnsi="Arial"/>
      <w:sz w:val="22"/>
    </w:rPr>
  </w:style>
  <w:style w:type="paragraph" w:styleId="30">
    <w:name w:val="toc 3"/>
    <w:basedOn w:val="a"/>
    <w:next w:val="a"/>
    <w:autoRedefine/>
    <w:uiPriority w:val="39"/>
    <w:rsid w:val="00B12207"/>
    <w:pPr>
      <w:spacing w:after="100"/>
      <w:ind w:left="400"/>
    </w:pPr>
    <w:rPr>
      <w:rFonts w:ascii="Arial" w:hAnsi="Arial"/>
      <w:sz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B12207"/>
    <w:pPr>
      <w:spacing w:after="100"/>
      <w:ind w:left="600"/>
    </w:pPr>
    <w:rPr>
      <w:rFonts w:ascii="Arial" w:hAnsi="Arial"/>
      <w:sz w:val="22"/>
    </w:rPr>
  </w:style>
  <w:style w:type="paragraph" w:customStyle="1" w:styleId="11QOdstavek">
    <w:name w:val="11Q Odstavek"/>
    <w:link w:val="11QOdstavekZnak"/>
    <w:qFormat/>
    <w:rsid w:val="002020E5"/>
    <w:pPr>
      <w:spacing w:before="60" w:after="120" w:line="240" w:lineRule="auto"/>
      <w:jc w:val="both"/>
    </w:pPr>
    <w:rPr>
      <w:rFonts w:ascii="Verdana" w:hAnsi="Verdana"/>
      <w:sz w:val="20"/>
      <w:lang w:val="sl-SI"/>
    </w:rPr>
  </w:style>
  <w:style w:type="character" w:customStyle="1" w:styleId="11QOdstavekZnak">
    <w:name w:val="11Q Odstavek Znak"/>
    <w:basedOn w:val="a0"/>
    <w:link w:val="11QOdstavek"/>
    <w:rsid w:val="002020E5"/>
    <w:rPr>
      <w:rFonts w:ascii="Verdana" w:hAnsi="Verdana"/>
      <w:sz w:val="20"/>
      <w:lang w:val="sl-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008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7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1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3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4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braglio\AppData\Local\Microsoft\Windows\Temporary%20Internet%20Files\Content.Outlook\Y4J8ZCC0\TEMP-PMO-MONTHLY_STATUS-R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DC82F0FEBE0439E8AB93621CD15E1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A1A04F-FE81-4303-9FE1-3108D7967A1C}"/>
      </w:docPartPr>
      <w:docPartBody>
        <w:p w:rsidR="00511D5F" w:rsidRDefault="00FC5BF2">
          <w:pPr>
            <w:pStyle w:val="CDC82F0FEBE0439E8AB93621CD15E184"/>
          </w:pPr>
          <w:r w:rsidRPr="00A724B6">
            <w:rPr>
              <w:rStyle w:val="a3"/>
            </w:rPr>
            <w:t>[Keywords]</w:t>
          </w:r>
        </w:p>
      </w:docPartBody>
    </w:docPart>
    <w:docPart>
      <w:docPartPr>
        <w:name w:val="D71CDD1886754F1992FF5065D42782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B7C0CF-47A4-40C2-8B78-C911D4B2D51B}"/>
      </w:docPartPr>
      <w:docPartBody>
        <w:p w:rsidR="00511D5F" w:rsidRDefault="00FC5BF2">
          <w:pPr>
            <w:pStyle w:val="D71CDD1886754F1992FF5065D4278228"/>
          </w:pPr>
          <w:r w:rsidRPr="007E6227">
            <w:rPr>
              <w:rStyle w:val="a3"/>
              <w:color w:val="A6A6A6" w:themeColor="background1" w:themeShade="A6"/>
            </w:rPr>
            <w:t>Choose date in middle of the month</w:t>
          </w:r>
        </w:p>
      </w:docPartBody>
    </w:docPart>
    <w:docPart>
      <w:docPartPr>
        <w:name w:val="47F354FE8D814D5EB0D992AA5EEFCC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3F9F2C-F4C9-4334-A4A9-B1381272845C}"/>
      </w:docPartPr>
      <w:docPartBody>
        <w:p w:rsidR="00511D5F" w:rsidRDefault="00FC5BF2">
          <w:pPr>
            <w:pStyle w:val="47F354FE8D814D5EB0D992AA5EEFCC49"/>
          </w:pPr>
          <w:r>
            <w:rPr>
              <w:rStyle w:val="a3"/>
            </w:rPr>
            <w:t>Insert telephone number</w:t>
          </w:r>
        </w:p>
      </w:docPartBody>
    </w:docPart>
    <w:docPart>
      <w:docPartPr>
        <w:name w:val="474E9D9B53C34042B1C071393A19E0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9384C1-642C-4368-B0B1-E37FFFB2CD05}"/>
      </w:docPartPr>
      <w:docPartBody>
        <w:p w:rsidR="00511D5F" w:rsidRDefault="00FC5BF2">
          <w:pPr>
            <w:pStyle w:val="474E9D9B53C34042B1C071393A19E0BD"/>
          </w:pPr>
          <w:r w:rsidRPr="00B12207">
            <w:t>[Title]</w:t>
          </w:r>
        </w:p>
      </w:docPartBody>
    </w:docPart>
    <w:docPart>
      <w:docPartPr>
        <w:name w:val="3A17F4CBAF5F4483A58DB9607EA47C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CEB36E-8D76-4BB6-977A-30C4FE69A1B3}"/>
      </w:docPartPr>
      <w:docPartBody>
        <w:p w:rsidR="00511D5F" w:rsidRDefault="00FC5BF2">
          <w:pPr>
            <w:pStyle w:val="3A17F4CBAF5F4483A58DB9607EA47CB6"/>
          </w:pPr>
          <w:r w:rsidRPr="002A3AC1">
            <w:rPr>
              <w:rStyle w:val="a3"/>
            </w:rPr>
            <w:t>[Category]</w:t>
          </w:r>
        </w:p>
      </w:docPartBody>
    </w:docPart>
    <w:docPart>
      <w:docPartPr>
        <w:name w:val="A36C32C1BBE841CB95214CE3D566DC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E3C404-1560-4E56-98E8-028E9E121BE0}"/>
      </w:docPartPr>
      <w:docPartBody>
        <w:p w:rsidR="00511D5F" w:rsidRDefault="00FC5BF2">
          <w:pPr>
            <w:pStyle w:val="A36C32C1BBE841CB95214CE3D566DC39"/>
          </w:pPr>
          <w:r w:rsidRPr="007E6227">
            <w:rPr>
              <w:rStyle w:val="a3"/>
              <w:color w:val="A6A6A6" w:themeColor="background1" w:themeShade="A6"/>
            </w:rPr>
            <w:t>Insert client/contracting authority</w:t>
          </w:r>
        </w:p>
      </w:docPartBody>
    </w:docPart>
    <w:docPart>
      <w:docPartPr>
        <w:name w:val="CB2D1BF079D04C3DBCBD10F76BD15E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C9B1FF-9F98-4837-A82C-20FF095F950E}"/>
      </w:docPartPr>
      <w:docPartBody>
        <w:p w:rsidR="00511D5F" w:rsidRDefault="00FC5BF2">
          <w:pPr>
            <w:pStyle w:val="CB2D1BF079D04C3DBCBD10F76BD15EE9"/>
          </w:pPr>
          <w:r w:rsidRPr="007E6227">
            <w:rPr>
              <w:rStyle w:val="a3"/>
              <w:color w:val="A6A6A6" w:themeColor="background1" w:themeShade="A6"/>
            </w:rPr>
            <w:t>Insert country of Client</w:t>
          </w:r>
        </w:p>
      </w:docPartBody>
    </w:docPart>
    <w:docPart>
      <w:docPartPr>
        <w:name w:val="66602AD055634B1E8A84B9D219A1A1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8837D0-3BD4-4092-9650-C5C25B4C895B}"/>
      </w:docPartPr>
      <w:docPartBody>
        <w:p w:rsidR="00511D5F" w:rsidRDefault="00FC5BF2">
          <w:pPr>
            <w:pStyle w:val="66602AD055634B1E8A84B9D219A1A12A"/>
          </w:pPr>
          <w:r w:rsidRPr="002A781A">
            <w:rPr>
              <w:rStyle w:val="a3"/>
              <w:color w:val="808080" w:themeColor="background1" w:themeShade="80"/>
            </w:rPr>
            <w:t>Click here to enter a date.</w:t>
          </w:r>
        </w:p>
      </w:docPartBody>
    </w:docPart>
    <w:docPart>
      <w:docPartPr>
        <w:name w:val="99467D68D75447B28B2D48BD505244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242A59-F7C9-4A2F-BF10-086206D78238}"/>
      </w:docPartPr>
      <w:docPartBody>
        <w:p w:rsidR="00511D5F" w:rsidRDefault="00FC5BF2">
          <w:pPr>
            <w:pStyle w:val="99467D68D75447B28B2D48BD5052440E"/>
          </w:pPr>
          <w:r w:rsidRPr="007E6227">
            <w:rPr>
              <w:color w:val="A6A6A6" w:themeColor="background1" w:themeShade="A6"/>
            </w:rPr>
            <w:t>X</w:t>
          </w:r>
        </w:p>
      </w:docPartBody>
    </w:docPart>
    <w:docPart>
      <w:docPartPr>
        <w:name w:val="CA06ACD9CB0342AD943C888B832D88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95E82F-2B53-478B-8B29-BFD3271254BA}"/>
      </w:docPartPr>
      <w:docPartBody>
        <w:p w:rsidR="00511D5F" w:rsidRDefault="00FC5BF2">
          <w:pPr>
            <w:pStyle w:val="CA06ACD9CB0342AD943C888B832D88B5"/>
          </w:pPr>
          <w:r w:rsidRPr="00B12207">
            <w:rPr>
              <w:b/>
            </w:rPr>
            <w:t>Choose</w:t>
          </w:r>
        </w:p>
      </w:docPartBody>
    </w:docPart>
    <w:docPart>
      <w:docPartPr>
        <w:name w:val="0D707E0A21ED403EB5EF6D7313D0D5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05FFD0-A85A-4506-9DA6-65553437430F}"/>
      </w:docPartPr>
      <w:docPartBody>
        <w:p w:rsidR="00511D5F" w:rsidRDefault="00FC5BF2">
          <w:pPr>
            <w:pStyle w:val="0D707E0A21ED403EB5EF6D7313D0D5FB"/>
          </w:pPr>
          <w:r w:rsidRPr="002A781A">
            <w:rPr>
              <w:rStyle w:val="a3"/>
              <w:color w:val="808080" w:themeColor="background1" w:themeShade="80"/>
            </w:rPr>
            <w:t>date</w:t>
          </w:r>
        </w:p>
      </w:docPartBody>
    </w:docPart>
    <w:docPart>
      <w:docPartPr>
        <w:name w:val="4A066FF921BD439BAEA1878A5B1CE1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A1221C-7BB0-4E02-B9A1-A32D75AF27A7}"/>
      </w:docPartPr>
      <w:docPartBody>
        <w:p w:rsidR="00511D5F" w:rsidRDefault="00FC5BF2">
          <w:pPr>
            <w:pStyle w:val="4A066FF921BD439BAEA1878A5B1CE1F5"/>
          </w:pPr>
          <w:r w:rsidRPr="002A781A">
            <w:rPr>
              <w:rStyle w:val="a3"/>
              <w:color w:val="808080" w:themeColor="background1" w:themeShade="80"/>
            </w:rPr>
            <w:t>date</w:t>
          </w:r>
        </w:p>
      </w:docPartBody>
    </w:docPart>
    <w:docPart>
      <w:docPartPr>
        <w:name w:val="4DFD647994834B188EBE4C90E351B3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38FD2C-2296-4159-A565-DB9EE510AF1A}"/>
      </w:docPartPr>
      <w:docPartBody>
        <w:p w:rsidR="00511D5F" w:rsidRDefault="00FC5BF2">
          <w:pPr>
            <w:pStyle w:val="4DFD647994834B188EBE4C90E351B32E"/>
          </w:pPr>
          <w:r w:rsidRPr="007E6227">
            <w:rPr>
              <w:rStyle w:val="a3"/>
              <w:color w:val="A6A6A6" w:themeColor="background1" w:themeShade="A6"/>
            </w:rPr>
            <w:t>XXX</w:t>
          </w:r>
        </w:p>
      </w:docPartBody>
    </w:docPart>
    <w:docPart>
      <w:docPartPr>
        <w:name w:val="877494EF1F204347B250C5011D7309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95967E-1820-4814-A877-A4D70C9328CF}"/>
      </w:docPartPr>
      <w:docPartBody>
        <w:p w:rsidR="00511D5F" w:rsidRDefault="00FC5BF2">
          <w:pPr>
            <w:pStyle w:val="877494EF1F204347B250C5011D73097D"/>
          </w:pPr>
          <w:r w:rsidRPr="002A3AC1">
            <w:rPr>
              <w:rStyle w:val="a3"/>
            </w:rPr>
            <w:t>Choose an item.</w:t>
          </w:r>
        </w:p>
      </w:docPartBody>
    </w:docPart>
    <w:docPart>
      <w:docPartPr>
        <w:name w:val="4181CB375F394C3C9EAF4467C2F988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10ABDD-F72E-4F25-B024-F0E4D9D6BF31}"/>
      </w:docPartPr>
      <w:docPartBody>
        <w:p w:rsidR="00511D5F" w:rsidRDefault="00FC5BF2">
          <w:pPr>
            <w:pStyle w:val="4181CB375F394C3C9EAF4467C2F98883"/>
          </w:pPr>
          <w:r w:rsidRPr="007E6227">
            <w:rPr>
              <w:rStyle w:val="a3"/>
              <w:color w:val="A6A6A6" w:themeColor="background1" w:themeShade="A6"/>
            </w:rPr>
            <w:t>XXX</w:t>
          </w:r>
        </w:p>
      </w:docPartBody>
    </w:docPart>
    <w:docPart>
      <w:docPartPr>
        <w:name w:val="30C93340715845E2B77C4FE5948A32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11A749-E5DD-495E-A04D-65F50D3705B9}"/>
      </w:docPartPr>
      <w:docPartBody>
        <w:p w:rsidR="00511D5F" w:rsidRDefault="00FC5BF2">
          <w:pPr>
            <w:pStyle w:val="30C93340715845E2B77C4FE5948A32CF"/>
          </w:pPr>
          <w:r w:rsidRPr="002A781A">
            <w:rPr>
              <w:color w:val="808080" w:themeColor="background1" w:themeShade="80"/>
            </w:rPr>
            <w:t>Currency</w:t>
          </w:r>
        </w:p>
      </w:docPartBody>
    </w:docPart>
    <w:docPart>
      <w:docPartPr>
        <w:name w:val="247E150338D447DB8C919A815A1BE1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C4884B-12EF-4034-BEBD-9ED90E5BC7BE}"/>
      </w:docPartPr>
      <w:docPartBody>
        <w:p w:rsidR="00511D5F" w:rsidRDefault="00FC5BF2">
          <w:pPr>
            <w:pStyle w:val="247E150338D447DB8C919A815A1BE161"/>
          </w:pPr>
          <w:r w:rsidRPr="00ED39DC">
            <w:rPr>
              <w:rStyle w:val="a3"/>
            </w:rPr>
            <w:t>CODE</w:t>
          </w:r>
        </w:p>
      </w:docPartBody>
    </w:docPart>
    <w:docPart>
      <w:docPartPr>
        <w:name w:val="BF2CD30DEDEC4870A417D80F5895FD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B713CE-24E1-46B5-ACF4-BDC0DA7C1CA8}"/>
      </w:docPartPr>
      <w:docPartBody>
        <w:p w:rsidR="00511D5F" w:rsidRDefault="00FC5BF2">
          <w:pPr>
            <w:pStyle w:val="BF2CD30DEDEC4870A417D80F5895FD96"/>
          </w:pPr>
          <w:r w:rsidRPr="002A781A">
            <w:rPr>
              <w:color w:val="808080" w:themeColor="background1" w:themeShade="80"/>
            </w:rPr>
            <w:t>Currency</w:t>
          </w:r>
        </w:p>
      </w:docPartBody>
    </w:docPart>
    <w:docPart>
      <w:docPartPr>
        <w:name w:val="E50023BF55154C3D84822D99BB9FAF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BEF07E-9916-44E6-ACD5-CC49D1896EA4}"/>
      </w:docPartPr>
      <w:docPartBody>
        <w:p w:rsidR="00511D5F" w:rsidRDefault="00FC5BF2">
          <w:pPr>
            <w:pStyle w:val="E50023BF55154C3D84822D99BB9FAFEC"/>
          </w:pPr>
          <w:r>
            <w:rPr>
              <w:rStyle w:val="a3"/>
            </w:rPr>
            <w:t>XXX</w:t>
          </w:r>
        </w:p>
      </w:docPartBody>
    </w:docPart>
    <w:docPart>
      <w:docPartPr>
        <w:name w:val="34ED22DB218F4C91AE68FF47E39D2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9C39B9-3C33-4B3A-B45C-A069CC2D64B8}"/>
      </w:docPartPr>
      <w:docPartBody>
        <w:p w:rsidR="00511D5F" w:rsidRDefault="00FC5BF2">
          <w:pPr>
            <w:pStyle w:val="34ED22DB218F4C91AE68FF47E39D228F"/>
          </w:pPr>
          <w:r w:rsidRPr="002A781A">
            <w:rPr>
              <w:color w:val="808080" w:themeColor="background1" w:themeShade="80"/>
            </w:rPr>
            <w:t>Currency</w:t>
          </w:r>
        </w:p>
      </w:docPartBody>
    </w:docPart>
    <w:docPart>
      <w:docPartPr>
        <w:name w:val="421E72A1E5734B8D98BDC27D650817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B7C782-920B-4E1E-B374-DFD78CEB959D}"/>
      </w:docPartPr>
      <w:docPartBody>
        <w:p w:rsidR="00511D5F" w:rsidRDefault="00FC5BF2">
          <w:pPr>
            <w:pStyle w:val="421E72A1E5734B8D98BDC27D650817C2"/>
          </w:pPr>
          <w:r w:rsidRPr="002A781A">
            <w:rPr>
              <w:rStyle w:val="a3"/>
              <w:color w:val="808080" w:themeColor="background1" w:themeShade="80"/>
            </w:rPr>
            <w:t>Insert exchange rate</w:t>
          </w:r>
        </w:p>
      </w:docPartBody>
    </w:docPart>
    <w:docPart>
      <w:docPartPr>
        <w:name w:val="A5B610380A8A4B5082A62F0B44CDDA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5EC66C-A224-43C0-87C4-98A0C46E782C}"/>
      </w:docPartPr>
      <w:docPartBody>
        <w:p w:rsidR="00511D5F" w:rsidRDefault="00FC5BF2">
          <w:pPr>
            <w:pStyle w:val="A5B610380A8A4B5082A62F0B44CDDA6B"/>
          </w:pPr>
          <w:r w:rsidRPr="002A3AC1">
            <w:rPr>
              <w:rStyle w:val="a3"/>
            </w:rPr>
            <w:t>[Keywords]</w:t>
          </w:r>
        </w:p>
      </w:docPartBody>
    </w:docPart>
    <w:docPart>
      <w:docPartPr>
        <w:name w:val="6236C03FC7DC49A2BB96C399FE409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BD843B-C8D9-49EC-AC01-07EA162647F5}"/>
      </w:docPartPr>
      <w:docPartBody>
        <w:p w:rsidR="00511D5F" w:rsidRDefault="00FC5BF2">
          <w:pPr>
            <w:pStyle w:val="6236C03FC7DC49A2BB96C399FE409297"/>
          </w:pPr>
          <w:r>
            <w:rPr>
              <w:rStyle w:val="a3"/>
            </w:rPr>
            <w:t>Insert the progress as number, no percentage characters</w:t>
          </w:r>
          <w:r w:rsidRPr="00354456">
            <w:rPr>
              <w:rStyle w:val="a3"/>
            </w:rPr>
            <w:t>.</w:t>
          </w:r>
        </w:p>
      </w:docPartBody>
    </w:docPart>
    <w:docPart>
      <w:docPartPr>
        <w:name w:val="B8964786D9D54BEDABCD92DF58390A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ECFD68-F8F8-4FA6-83E7-44D513022670}"/>
      </w:docPartPr>
      <w:docPartBody>
        <w:p w:rsidR="00511D5F" w:rsidRDefault="00FC5BF2">
          <w:pPr>
            <w:pStyle w:val="B8964786D9D54BEDABCD92DF58390A1C"/>
          </w:pPr>
          <w:r w:rsidRPr="00A724B6">
            <w:rPr>
              <w:rStyle w:val="a3"/>
            </w:rPr>
            <w:t>[Author]</w:t>
          </w:r>
        </w:p>
      </w:docPartBody>
    </w:docPart>
    <w:docPart>
      <w:docPartPr>
        <w:name w:val="05CBDDE361A74FAEB296E8C3972856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545E63-7063-43C1-A6CA-D95B0E0E7D71}"/>
      </w:docPartPr>
      <w:docPartBody>
        <w:p w:rsidR="00511D5F" w:rsidRDefault="00FC5BF2">
          <w:pPr>
            <w:pStyle w:val="05CBDDE361A74FAEB296E8C397285692"/>
          </w:pPr>
          <w:r w:rsidRPr="00A724B6">
            <w:rPr>
              <w:rStyle w:val="a3"/>
            </w:rPr>
            <w:t>date</w:t>
          </w:r>
        </w:p>
      </w:docPartBody>
    </w:docPart>
    <w:docPart>
      <w:docPartPr>
        <w:name w:val="78467B7407934C9886DC889A28BB29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53C34C-16A1-48F5-A8A5-0D100853B49F}"/>
      </w:docPartPr>
      <w:docPartBody>
        <w:p w:rsidR="00511D5F" w:rsidRDefault="00FC5BF2">
          <w:pPr>
            <w:pStyle w:val="78467B7407934C9886DC889A28BB290E"/>
          </w:pPr>
          <w:r w:rsidRPr="00A724B6">
            <w:rPr>
              <w:rStyle w:val="a3"/>
            </w:rPr>
            <w:t>date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revisionView w:comments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FC5BF2"/>
    <w:rsid w:val="002F58F7"/>
    <w:rsid w:val="00511D5F"/>
    <w:rsid w:val="009937F0"/>
    <w:rsid w:val="00B16A6E"/>
    <w:rsid w:val="00F04E45"/>
    <w:rsid w:val="00FC5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1D5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11D5F"/>
    <w:rPr>
      <w:color w:val="808080"/>
    </w:rPr>
  </w:style>
  <w:style w:type="paragraph" w:customStyle="1" w:styleId="CDC82F0FEBE0439E8AB93621CD15E184">
    <w:name w:val="CDC82F0FEBE0439E8AB93621CD15E184"/>
    <w:rsid w:val="00511D5F"/>
  </w:style>
  <w:style w:type="paragraph" w:customStyle="1" w:styleId="D71CDD1886754F1992FF5065D4278228">
    <w:name w:val="D71CDD1886754F1992FF5065D4278228"/>
    <w:rsid w:val="00511D5F"/>
  </w:style>
  <w:style w:type="paragraph" w:customStyle="1" w:styleId="C948574FFB614AD5A7ADB59BCD6C0D3F">
    <w:name w:val="C948574FFB614AD5A7ADB59BCD6C0D3F"/>
    <w:rsid w:val="00511D5F"/>
  </w:style>
  <w:style w:type="paragraph" w:customStyle="1" w:styleId="2B99449405144B7A860D81DA688D4476">
    <w:name w:val="2B99449405144B7A860D81DA688D4476"/>
    <w:rsid w:val="00511D5F"/>
  </w:style>
  <w:style w:type="paragraph" w:customStyle="1" w:styleId="47F354FE8D814D5EB0D992AA5EEFCC49">
    <w:name w:val="47F354FE8D814D5EB0D992AA5EEFCC49"/>
    <w:rsid w:val="00511D5F"/>
  </w:style>
  <w:style w:type="paragraph" w:customStyle="1" w:styleId="474E9D9B53C34042B1C071393A19E0BD">
    <w:name w:val="474E9D9B53C34042B1C071393A19E0BD"/>
    <w:rsid w:val="00511D5F"/>
  </w:style>
  <w:style w:type="paragraph" w:customStyle="1" w:styleId="3A17F4CBAF5F4483A58DB9607EA47CB6">
    <w:name w:val="3A17F4CBAF5F4483A58DB9607EA47CB6"/>
    <w:rsid w:val="00511D5F"/>
  </w:style>
  <w:style w:type="paragraph" w:customStyle="1" w:styleId="A36C32C1BBE841CB95214CE3D566DC39">
    <w:name w:val="A36C32C1BBE841CB95214CE3D566DC39"/>
    <w:rsid w:val="00511D5F"/>
  </w:style>
  <w:style w:type="paragraph" w:customStyle="1" w:styleId="CB2D1BF079D04C3DBCBD10F76BD15EE9">
    <w:name w:val="CB2D1BF079D04C3DBCBD10F76BD15EE9"/>
    <w:rsid w:val="00511D5F"/>
  </w:style>
  <w:style w:type="paragraph" w:customStyle="1" w:styleId="66602AD055634B1E8A84B9D219A1A12A">
    <w:name w:val="66602AD055634B1E8A84B9D219A1A12A"/>
    <w:rsid w:val="00511D5F"/>
  </w:style>
  <w:style w:type="paragraph" w:customStyle="1" w:styleId="99467D68D75447B28B2D48BD5052440E">
    <w:name w:val="99467D68D75447B28B2D48BD5052440E"/>
    <w:rsid w:val="00511D5F"/>
  </w:style>
  <w:style w:type="paragraph" w:customStyle="1" w:styleId="CA06ACD9CB0342AD943C888B832D88B5">
    <w:name w:val="CA06ACD9CB0342AD943C888B832D88B5"/>
    <w:rsid w:val="00511D5F"/>
  </w:style>
  <w:style w:type="paragraph" w:customStyle="1" w:styleId="0D707E0A21ED403EB5EF6D7313D0D5FB">
    <w:name w:val="0D707E0A21ED403EB5EF6D7313D0D5FB"/>
    <w:rsid w:val="00511D5F"/>
  </w:style>
  <w:style w:type="paragraph" w:customStyle="1" w:styleId="4A066FF921BD439BAEA1878A5B1CE1F5">
    <w:name w:val="4A066FF921BD439BAEA1878A5B1CE1F5"/>
    <w:rsid w:val="00511D5F"/>
  </w:style>
  <w:style w:type="paragraph" w:customStyle="1" w:styleId="4DFD647994834B188EBE4C90E351B32E">
    <w:name w:val="4DFD647994834B188EBE4C90E351B32E"/>
    <w:rsid w:val="00511D5F"/>
  </w:style>
  <w:style w:type="paragraph" w:customStyle="1" w:styleId="877494EF1F204347B250C5011D73097D">
    <w:name w:val="877494EF1F204347B250C5011D73097D"/>
    <w:rsid w:val="00511D5F"/>
  </w:style>
  <w:style w:type="paragraph" w:customStyle="1" w:styleId="4181CB375F394C3C9EAF4467C2F98883">
    <w:name w:val="4181CB375F394C3C9EAF4467C2F98883"/>
    <w:rsid w:val="00511D5F"/>
  </w:style>
  <w:style w:type="paragraph" w:customStyle="1" w:styleId="30C93340715845E2B77C4FE5948A32CF">
    <w:name w:val="30C93340715845E2B77C4FE5948A32CF"/>
    <w:rsid w:val="00511D5F"/>
  </w:style>
  <w:style w:type="paragraph" w:customStyle="1" w:styleId="247E150338D447DB8C919A815A1BE161">
    <w:name w:val="247E150338D447DB8C919A815A1BE161"/>
    <w:rsid w:val="00511D5F"/>
  </w:style>
  <w:style w:type="paragraph" w:customStyle="1" w:styleId="BF2CD30DEDEC4870A417D80F5895FD96">
    <w:name w:val="BF2CD30DEDEC4870A417D80F5895FD96"/>
    <w:rsid w:val="00511D5F"/>
  </w:style>
  <w:style w:type="paragraph" w:customStyle="1" w:styleId="E50023BF55154C3D84822D99BB9FAFEC">
    <w:name w:val="E50023BF55154C3D84822D99BB9FAFEC"/>
    <w:rsid w:val="00511D5F"/>
  </w:style>
  <w:style w:type="paragraph" w:customStyle="1" w:styleId="34ED22DB218F4C91AE68FF47E39D228F">
    <w:name w:val="34ED22DB218F4C91AE68FF47E39D228F"/>
    <w:rsid w:val="00511D5F"/>
  </w:style>
  <w:style w:type="paragraph" w:customStyle="1" w:styleId="421E72A1E5734B8D98BDC27D650817C2">
    <w:name w:val="421E72A1E5734B8D98BDC27D650817C2"/>
    <w:rsid w:val="00511D5F"/>
  </w:style>
  <w:style w:type="paragraph" w:customStyle="1" w:styleId="A5B610380A8A4B5082A62F0B44CDDA6B">
    <w:name w:val="A5B610380A8A4B5082A62F0B44CDDA6B"/>
    <w:rsid w:val="00511D5F"/>
  </w:style>
  <w:style w:type="paragraph" w:customStyle="1" w:styleId="12QTable">
    <w:name w:val="12Q Table"/>
    <w:basedOn w:val="a"/>
    <w:next w:val="a"/>
    <w:rsid w:val="00511D5F"/>
    <w:pPr>
      <w:spacing w:before="60" w:after="60" w:line="240" w:lineRule="auto"/>
      <w:jc w:val="both"/>
    </w:pPr>
    <w:rPr>
      <w:rFonts w:ascii="Arial" w:eastAsiaTheme="minorHAnsi" w:hAnsi="Arial"/>
      <w:sz w:val="20"/>
      <w:lang w:val="en-GB"/>
    </w:rPr>
  </w:style>
  <w:style w:type="paragraph" w:customStyle="1" w:styleId="7FDF506038704451BBAE7163BA96259E">
    <w:name w:val="7FDF506038704451BBAE7163BA96259E"/>
    <w:rsid w:val="00511D5F"/>
  </w:style>
  <w:style w:type="paragraph" w:customStyle="1" w:styleId="6236C03FC7DC49A2BB96C399FE409297">
    <w:name w:val="6236C03FC7DC49A2BB96C399FE409297"/>
    <w:rsid w:val="00511D5F"/>
  </w:style>
  <w:style w:type="paragraph" w:customStyle="1" w:styleId="5D68AC8768FD4D0B9D58AC7466840D0C">
    <w:name w:val="5D68AC8768FD4D0B9D58AC7466840D0C"/>
    <w:rsid w:val="00511D5F"/>
  </w:style>
  <w:style w:type="paragraph" w:customStyle="1" w:styleId="AC49A6E454014E1CAE428AEBEA81A6E0">
    <w:name w:val="AC49A6E454014E1CAE428AEBEA81A6E0"/>
    <w:rsid w:val="00511D5F"/>
  </w:style>
  <w:style w:type="paragraph" w:customStyle="1" w:styleId="AF1D84D370F54E4D95B958299FA6C617">
    <w:name w:val="AF1D84D370F54E4D95B958299FA6C617"/>
    <w:rsid w:val="00511D5F"/>
  </w:style>
  <w:style w:type="paragraph" w:customStyle="1" w:styleId="B8964786D9D54BEDABCD92DF58390A1C">
    <w:name w:val="B8964786D9D54BEDABCD92DF58390A1C"/>
    <w:rsid w:val="00511D5F"/>
  </w:style>
  <w:style w:type="paragraph" w:customStyle="1" w:styleId="05CBDDE361A74FAEB296E8C397285692">
    <w:name w:val="05CBDDE361A74FAEB296E8C397285692"/>
    <w:rsid w:val="00511D5F"/>
  </w:style>
  <w:style w:type="paragraph" w:customStyle="1" w:styleId="CFA5B44DE4E14C1ABA5DB84D6AC43361">
    <w:name w:val="CFA5B44DE4E14C1ABA5DB84D6AC43361"/>
    <w:rsid w:val="00511D5F"/>
  </w:style>
  <w:style w:type="paragraph" w:customStyle="1" w:styleId="78467B7407934C9886DC889A28BB290E">
    <w:name w:val="78467B7407934C9886DC889A28BB290E"/>
    <w:rsid w:val="00511D5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tns:customPropertyEditors xmlns:tns="http://schemas.microsoft.com/office/2006/customDocumentInformationPanel">
  <tns:showOnOpen>true</tns:showOnOpen>
  <tns:defaultPropertyEditorNamespace>Standard properties</tns:defaultPropertyEditorNamespace>
</tns:customPropertyEditor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48449D-8248-455E-BA7C-13F15DB55778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BF9CA5E6-A48E-4E8D-ABEA-AB73DDE872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TEMP-PMO-MONTHLY_STATUS-R0.dotx</Template>
  <TotalTime>12</TotalTime>
  <Pages>3</Pages>
  <Words>250</Words>
  <Characters>1427</Characters>
  <Application>Microsoft Office Word</Application>
  <DocSecurity>0</DocSecurity>
  <Lines>11</Lines>
  <Paragraphs>3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프로젝트 타이틀</vt:lpstr>
      <vt:lpstr>Insert the Project Title</vt:lpstr>
    </vt:vector>
  </TitlesOfParts>
  <Company>Riskaudit</Company>
  <LinksUpToDate>false</LinksUpToDate>
  <CharactersWithSpaces>1674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프로젝트 타이틀</dc:title>
  <dc:subject>월간보고서</dc:subject>
  <dc:creator>이름</dc:creator>
  <cp:keywords>MR.XX</cp:keywords>
  <dc:description>Prefill the project  information above to populate the document.
MR-Monthly report   XX-month or consecutive number of the monthly report
ID/CODE-Project numeric code or short acronym
0A-Revision (number+letter = draft; number = issued/valid revision)
To define the publish date in the header, click 2x to edit header and choose appropriate date.</dc:description>
  <cp:lastModifiedBy>user</cp:lastModifiedBy>
  <cp:revision>12</cp:revision>
  <dcterms:created xsi:type="dcterms:W3CDTF">2015-08-16T17:58:00Z</dcterms:created>
  <dcterms:modified xsi:type="dcterms:W3CDTF">2015-08-16T18:10:00Z</dcterms:modified>
  <cp:category>ID/CODE</cp:category>
  <cp:contentStatus>0A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ileName">
    <vt:lpwstr>PC-FFF.ABB-R0A</vt:lpwstr>
  </property>
  <property fmtid="{D5CDD505-2E9C-101B-9397-08002B2CF9AE}" pid="3" name="Client" linkTarget="client">
    <vt:lpwstr>Insert client/contracting authority</vt:lpwstr>
  </property>
  <property fmtid="{D5CDD505-2E9C-101B-9397-08002B2CF9AE}" pid="4" name="_NewReviewCycle">
    <vt:lpwstr/>
  </property>
</Properties>
</file>