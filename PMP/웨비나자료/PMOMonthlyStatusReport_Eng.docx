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List-Accent1"/>
        <w:tblW w:w="9498" w:type="dxa"/>
        <w:tblInd w:w="108" w:type="dxa"/>
        <w:tblLook w:val="0480"/>
      </w:tblPr>
      <w:tblGrid>
        <w:gridCol w:w="1985"/>
        <w:gridCol w:w="7513"/>
      </w:tblGrid>
      <w:tr w:rsidR="007E6227" w:rsidRPr="000C579D" w:rsidTr="000C579D">
        <w:trPr>
          <w:cnfStyle w:val="000000100000"/>
        </w:trPr>
        <w:tc>
          <w:tcPr>
            <w:cnfStyle w:val="001000000000"/>
            <w:tcW w:w="1985" w:type="dxa"/>
          </w:tcPr>
          <w:p w:rsidR="007E6227" w:rsidRPr="000C579D" w:rsidRDefault="007E6227" w:rsidP="000C579D">
            <w:pPr>
              <w:pStyle w:val="12QTable"/>
            </w:pPr>
            <w:bookmarkStart w:id="0" w:name="_GoBack"/>
            <w:bookmarkEnd w:id="0"/>
            <w:r>
              <w:t>Monthly report:</w:t>
            </w:r>
          </w:p>
        </w:tc>
        <w:sdt>
          <w:sdtPr>
            <w:alias w:val="Keywords"/>
            <w:tag w:val=""/>
            <w:id w:val="331646739"/>
            <w:placeholder>
              <w:docPart w:val="CDC82F0FEBE0439E8AB93621CD15E184"/>
            </w:placeholder>
            <w:dataBinding w:prefixMappings="xmlns:ns0='http://purl.org/dc/elements/1.1/' xmlns:ns1='http://schemas.openxmlformats.org/package/2006/metadata/core-properties' " w:xpath="/ns1:coreProperties[1]/ns1:keywords[1]" w:storeItemID="{6C3C8BC8-F283-45AE-878A-BAB7291924A1}"/>
            <w:text/>
          </w:sdtPr>
          <w:sdtContent>
            <w:tc>
              <w:tcPr>
                <w:tcW w:w="7513" w:type="dxa"/>
              </w:tcPr>
              <w:p w:rsidR="007E6227" w:rsidRPr="000C579D" w:rsidRDefault="007E6227" w:rsidP="000C579D">
                <w:pPr>
                  <w:pStyle w:val="12QTable"/>
                  <w:cnfStyle w:val="000000100000"/>
                </w:pPr>
                <w:r>
                  <w:rPr>
                    <w:lang w:val="sl-SI"/>
                  </w:rPr>
                  <w:t>MR.XX</w:t>
                </w:r>
              </w:p>
            </w:tc>
          </w:sdtContent>
        </w:sdt>
      </w:tr>
      <w:tr w:rsidR="00D326DF" w:rsidRPr="000C579D" w:rsidTr="000C579D">
        <w:tc>
          <w:tcPr>
            <w:cnfStyle w:val="001000000000"/>
            <w:tcW w:w="1985" w:type="dxa"/>
          </w:tcPr>
          <w:p w:rsidR="00D326DF" w:rsidRPr="000C579D" w:rsidRDefault="007E6227" w:rsidP="000C579D">
            <w:pPr>
              <w:pStyle w:val="12QTable"/>
            </w:pPr>
            <w:r>
              <w:t>Reporting p</w:t>
            </w:r>
            <w:r w:rsidR="00582D49" w:rsidRPr="000C579D">
              <w:t>eriod:</w:t>
            </w:r>
          </w:p>
        </w:tc>
        <w:sdt>
          <w:sdtPr>
            <w:id w:val="-332983715"/>
            <w:placeholder>
              <w:docPart w:val="D71CDD1886754F1992FF5065D4278228"/>
            </w:placeholder>
            <w:showingPlcHdr/>
            <w:date>
              <w:dateFormat w:val="MMMM yyyy"/>
              <w:lid w:val="en-GB"/>
              <w:storeMappedDataAs w:val="dateTime"/>
              <w:calendar w:val="gregorian"/>
            </w:date>
          </w:sdtPr>
          <w:sdtContent>
            <w:tc>
              <w:tcPr>
                <w:tcW w:w="7513" w:type="dxa"/>
              </w:tcPr>
              <w:p w:rsidR="00D326DF" w:rsidRPr="000C579D" w:rsidRDefault="00582D49" w:rsidP="000C579D">
                <w:pPr>
                  <w:pStyle w:val="12QTable"/>
                  <w:cnfStyle w:val="000000000000"/>
                </w:pPr>
                <w:r w:rsidRPr="007E6227">
                  <w:rPr>
                    <w:rStyle w:val="PlaceholderText"/>
                    <w:color w:val="A6A6A6" w:themeColor="background1" w:themeShade="A6"/>
                  </w:rPr>
                  <w:t>Choose date in middle of the month</w:t>
                </w:r>
              </w:p>
            </w:tc>
          </w:sdtContent>
        </w:sdt>
      </w:tr>
      <w:tr w:rsidR="00D326DF" w:rsidRPr="000C579D" w:rsidTr="000C579D">
        <w:trPr>
          <w:cnfStyle w:val="000000100000"/>
        </w:trPr>
        <w:tc>
          <w:tcPr>
            <w:cnfStyle w:val="001000000000"/>
            <w:tcW w:w="1985" w:type="dxa"/>
          </w:tcPr>
          <w:p w:rsidR="00D326DF" w:rsidRPr="000C579D" w:rsidRDefault="00582D49" w:rsidP="000C579D">
            <w:pPr>
              <w:pStyle w:val="12QTable"/>
            </w:pPr>
            <w:r w:rsidRPr="000C579D">
              <w:t>Submitted by:</w:t>
            </w:r>
          </w:p>
        </w:tc>
        <w:sdt>
          <w:sdtPr>
            <w:id w:val="1563283789"/>
            <w:placeholder>
              <w:docPart w:val="C948574FFB614AD5A7ADB59BCD6C0D3F"/>
            </w:placeholder>
            <w:temporary/>
            <w:showingPlcHdr/>
          </w:sdtPr>
          <w:sdtContent>
            <w:tc>
              <w:tcPr>
                <w:tcW w:w="7513" w:type="dxa"/>
              </w:tcPr>
              <w:p w:rsidR="00D326DF" w:rsidRPr="000C579D" w:rsidRDefault="00C20C4B" w:rsidP="000C579D">
                <w:pPr>
                  <w:pStyle w:val="12QTable"/>
                  <w:cnfStyle w:val="000000100000"/>
                </w:pPr>
                <w:r w:rsidRPr="007E6227">
                  <w:rPr>
                    <w:rStyle w:val="PlaceholderText"/>
                    <w:color w:val="A6A6A6" w:themeColor="background1" w:themeShade="A6"/>
                  </w:rPr>
                  <w:t>Insert the organization</w:t>
                </w:r>
                <w:r w:rsidR="00176274">
                  <w:rPr>
                    <w:rStyle w:val="PlaceholderText"/>
                    <w:color w:val="A6A6A6" w:themeColor="background1" w:themeShade="A6"/>
                  </w:rPr>
                  <w:t>/Project manager</w:t>
                </w:r>
                <w:r w:rsidRPr="007E6227">
                  <w:rPr>
                    <w:rStyle w:val="PlaceholderText"/>
                    <w:color w:val="A6A6A6" w:themeColor="background1" w:themeShade="A6"/>
                  </w:rPr>
                  <w:t xml:space="preserve"> that is submitting this report</w:t>
                </w:r>
              </w:p>
            </w:tc>
          </w:sdtContent>
        </w:sdt>
      </w:tr>
      <w:tr w:rsidR="00176274" w:rsidRPr="000C579D" w:rsidTr="000C579D">
        <w:tc>
          <w:tcPr>
            <w:cnfStyle w:val="001000000000"/>
            <w:tcW w:w="1985" w:type="dxa"/>
          </w:tcPr>
          <w:p w:rsidR="00176274" w:rsidRPr="000C579D" w:rsidRDefault="00176274" w:rsidP="000C579D">
            <w:pPr>
              <w:pStyle w:val="12QTable"/>
            </w:pPr>
          </w:p>
        </w:tc>
        <w:sdt>
          <w:sdtPr>
            <w:id w:val="-1656285519"/>
            <w:placeholder>
              <w:docPart w:val="2B99449405144B7A860D81DA688D4476"/>
            </w:placeholder>
            <w:temporary/>
            <w:showingPlcHdr/>
          </w:sdtPr>
          <w:sdtContent>
            <w:tc>
              <w:tcPr>
                <w:tcW w:w="7513" w:type="dxa"/>
              </w:tcPr>
              <w:p w:rsidR="00176274" w:rsidRPr="000C579D" w:rsidRDefault="00176274" w:rsidP="005054D9">
                <w:pPr>
                  <w:pStyle w:val="12QTable"/>
                  <w:cnfStyle w:val="000000000000"/>
                </w:pPr>
                <w:r>
                  <w:rPr>
                    <w:rStyle w:val="PlaceholderText"/>
                  </w:rPr>
                  <w:t>Insert Email</w:t>
                </w:r>
              </w:p>
            </w:tc>
          </w:sdtContent>
        </w:sdt>
      </w:tr>
      <w:tr w:rsidR="00176274" w:rsidRPr="000C579D" w:rsidTr="000C579D">
        <w:trPr>
          <w:cnfStyle w:val="000000100000"/>
        </w:trPr>
        <w:tc>
          <w:tcPr>
            <w:cnfStyle w:val="001000000000"/>
            <w:tcW w:w="1985" w:type="dxa"/>
          </w:tcPr>
          <w:p w:rsidR="00176274" w:rsidRPr="000C579D" w:rsidRDefault="00176274" w:rsidP="000C579D">
            <w:pPr>
              <w:pStyle w:val="12QTable"/>
            </w:pPr>
          </w:p>
        </w:tc>
        <w:sdt>
          <w:sdtPr>
            <w:id w:val="-845022160"/>
            <w:placeholder>
              <w:docPart w:val="47F354FE8D814D5EB0D992AA5EEFCC49"/>
            </w:placeholder>
            <w:temporary/>
            <w:showingPlcHdr/>
          </w:sdtPr>
          <w:sdtContent>
            <w:tc>
              <w:tcPr>
                <w:tcW w:w="7513" w:type="dxa"/>
              </w:tcPr>
              <w:p w:rsidR="00176274" w:rsidRPr="000C579D" w:rsidRDefault="00176274" w:rsidP="005054D9">
                <w:pPr>
                  <w:pStyle w:val="12QTable"/>
                  <w:cnfStyle w:val="000000100000"/>
                </w:pPr>
                <w:r>
                  <w:rPr>
                    <w:rStyle w:val="PlaceholderText"/>
                  </w:rPr>
                  <w:t>Insert telephone number</w:t>
                </w:r>
              </w:p>
            </w:tc>
          </w:sdtContent>
        </w:sdt>
      </w:tr>
    </w:tbl>
    <w:p w:rsidR="00D326DF" w:rsidRPr="000C579D" w:rsidRDefault="00D326DF" w:rsidP="000C579D">
      <w:pPr>
        <w:pStyle w:val="12QTable"/>
      </w:pPr>
    </w:p>
    <w:tbl>
      <w:tblPr>
        <w:tblStyle w:val="LightList-Accent1"/>
        <w:tblpPr w:leftFromText="141" w:rightFromText="141" w:vertAnchor="text" w:horzAnchor="margin" w:tblpX="108" w:tblpY="127"/>
        <w:tblW w:w="9498" w:type="dxa"/>
        <w:tblLayout w:type="fixed"/>
        <w:tblLook w:val="0480"/>
      </w:tblPr>
      <w:tblGrid>
        <w:gridCol w:w="2024"/>
        <w:gridCol w:w="7474"/>
      </w:tblGrid>
      <w:tr w:rsidR="00D326DF" w:rsidRPr="000C579D" w:rsidTr="000C579D">
        <w:trPr>
          <w:cnfStyle w:val="000000100000"/>
        </w:trPr>
        <w:tc>
          <w:tcPr>
            <w:cnfStyle w:val="001000000000"/>
            <w:tcW w:w="2024" w:type="dxa"/>
          </w:tcPr>
          <w:p w:rsidR="00D326DF" w:rsidRPr="000C579D" w:rsidRDefault="00D326DF" w:rsidP="000C579D">
            <w:pPr>
              <w:pStyle w:val="12QTable"/>
            </w:pPr>
            <w:r w:rsidRPr="000C579D">
              <w:t xml:space="preserve">Project </w:t>
            </w:r>
            <w:r w:rsidR="007E6227">
              <w:t>t</w:t>
            </w:r>
            <w:r w:rsidRPr="000C579D">
              <w:t>itle:</w:t>
            </w:r>
          </w:p>
        </w:tc>
        <w:sdt>
          <w:sdtPr>
            <w:alias w:val="Title"/>
            <w:tag w:val=""/>
            <w:id w:val="-70889243"/>
            <w:placeholder>
              <w:docPart w:val="474E9D9B53C34042B1C071393A19E0BD"/>
            </w:placeholder>
            <w:dataBinding w:prefixMappings="xmlns:ns0='http://purl.org/dc/elements/1.1/' xmlns:ns1='http://schemas.openxmlformats.org/package/2006/metadata/core-properties' " w:xpath="/ns1:coreProperties[1]/ns0:title[1]" w:storeItemID="{6C3C8BC8-F283-45AE-878A-BAB7291924A1}"/>
            <w:text/>
          </w:sdtPr>
          <w:sdtContent>
            <w:tc>
              <w:tcPr>
                <w:tcW w:w="7474" w:type="dxa"/>
              </w:tcPr>
              <w:p w:rsidR="00D326DF" w:rsidRPr="000C579D" w:rsidRDefault="00D326DF" w:rsidP="000C579D">
                <w:pPr>
                  <w:pStyle w:val="12QTable"/>
                  <w:cnfStyle w:val="000000100000"/>
                </w:pPr>
                <w:r w:rsidRPr="000C579D">
                  <w:t>Insert the Project Title</w:t>
                </w:r>
              </w:p>
            </w:tc>
          </w:sdtContent>
        </w:sdt>
      </w:tr>
      <w:tr w:rsidR="00D326DF" w:rsidRPr="000C579D" w:rsidTr="000C579D">
        <w:tc>
          <w:tcPr>
            <w:cnfStyle w:val="001000000000"/>
            <w:tcW w:w="2024" w:type="dxa"/>
          </w:tcPr>
          <w:p w:rsidR="00D326DF" w:rsidRPr="000C579D" w:rsidRDefault="00D326DF" w:rsidP="001007D3">
            <w:pPr>
              <w:pStyle w:val="12QTable"/>
            </w:pPr>
            <w:r w:rsidRPr="000C579D">
              <w:t>Project</w:t>
            </w:r>
            <w:r w:rsidR="007E6227">
              <w:t xml:space="preserve"> </w:t>
            </w:r>
            <w:r w:rsidR="001007D3">
              <w:t>ID/C</w:t>
            </w:r>
            <w:r w:rsidRPr="000C579D">
              <w:t>ode:</w:t>
            </w:r>
          </w:p>
        </w:tc>
        <w:sdt>
          <w:sdtPr>
            <w:alias w:val="Category"/>
            <w:tag w:val=""/>
            <w:id w:val="-518386935"/>
            <w:placeholder>
              <w:docPart w:val="3A17F4CBAF5F4483A58DB9607EA47CB6"/>
            </w:placeholder>
            <w:dataBinding w:prefixMappings="xmlns:ns0='http://purl.org/dc/elements/1.1/' xmlns:ns1='http://schemas.openxmlformats.org/package/2006/metadata/core-properties' " w:xpath="/ns1:coreProperties[1]/ns1:category[1]" w:storeItemID="{6C3C8BC8-F283-45AE-878A-BAB7291924A1}"/>
            <w:text/>
          </w:sdtPr>
          <w:sdtContent>
            <w:tc>
              <w:tcPr>
                <w:tcW w:w="7474" w:type="dxa"/>
              </w:tcPr>
              <w:p w:rsidR="00D326DF" w:rsidRPr="000C579D" w:rsidRDefault="001007D3" w:rsidP="000C579D">
                <w:pPr>
                  <w:pStyle w:val="12QTable"/>
                  <w:cnfStyle w:val="000000000000"/>
                </w:pPr>
                <w:r>
                  <w:rPr>
                    <w:lang w:val="sl-SI"/>
                  </w:rPr>
                  <w:t>ID/CODE</w:t>
                </w:r>
              </w:p>
            </w:tc>
          </w:sdtContent>
        </w:sdt>
      </w:tr>
      <w:tr w:rsidR="00176274" w:rsidRPr="000C579D" w:rsidTr="000C579D">
        <w:trPr>
          <w:cnfStyle w:val="000000100000"/>
        </w:trPr>
        <w:tc>
          <w:tcPr>
            <w:cnfStyle w:val="001000000000"/>
            <w:tcW w:w="2024" w:type="dxa"/>
          </w:tcPr>
          <w:p w:rsidR="00176274" w:rsidRPr="000C579D" w:rsidRDefault="00176274" w:rsidP="005054D9">
            <w:pPr>
              <w:pStyle w:val="12QTable"/>
            </w:pPr>
            <w:r w:rsidRPr="000C579D">
              <w:t>Client:</w:t>
            </w:r>
          </w:p>
        </w:tc>
        <w:sdt>
          <w:sdtPr>
            <w:id w:val="1894612542"/>
            <w:placeholder>
              <w:docPart w:val="A36C32C1BBE841CB95214CE3D566DC39"/>
            </w:placeholder>
            <w:temporary/>
            <w:showingPlcHdr/>
          </w:sdtPr>
          <w:sdtContent>
            <w:tc>
              <w:tcPr>
                <w:tcW w:w="7474" w:type="dxa"/>
              </w:tcPr>
              <w:p w:rsidR="00176274" w:rsidRPr="000C579D" w:rsidRDefault="00176274" w:rsidP="005054D9">
                <w:pPr>
                  <w:pStyle w:val="12QTable"/>
                  <w:cnfStyle w:val="000000100000"/>
                </w:pPr>
                <w:r w:rsidRPr="007E6227">
                  <w:rPr>
                    <w:rStyle w:val="PlaceholderText"/>
                    <w:color w:val="A6A6A6" w:themeColor="background1" w:themeShade="A6"/>
                  </w:rPr>
                  <w:t>Insert client/contracting authority</w:t>
                </w:r>
              </w:p>
            </w:tc>
          </w:sdtContent>
        </w:sdt>
      </w:tr>
      <w:tr w:rsidR="00176274" w:rsidRPr="000C579D" w:rsidTr="000C579D">
        <w:tc>
          <w:tcPr>
            <w:cnfStyle w:val="001000000000"/>
            <w:tcW w:w="2024" w:type="dxa"/>
          </w:tcPr>
          <w:p w:rsidR="00176274" w:rsidRPr="000C579D" w:rsidRDefault="00176274" w:rsidP="005054D9">
            <w:pPr>
              <w:pStyle w:val="12QTable"/>
            </w:pPr>
            <w:r w:rsidRPr="000C579D">
              <w:t>Country:</w:t>
            </w:r>
          </w:p>
        </w:tc>
        <w:sdt>
          <w:sdtPr>
            <w:id w:val="1969084519"/>
            <w:placeholder>
              <w:docPart w:val="CB2D1BF079D04C3DBCBD10F76BD15EE9"/>
            </w:placeholder>
            <w:temporary/>
            <w:showingPlcHdr/>
          </w:sdtPr>
          <w:sdtContent>
            <w:tc>
              <w:tcPr>
                <w:tcW w:w="7474" w:type="dxa"/>
              </w:tcPr>
              <w:p w:rsidR="00176274" w:rsidRPr="000C579D" w:rsidRDefault="00176274" w:rsidP="005054D9">
                <w:pPr>
                  <w:pStyle w:val="12QTable"/>
                  <w:cnfStyle w:val="000000000000"/>
                </w:pPr>
                <w:r w:rsidRPr="007E6227">
                  <w:rPr>
                    <w:rStyle w:val="PlaceholderText"/>
                    <w:color w:val="A6A6A6" w:themeColor="background1" w:themeShade="A6"/>
                  </w:rPr>
                  <w:t>Insert country of Client</w:t>
                </w:r>
              </w:p>
            </w:tc>
          </w:sdtContent>
        </w:sdt>
      </w:tr>
    </w:tbl>
    <w:p w:rsidR="00187C41" w:rsidRDefault="00187C41"/>
    <w:tbl>
      <w:tblPr>
        <w:tblStyle w:val="LightList-Accent1"/>
        <w:tblW w:w="9498" w:type="dxa"/>
        <w:tblInd w:w="108" w:type="dxa"/>
        <w:tblLayout w:type="fixed"/>
        <w:tblLook w:val="04A0"/>
      </w:tblPr>
      <w:tblGrid>
        <w:gridCol w:w="1809"/>
        <w:gridCol w:w="1701"/>
        <w:gridCol w:w="1134"/>
        <w:gridCol w:w="1063"/>
        <w:gridCol w:w="780"/>
        <w:gridCol w:w="3011"/>
      </w:tblGrid>
      <w:tr w:rsidR="00515011" w:rsidRPr="000C579D" w:rsidTr="000C579D">
        <w:trPr>
          <w:cnfStyle w:val="100000000000"/>
        </w:trPr>
        <w:tc>
          <w:tcPr>
            <w:cnfStyle w:val="001000000000"/>
            <w:tcW w:w="9498" w:type="dxa"/>
            <w:gridSpan w:val="6"/>
          </w:tcPr>
          <w:p w:rsidR="00515011" w:rsidRPr="000C579D" w:rsidRDefault="001007D3" w:rsidP="000C579D">
            <w:pPr>
              <w:pStyle w:val="12QTable"/>
            </w:pPr>
            <w:r>
              <w:t>C</w:t>
            </w:r>
            <w:r w:rsidR="00515011" w:rsidRPr="000C579D">
              <w:t>ontract</w:t>
            </w:r>
            <w:r>
              <w:t xml:space="preserve"> details</w:t>
            </w:r>
          </w:p>
        </w:tc>
      </w:tr>
      <w:tr w:rsidR="00515011" w:rsidRPr="000C579D" w:rsidTr="000C579D">
        <w:trPr>
          <w:cnfStyle w:val="000000100000"/>
        </w:trPr>
        <w:tc>
          <w:tcPr>
            <w:cnfStyle w:val="001000000000"/>
            <w:tcW w:w="1809" w:type="dxa"/>
          </w:tcPr>
          <w:p w:rsidR="00515011" w:rsidRPr="000C579D" w:rsidRDefault="00515011" w:rsidP="000C579D">
            <w:pPr>
              <w:pStyle w:val="12QTable"/>
            </w:pPr>
            <w:r w:rsidRPr="000C579D">
              <w:t xml:space="preserve">Signature date: </w:t>
            </w:r>
          </w:p>
        </w:tc>
        <w:tc>
          <w:tcPr>
            <w:tcW w:w="3898" w:type="dxa"/>
            <w:gridSpan w:val="3"/>
          </w:tcPr>
          <w:p w:rsidR="00515011" w:rsidRPr="000C579D" w:rsidRDefault="000823A8" w:rsidP="000C579D">
            <w:pPr>
              <w:pStyle w:val="12QTable"/>
              <w:cnfStyle w:val="000000100000"/>
            </w:pPr>
            <w:sdt>
              <w:sdtPr>
                <w:id w:val="895097394"/>
                <w:placeholder>
                  <w:docPart w:val="66602AD055634B1E8A84B9D219A1A12A"/>
                </w:placeholder>
                <w:showingPlcHdr/>
                <w:date w:fullDate="2014-09-10T00:00:00Z">
                  <w:dateFormat w:val="dd/MM/yyyy"/>
                  <w:lid w:val="en-GB"/>
                  <w:storeMappedDataAs w:val="dateTime"/>
                  <w:calendar w:val="gregorian"/>
                </w:date>
              </w:sdtPr>
              <w:sdtContent>
                <w:r w:rsidR="00515011" w:rsidRPr="002A781A">
                  <w:rPr>
                    <w:rStyle w:val="PlaceholderText"/>
                    <w:color w:val="808080" w:themeColor="background1" w:themeShade="80"/>
                  </w:rPr>
                  <w:t>Click here to enter a date.</w:t>
                </w:r>
              </w:sdtContent>
            </w:sdt>
          </w:p>
        </w:tc>
        <w:tc>
          <w:tcPr>
            <w:tcW w:w="3791" w:type="dxa"/>
            <w:gridSpan w:val="2"/>
          </w:tcPr>
          <w:p w:rsidR="00515011" w:rsidRPr="000C579D" w:rsidRDefault="00515011" w:rsidP="000C579D">
            <w:pPr>
              <w:pStyle w:val="12QTable"/>
              <w:cnfStyle w:val="000000100000"/>
            </w:pPr>
            <w:r w:rsidRPr="000C579D">
              <w:t xml:space="preserve">Duration: </w:t>
            </w:r>
            <w:sdt>
              <w:sdtPr>
                <w:alias w:val="Insert full number"/>
                <w:tag w:val="dur"/>
                <w:id w:val="1769577802"/>
                <w:placeholder>
                  <w:docPart w:val="99467D68D75447B28B2D48BD5052440E"/>
                </w:placeholder>
                <w:showingPlcHdr/>
              </w:sdtPr>
              <w:sdtContent>
                <w:r w:rsidRPr="007E6227">
                  <w:rPr>
                    <w:color w:val="A6A6A6" w:themeColor="background1" w:themeShade="A6"/>
                  </w:rPr>
                  <w:t>X</w:t>
                </w:r>
              </w:sdtContent>
            </w:sdt>
            <w:r w:rsidRPr="000C579D">
              <w:t xml:space="preserve"> </w:t>
            </w:r>
            <w:sdt>
              <w:sdtPr>
                <w:id w:val="-1949696258"/>
                <w:placeholder>
                  <w:docPart w:val="CA06ACD9CB0342AD943C888B832D88B5"/>
                </w:placeholder>
                <w:comboBox>
                  <w:listItem w:value="Choose"/>
                  <w:listItem w:displayText="days" w:value="days"/>
                  <w:listItem w:displayText="weeks" w:value="weeks"/>
                  <w:listItem w:displayText="months" w:value="months"/>
                  <w:listItem w:displayText="years" w:value="years"/>
                </w:comboBox>
              </w:sdtPr>
              <w:sdtContent>
                <w:r w:rsidRPr="002A781A">
                  <w:rPr>
                    <w:color w:val="808080" w:themeColor="background1" w:themeShade="80"/>
                  </w:rPr>
                  <w:t>months</w:t>
                </w:r>
              </w:sdtContent>
            </w:sdt>
          </w:p>
        </w:tc>
      </w:tr>
      <w:tr w:rsidR="00515011" w:rsidRPr="000C579D" w:rsidTr="000C579D">
        <w:tc>
          <w:tcPr>
            <w:cnfStyle w:val="001000000000"/>
            <w:tcW w:w="1809" w:type="dxa"/>
          </w:tcPr>
          <w:p w:rsidR="00515011" w:rsidRPr="000C579D" w:rsidRDefault="007E6227" w:rsidP="007E6227">
            <w:pPr>
              <w:pStyle w:val="12QTable"/>
            </w:pPr>
            <w:r>
              <w:t>S</w:t>
            </w:r>
            <w:r w:rsidR="00515011" w:rsidRPr="000C579D">
              <w:t>tart:</w:t>
            </w:r>
          </w:p>
        </w:tc>
        <w:sdt>
          <w:sdtPr>
            <w:id w:val="-708566665"/>
            <w:placeholder>
              <w:docPart w:val="0D707E0A21ED403EB5EF6D7313D0D5FB"/>
            </w:placeholder>
            <w:showingPlcHdr/>
            <w:date w:fullDate="2014-09-10T00:00:00Z">
              <w:dateFormat w:val="dd/MM/yyyy"/>
              <w:lid w:val="en-GB"/>
              <w:storeMappedDataAs w:val="dateTime"/>
              <w:calendar w:val="gregorian"/>
            </w:date>
          </w:sdtPr>
          <w:sdtContent>
            <w:tc>
              <w:tcPr>
                <w:tcW w:w="7689" w:type="dxa"/>
                <w:gridSpan w:val="5"/>
              </w:tcPr>
              <w:p w:rsidR="00515011" w:rsidRPr="000C579D" w:rsidRDefault="00515011" w:rsidP="000C579D">
                <w:pPr>
                  <w:pStyle w:val="12QTable"/>
                  <w:cnfStyle w:val="000000000000"/>
                </w:pPr>
                <w:r w:rsidRPr="002A781A">
                  <w:rPr>
                    <w:rStyle w:val="PlaceholderText"/>
                    <w:color w:val="808080" w:themeColor="background1" w:themeShade="80"/>
                  </w:rPr>
                  <w:t>date</w:t>
                </w:r>
              </w:p>
            </w:tc>
          </w:sdtContent>
        </w:sdt>
      </w:tr>
      <w:tr w:rsidR="00515011" w:rsidRPr="000C579D" w:rsidTr="000C579D">
        <w:trPr>
          <w:cnfStyle w:val="000000100000"/>
        </w:trPr>
        <w:tc>
          <w:tcPr>
            <w:cnfStyle w:val="001000000000"/>
            <w:tcW w:w="1809" w:type="dxa"/>
          </w:tcPr>
          <w:p w:rsidR="00515011" w:rsidRPr="000C579D" w:rsidRDefault="007E6227" w:rsidP="007E6227">
            <w:pPr>
              <w:pStyle w:val="12QTable"/>
            </w:pPr>
            <w:r>
              <w:t>F</w:t>
            </w:r>
            <w:r w:rsidR="00515011" w:rsidRPr="000C579D">
              <w:t>inish:</w:t>
            </w:r>
          </w:p>
        </w:tc>
        <w:sdt>
          <w:sdtPr>
            <w:id w:val="483432577"/>
            <w:placeholder>
              <w:docPart w:val="4A066FF921BD439BAEA1878A5B1CE1F5"/>
            </w:placeholder>
            <w:showingPlcHdr/>
            <w:date w:fullDate="2016-09-09T00:00:00Z">
              <w:dateFormat w:val="dd/MM/yyyy"/>
              <w:lid w:val="en-GB"/>
              <w:storeMappedDataAs w:val="dateTime"/>
              <w:calendar w:val="gregorian"/>
            </w:date>
          </w:sdtPr>
          <w:sdtContent>
            <w:tc>
              <w:tcPr>
                <w:tcW w:w="7689" w:type="dxa"/>
                <w:gridSpan w:val="5"/>
              </w:tcPr>
              <w:p w:rsidR="00515011" w:rsidRPr="000C579D" w:rsidRDefault="00515011" w:rsidP="000C579D">
                <w:pPr>
                  <w:pStyle w:val="12QTable"/>
                  <w:cnfStyle w:val="000000100000"/>
                </w:pPr>
                <w:r w:rsidRPr="002A781A">
                  <w:rPr>
                    <w:rStyle w:val="PlaceholderText"/>
                    <w:color w:val="808080" w:themeColor="background1" w:themeShade="80"/>
                  </w:rPr>
                  <w:t>date</w:t>
                </w:r>
              </w:p>
            </w:tc>
          </w:sdtContent>
        </w:sdt>
      </w:tr>
      <w:tr w:rsidR="00515011" w:rsidRPr="000C579D" w:rsidTr="000C579D">
        <w:tc>
          <w:tcPr>
            <w:cnfStyle w:val="001000000000"/>
            <w:tcW w:w="1809" w:type="dxa"/>
          </w:tcPr>
          <w:p w:rsidR="00515011" w:rsidRPr="000C579D" w:rsidRDefault="00515011" w:rsidP="000C579D">
            <w:pPr>
              <w:pStyle w:val="12QTable"/>
            </w:pPr>
            <w:r w:rsidRPr="000C579D">
              <w:t>Work:</w:t>
            </w:r>
          </w:p>
        </w:tc>
        <w:bookmarkStart w:id="1" w:name="work_md"/>
        <w:tc>
          <w:tcPr>
            <w:tcW w:w="1701" w:type="dxa"/>
          </w:tcPr>
          <w:p w:rsidR="00515011" w:rsidRPr="000C579D" w:rsidRDefault="000823A8" w:rsidP="00B0199D">
            <w:pPr>
              <w:pStyle w:val="12QTable"/>
              <w:jc w:val="right"/>
              <w:cnfStyle w:val="000000000000"/>
            </w:pPr>
            <w:sdt>
              <w:sdtPr>
                <w:id w:val="1931460280"/>
                <w:placeholder>
                  <w:docPart w:val="4DFD647994834B188EBE4C90E351B32E"/>
                </w:placeholder>
                <w:showingPlcHdr/>
              </w:sdtPr>
              <w:sdtContent>
                <w:r w:rsidR="00515011" w:rsidRPr="007E6227">
                  <w:rPr>
                    <w:rStyle w:val="PlaceholderText"/>
                    <w:color w:val="A6A6A6" w:themeColor="background1" w:themeShade="A6"/>
                  </w:rPr>
                  <w:t>XXX</w:t>
                </w:r>
              </w:sdtContent>
            </w:sdt>
            <w:bookmarkEnd w:id="1"/>
          </w:p>
        </w:tc>
        <w:sdt>
          <w:sdtPr>
            <w:id w:val="-1652669632"/>
            <w:placeholder>
              <w:docPart w:val="877494EF1F204347B250C5011D73097D"/>
            </w:placeholder>
            <w:showingPlcHdr/>
            <w:comboBox>
              <w:listItem w:value="Choose an item."/>
              <w:listItem w:displayText="man days" w:value="man days"/>
              <w:listItem w:displayText="hours" w:value="hours"/>
            </w:comboBox>
          </w:sdtPr>
          <w:sdtContent>
            <w:tc>
              <w:tcPr>
                <w:tcW w:w="1134" w:type="dxa"/>
              </w:tcPr>
              <w:p w:rsidR="00515011" w:rsidRPr="000C579D" w:rsidRDefault="001007D3" w:rsidP="000C579D">
                <w:pPr>
                  <w:pStyle w:val="12QTable"/>
                  <w:cnfStyle w:val="000000000000"/>
                </w:pPr>
                <w:r w:rsidRPr="002A3AC1">
                  <w:rPr>
                    <w:rStyle w:val="PlaceholderText"/>
                  </w:rPr>
                  <w:t>Choose an item.</w:t>
                </w:r>
              </w:p>
            </w:tc>
          </w:sdtContent>
        </w:sdt>
        <w:tc>
          <w:tcPr>
            <w:tcW w:w="1843" w:type="dxa"/>
            <w:gridSpan w:val="2"/>
          </w:tcPr>
          <w:p w:rsidR="00515011" w:rsidRPr="000C579D" w:rsidRDefault="00515011" w:rsidP="000C579D">
            <w:pPr>
              <w:pStyle w:val="12QTable"/>
              <w:cnfStyle w:val="000000000000"/>
            </w:pPr>
          </w:p>
        </w:tc>
        <w:tc>
          <w:tcPr>
            <w:tcW w:w="3011" w:type="dxa"/>
          </w:tcPr>
          <w:p w:rsidR="00515011" w:rsidRPr="000C579D" w:rsidRDefault="00515011" w:rsidP="000C579D">
            <w:pPr>
              <w:pStyle w:val="12QTable"/>
              <w:cnfStyle w:val="000000000000"/>
            </w:pPr>
          </w:p>
        </w:tc>
      </w:tr>
      <w:tr w:rsidR="00515011" w:rsidRPr="000C579D" w:rsidTr="000C579D">
        <w:trPr>
          <w:cnfStyle w:val="000000100000"/>
        </w:trPr>
        <w:tc>
          <w:tcPr>
            <w:cnfStyle w:val="001000000000"/>
            <w:tcW w:w="1809" w:type="dxa"/>
          </w:tcPr>
          <w:p w:rsidR="00515011" w:rsidRPr="000C579D" w:rsidRDefault="00515011" w:rsidP="000C579D">
            <w:pPr>
              <w:pStyle w:val="12QTable"/>
            </w:pPr>
            <w:r w:rsidRPr="000C579D">
              <w:t>Fee rate:</w:t>
            </w:r>
          </w:p>
        </w:tc>
        <w:bookmarkStart w:id="2" w:name="fee_rate" w:displacedByCustomXml="next"/>
        <w:sdt>
          <w:sdtPr>
            <w:id w:val="-963569313"/>
            <w:placeholder>
              <w:docPart w:val="4181CB375F394C3C9EAF4467C2F98883"/>
            </w:placeholder>
            <w:showingPlcHdr/>
          </w:sdtPr>
          <w:sdtContent>
            <w:tc>
              <w:tcPr>
                <w:tcW w:w="1701" w:type="dxa"/>
              </w:tcPr>
              <w:p w:rsidR="00515011" w:rsidRPr="000C579D" w:rsidRDefault="00515011" w:rsidP="00B0199D">
                <w:pPr>
                  <w:pStyle w:val="12QTable"/>
                  <w:jc w:val="right"/>
                  <w:cnfStyle w:val="000000100000"/>
                </w:pPr>
                <w:r w:rsidRPr="007E6227">
                  <w:rPr>
                    <w:rStyle w:val="PlaceholderText"/>
                    <w:color w:val="A6A6A6" w:themeColor="background1" w:themeShade="A6"/>
                  </w:rPr>
                  <w:t>XXX</w:t>
                </w:r>
              </w:p>
            </w:tc>
          </w:sdtContent>
        </w:sdt>
        <w:bookmarkEnd w:id="2" w:displacedByCustomXml="prev"/>
        <w:tc>
          <w:tcPr>
            <w:tcW w:w="1134" w:type="dxa"/>
          </w:tcPr>
          <w:p w:rsidR="00515011" w:rsidRPr="000C579D" w:rsidRDefault="000823A8" w:rsidP="000C579D">
            <w:pPr>
              <w:pStyle w:val="12QTable"/>
              <w:cnfStyle w:val="000000100000"/>
            </w:pPr>
            <w:sdt>
              <w:sdtPr>
                <w:alias w:val="Currency"/>
                <w:tag w:val="Currency"/>
                <w:id w:val="-1644653688"/>
                <w:placeholder>
                  <w:docPart w:val="30C93340715845E2B77C4FE5948A32CF"/>
                </w:placeholder>
                <w:showingPlcHdr/>
                <w:comboBox>
                  <w:listItem w:value="Choose an item."/>
                  <w:listItem w:displayText="USD" w:value="USD"/>
                  <w:listItem w:displayText="EUR" w:value="EUR"/>
                </w:comboBox>
              </w:sdtPr>
              <w:sdtContent>
                <w:r w:rsidR="002A781A" w:rsidRPr="002A781A">
                  <w:rPr>
                    <w:color w:val="808080" w:themeColor="background1" w:themeShade="80"/>
                  </w:rPr>
                  <w:t>Currency</w:t>
                </w:r>
              </w:sdtContent>
            </w:sdt>
          </w:p>
        </w:tc>
        <w:tc>
          <w:tcPr>
            <w:tcW w:w="1843" w:type="dxa"/>
            <w:gridSpan w:val="2"/>
          </w:tcPr>
          <w:p w:rsidR="00515011" w:rsidRPr="000C579D" w:rsidRDefault="00515011" w:rsidP="000C579D">
            <w:pPr>
              <w:pStyle w:val="12QTable"/>
              <w:cnfStyle w:val="000000100000"/>
            </w:pPr>
          </w:p>
        </w:tc>
        <w:tc>
          <w:tcPr>
            <w:tcW w:w="3011" w:type="dxa"/>
          </w:tcPr>
          <w:p w:rsidR="00515011" w:rsidRPr="000C579D" w:rsidRDefault="00515011" w:rsidP="000C579D">
            <w:pPr>
              <w:pStyle w:val="12QTable"/>
              <w:cnfStyle w:val="000000100000"/>
            </w:pPr>
          </w:p>
        </w:tc>
      </w:tr>
      <w:tr w:rsidR="00515011" w:rsidRPr="000C579D" w:rsidTr="000C579D">
        <w:tc>
          <w:tcPr>
            <w:cnfStyle w:val="001000000000"/>
            <w:tcW w:w="1809" w:type="dxa"/>
          </w:tcPr>
          <w:p w:rsidR="00515011" w:rsidRPr="000C579D" w:rsidRDefault="00515011" w:rsidP="000C579D">
            <w:pPr>
              <w:pStyle w:val="12QTable"/>
            </w:pPr>
            <w:r w:rsidRPr="000C579D">
              <w:t>Contract value:</w:t>
            </w:r>
          </w:p>
        </w:tc>
        <w:bookmarkStart w:id="3" w:name="contract_value" w:displacedByCustomXml="next"/>
        <w:sdt>
          <w:sdtPr>
            <w:id w:val="-1614438795"/>
            <w:placeholder>
              <w:docPart w:val="247E150338D447DB8C919A815A1BE161"/>
            </w:placeholder>
          </w:sdtPr>
          <w:sdtContent>
            <w:tc>
              <w:tcPr>
                <w:tcW w:w="1701" w:type="dxa"/>
              </w:tcPr>
              <w:p w:rsidR="00515011" w:rsidRPr="000C579D" w:rsidRDefault="000823A8" w:rsidP="00B0199D">
                <w:pPr>
                  <w:pStyle w:val="12QTable"/>
                  <w:jc w:val="right"/>
                  <w:cnfStyle w:val="000000000000"/>
                </w:pPr>
                <w:r w:rsidRPr="000C579D">
                  <w:fldChar w:fldCharType="begin"/>
                </w:r>
                <w:r w:rsidR="00515011" w:rsidRPr="000C579D">
                  <w:instrText xml:space="preserve"> =work_md*fee_rate </w:instrText>
                </w:r>
                <w:r w:rsidRPr="000C579D">
                  <w:fldChar w:fldCharType="separate"/>
                </w:r>
                <w:r w:rsidR="00515011" w:rsidRPr="000C579D">
                  <w:t>0</w:t>
                </w:r>
                <w:r w:rsidRPr="000C579D">
                  <w:fldChar w:fldCharType="end"/>
                </w:r>
              </w:p>
            </w:tc>
          </w:sdtContent>
        </w:sdt>
        <w:bookmarkEnd w:id="3" w:displacedByCustomXml="prev"/>
        <w:tc>
          <w:tcPr>
            <w:tcW w:w="1134" w:type="dxa"/>
          </w:tcPr>
          <w:p w:rsidR="00515011" w:rsidRPr="000C579D" w:rsidRDefault="000823A8" w:rsidP="000C579D">
            <w:pPr>
              <w:pStyle w:val="12QTable"/>
              <w:cnfStyle w:val="000000000000"/>
            </w:pPr>
            <w:sdt>
              <w:sdtPr>
                <w:alias w:val="Currency"/>
                <w:tag w:val="Currency"/>
                <w:id w:val="-1382546084"/>
                <w:placeholder>
                  <w:docPart w:val="BF2CD30DEDEC4870A417D80F5895FD96"/>
                </w:placeholder>
                <w:showingPlcHdr/>
                <w:comboBox>
                  <w:listItem w:value="Choose an item."/>
                  <w:listItem w:displayText="USD" w:value="USD"/>
                  <w:listItem w:displayText="EUR" w:value="EUR"/>
                </w:comboBox>
              </w:sdtPr>
              <w:sdtContent>
                <w:r w:rsidR="002A781A" w:rsidRPr="002A781A">
                  <w:rPr>
                    <w:color w:val="808080" w:themeColor="background1" w:themeShade="80"/>
                  </w:rPr>
                  <w:t>Currency</w:t>
                </w:r>
              </w:sdtContent>
            </w:sdt>
          </w:p>
        </w:tc>
        <w:tc>
          <w:tcPr>
            <w:tcW w:w="1843" w:type="dxa"/>
            <w:gridSpan w:val="2"/>
          </w:tcPr>
          <w:p w:rsidR="00515011" w:rsidRPr="000C579D" w:rsidRDefault="00515011" w:rsidP="000C579D">
            <w:pPr>
              <w:pStyle w:val="12QTable"/>
              <w:cnfStyle w:val="000000000000"/>
            </w:pPr>
          </w:p>
        </w:tc>
        <w:tc>
          <w:tcPr>
            <w:tcW w:w="3011" w:type="dxa"/>
          </w:tcPr>
          <w:p w:rsidR="00515011" w:rsidRPr="000C579D" w:rsidRDefault="00515011" w:rsidP="000C579D">
            <w:pPr>
              <w:pStyle w:val="12QTable"/>
              <w:cnfStyle w:val="000000000000"/>
            </w:pPr>
          </w:p>
        </w:tc>
      </w:tr>
      <w:tr w:rsidR="00515011" w:rsidRPr="000C579D" w:rsidTr="000C579D">
        <w:trPr>
          <w:cnfStyle w:val="000000100000"/>
        </w:trPr>
        <w:tc>
          <w:tcPr>
            <w:cnfStyle w:val="001000000000"/>
            <w:tcW w:w="1809" w:type="dxa"/>
          </w:tcPr>
          <w:p w:rsidR="00515011" w:rsidRPr="000C579D" w:rsidRDefault="00176274" w:rsidP="000C579D">
            <w:pPr>
              <w:pStyle w:val="12QTable"/>
            </w:pPr>
            <w:r>
              <w:t>Contract value:</w:t>
            </w:r>
          </w:p>
        </w:tc>
        <w:bookmarkStart w:id="4" w:name="foreign_value" w:displacedByCustomXml="next"/>
        <w:sdt>
          <w:sdtPr>
            <w:id w:val="1794718486"/>
            <w:placeholder>
              <w:docPart w:val="E50023BF55154C3D84822D99BB9FAFEC"/>
            </w:placeholder>
          </w:sdtPr>
          <w:sdtContent>
            <w:tc>
              <w:tcPr>
                <w:tcW w:w="1701" w:type="dxa"/>
              </w:tcPr>
              <w:p w:rsidR="00515011" w:rsidRPr="000C579D" w:rsidRDefault="000823A8" w:rsidP="00B0199D">
                <w:pPr>
                  <w:pStyle w:val="12QTable"/>
                  <w:jc w:val="right"/>
                  <w:cnfStyle w:val="000000100000"/>
                </w:pPr>
                <w:r w:rsidRPr="000C579D">
                  <w:fldChar w:fldCharType="begin"/>
                </w:r>
                <w:r w:rsidR="00DC390E" w:rsidRPr="000C579D">
                  <w:instrText xml:space="preserve"> =contract_value*ex_rate </w:instrText>
                </w:r>
                <w:r w:rsidRPr="000C579D">
                  <w:fldChar w:fldCharType="separate"/>
                </w:r>
                <w:r w:rsidR="00DC390E" w:rsidRPr="000C579D">
                  <w:t>0</w:t>
                </w:r>
                <w:r w:rsidRPr="000C579D">
                  <w:fldChar w:fldCharType="end"/>
                </w:r>
              </w:p>
            </w:tc>
          </w:sdtContent>
        </w:sdt>
        <w:bookmarkEnd w:id="4" w:displacedByCustomXml="prev"/>
        <w:tc>
          <w:tcPr>
            <w:tcW w:w="1134" w:type="dxa"/>
          </w:tcPr>
          <w:p w:rsidR="00515011" w:rsidRPr="000C579D" w:rsidRDefault="000823A8" w:rsidP="002A781A">
            <w:pPr>
              <w:pStyle w:val="12QTable"/>
              <w:cnfStyle w:val="000000100000"/>
            </w:pPr>
            <w:sdt>
              <w:sdtPr>
                <w:alias w:val="Currency"/>
                <w:tag w:val="Currency"/>
                <w:id w:val="1601912855"/>
                <w:placeholder>
                  <w:docPart w:val="34ED22DB218F4C91AE68FF47E39D228F"/>
                </w:placeholder>
                <w:showingPlcHdr/>
                <w:comboBox>
                  <w:listItem w:value="Choose an item."/>
                  <w:listItem w:displayText="USD" w:value="USD"/>
                  <w:listItem w:displayText="EUR" w:value="EUR"/>
                </w:comboBox>
              </w:sdtPr>
              <w:sdtContent>
                <w:r w:rsidR="002A781A" w:rsidRPr="002A781A">
                  <w:rPr>
                    <w:color w:val="808080" w:themeColor="background1" w:themeShade="80"/>
                  </w:rPr>
                  <w:t>Currency</w:t>
                </w:r>
              </w:sdtContent>
            </w:sdt>
          </w:p>
        </w:tc>
        <w:tc>
          <w:tcPr>
            <w:tcW w:w="1843" w:type="dxa"/>
            <w:gridSpan w:val="2"/>
          </w:tcPr>
          <w:p w:rsidR="00515011" w:rsidRPr="000C579D" w:rsidRDefault="00515011" w:rsidP="000C579D">
            <w:pPr>
              <w:pStyle w:val="12QTable"/>
              <w:cnfStyle w:val="000000100000"/>
            </w:pPr>
            <w:r w:rsidRPr="000C579D">
              <w:t>Exchange rate:</w:t>
            </w:r>
          </w:p>
        </w:tc>
        <w:bookmarkStart w:id="5" w:name="ex_rate" w:displacedByCustomXml="next"/>
        <w:sdt>
          <w:sdtPr>
            <w:id w:val="822705656"/>
            <w:placeholder>
              <w:docPart w:val="421E72A1E5734B8D98BDC27D650817C2"/>
            </w:placeholder>
            <w:showingPlcHdr/>
          </w:sdtPr>
          <w:sdtContent>
            <w:tc>
              <w:tcPr>
                <w:tcW w:w="3011" w:type="dxa"/>
              </w:tcPr>
              <w:p w:rsidR="00515011" w:rsidRPr="000C579D" w:rsidRDefault="00515011" w:rsidP="000C579D">
                <w:pPr>
                  <w:pStyle w:val="12QTable"/>
                  <w:cnfStyle w:val="000000100000"/>
                </w:pPr>
                <w:r w:rsidRPr="002A781A">
                  <w:rPr>
                    <w:rStyle w:val="PlaceholderText"/>
                    <w:color w:val="808080" w:themeColor="background1" w:themeShade="80"/>
                  </w:rPr>
                  <w:t>Insert exchange rate</w:t>
                </w:r>
              </w:p>
            </w:tc>
          </w:sdtContent>
        </w:sdt>
        <w:bookmarkEnd w:id="5" w:displacedByCustomXml="prev"/>
      </w:tr>
    </w:tbl>
    <w:p w:rsidR="00515011" w:rsidRDefault="00515011"/>
    <w:p w:rsidR="00DC272B" w:rsidRDefault="00DC272B">
      <w:r>
        <w:rPr>
          <w:b/>
          <w:bCs/>
        </w:rPr>
        <w:br w:type="page"/>
      </w:r>
    </w:p>
    <w:tbl>
      <w:tblPr>
        <w:tblStyle w:val="LightList-Accent1"/>
        <w:tblW w:w="9498" w:type="dxa"/>
        <w:tblInd w:w="108" w:type="dxa"/>
        <w:tblLook w:val="01E0"/>
      </w:tblPr>
      <w:tblGrid>
        <w:gridCol w:w="891"/>
        <w:gridCol w:w="6906"/>
        <w:gridCol w:w="1701"/>
      </w:tblGrid>
      <w:tr w:rsidR="00531F76" w:rsidTr="00531F76">
        <w:trPr>
          <w:cnfStyle w:val="100000000000"/>
        </w:trPr>
        <w:tc>
          <w:tcPr>
            <w:cnfStyle w:val="001000000000"/>
            <w:tcW w:w="7797" w:type="dxa"/>
            <w:gridSpan w:val="2"/>
          </w:tcPr>
          <w:p w:rsidR="00531F76" w:rsidRDefault="00531F76" w:rsidP="007E6227">
            <w:pPr>
              <w:pStyle w:val="12QTable"/>
              <w:rPr>
                <w:b w:val="0"/>
                <w:bCs w:val="0"/>
                <w:lang w:val="sl-SI"/>
              </w:rPr>
            </w:pPr>
            <w:r>
              <w:lastRenderedPageBreak/>
              <w:t xml:space="preserve">Progress </w:t>
            </w:r>
            <w:sdt>
              <w:sdtPr>
                <w:alias w:val="Keywords"/>
                <w:tag w:val=""/>
                <w:id w:val="-109968638"/>
                <w:placeholder>
                  <w:docPart w:val="A5B610380A8A4B5082A62F0B44CDDA6B"/>
                </w:placeholder>
                <w:dataBinding w:prefixMappings="xmlns:ns0='http://purl.org/dc/elements/1.1/' xmlns:ns1='http://schemas.openxmlformats.org/package/2006/metadata/core-properties' " w:xpath="/ns1:coreProperties[1]/ns1:keywords[1]" w:storeItemID="{6C3C8BC8-F283-45AE-878A-BAB7291924A1}"/>
                <w:text/>
              </w:sdtPr>
              <w:sdtContent>
                <w:r>
                  <w:rPr>
                    <w:lang w:val="sl-SI"/>
                  </w:rPr>
                  <w:t>MR.XX</w:t>
                </w:r>
              </w:sdtContent>
            </w:sdt>
          </w:p>
        </w:tc>
        <w:tc>
          <w:tcPr>
            <w:cnfStyle w:val="000100000000"/>
            <w:tcW w:w="1701" w:type="dxa"/>
          </w:tcPr>
          <w:p w:rsidR="00531F76" w:rsidRDefault="00531F76" w:rsidP="007E6227">
            <w:pPr>
              <w:pStyle w:val="12QTable"/>
            </w:pPr>
            <w:r>
              <w:t>Progress [%]</w:t>
            </w:r>
          </w:p>
        </w:tc>
      </w:tr>
      <w:tr w:rsidR="00531F76" w:rsidTr="00531F76">
        <w:trPr>
          <w:cnfStyle w:val="000000100000"/>
          <w:trHeight w:val="553"/>
        </w:trPr>
        <w:tc>
          <w:tcPr>
            <w:cnfStyle w:val="001000000000"/>
            <w:tcW w:w="891" w:type="dxa"/>
          </w:tcPr>
          <w:p w:rsidR="00531F76" w:rsidRPr="00F03D44" w:rsidRDefault="00531F76" w:rsidP="007E6227">
            <w:pPr>
              <w:pStyle w:val="12QTable"/>
              <w:rPr>
                <w:b w:val="0"/>
                <w:bCs w:val="0"/>
              </w:rPr>
            </w:pPr>
            <w:r>
              <w:t>Task 0</w:t>
            </w:r>
          </w:p>
        </w:tc>
        <w:tc>
          <w:tcPr>
            <w:cnfStyle w:val="000010000000"/>
            <w:tcW w:w="6906" w:type="dxa"/>
          </w:tcPr>
          <w:sdt>
            <w:sdtPr>
              <w:id w:val="1455357578"/>
              <w:placeholder>
                <w:docPart w:val="7FDF506038704451BBAE7163BA96259E"/>
              </w:placeholder>
              <w:temporary/>
              <w:showingPlcHdr/>
            </w:sdtPr>
            <w:sdtContent>
              <w:p w:rsidR="00531F76" w:rsidRPr="00531F76" w:rsidRDefault="00531F76" w:rsidP="00531F76">
                <w:pPr>
                  <w:pStyle w:val="12QTable"/>
                  <w:rPr>
                    <w:color w:val="808080"/>
                  </w:rPr>
                </w:pPr>
                <w:r>
                  <w:rPr>
                    <w:rStyle w:val="PlaceholderText"/>
                  </w:rPr>
                  <w:t>Provide description of activities performed wihtin this task and this reporting period. This is the highest level description, so keep it short, clear and concise. Change the wording of the Task/Activity/X to adapt it to your project needs.</w:t>
                </w:r>
              </w:p>
              <w:p w:rsidR="00531F76" w:rsidRPr="005D048B" w:rsidRDefault="00531F76" w:rsidP="009C088E">
                <w:pPr>
                  <w:pStyle w:val="12QTable"/>
                  <w:rPr>
                    <w:color w:val="808080"/>
                  </w:rPr>
                </w:pPr>
                <w:r>
                  <w:rPr>
                    <w:rStyle w:val="PlaceholderText"/>
                  </w:rPr>
                  <w:t>Do the same steps for all tasks below.</w:t>
                </w:r>
              </w:p>
            </w:sdtContent>
          </w:sdt>
        </w:tc>
        <w:sdt>
          <w:sdtPr>
            <w:id w:val="1693413317"/>
            <w:placeholder>
              <w:docPart w:val="6236C03FC7DC49A2BB96C399FE409297"/>
            </w:placeholder>
            <w:showingPlcHdr/>
          </w:sdtPr>
          <w:sdtContent>
            <w:tc>
              <w:tcPr>
                <w:cnfStyle w:val="000100000000"/>
                <w:tcW w:w="1701" w:type="dxa"/>
              </w:tcPr>
              <w:p w:rsidR="00531F76" w:rsidRPr="00531F76" w:rsidRDefault="00531F76" w:rsidP="00531F76">
                <w:pPr>
                  <w:pStyle w:val="12QTable"/>
                </w:pPr>
                <w:r>
                  <w:rPr>
                    <w:rStyle w:val="PlaceholderText"/>
                  </w:rPr>
                  <w:t>Insert the progress as number, no percentage characters</w:t>
                </w:r>
                <w:r w:rsidRPr="00354456">
                  <w:rPr>
                    <w:rStyle w:val="PlaceholderText"/>
                  </w:rPr>
                  <w:t>.</w:t>
                </w:r>
              </w:p>
            </w:tc>
          </w:sdtContent>
        </w:sdt>
      </w:tr>
      <w:tr w:rsidR="00531F76" w:rsidTr="00531F76">
        <w:trPr>
          <w:trHeight w:val="295"/>
        </w:trPr>
        <w:tc>
          <w:tcPr>
            <w:cnfStyle w:val="001000000000"/>
            <w:tcW w:w="891" w:type="dxa"/>
          </w:tcPr>
          <w:p w:rsidR="00531F76" w:rsidRDefault="00531F76" w:rsidP="007E6227">
            <w:pPr>
              <w:pStyle w:val="12QTable"/>
            </w:pPr>
            <w:r>
              <w:t>Task 1</w:t>
            </w:r>
          </w:p>
        </w:tc>
        <w:tc>
          <w:tcPr>
            <w:cnfStyle w:val="000010000000"/>
            <w:tcW w:w="6906" w:type="dxa"/>
          </w:tcPr>
          <w:p w:rsidR="00531F76" w:rsidRDefault="00531F76" w:rsidP="007E6227">
            <w:pPr>
              <w:pStyle w:val="12QTable"/>
            </w:pPr>
          </w:p>
        </w:tc>
        <w:tc>
          <w:tcPr>
            <w:cnfStyle w:val="000100000000"/>
            <w:tcW w:w="1701" w:type="dxa"/>
          </w:tcPr>
          <w:p w:rsidR="00531F76" w:rsidRDefault="00531F76" w:rsidP="007E6227">
            <w:pPr>
              <w:pStyle w:val="12QTable"/>
            </w:pPr>
          </w:p>
        </w:tc>
      </w:tr>
      <w:tr w:rsidR="00531F76" w:rsidTr="00531F76">
        <w:trPr>
          <w:cnfStyle w:val="000000100000"/>
          <w:trHeight w:val="83"/>
        </w:trPr>
        <w:tc>
          <w:tcPr>
            <w:cnfStyle w:val="001000000000"/>
            <w:tcW w:w="891" w:type="dxa"/>
          </w:tcPr>
          <w:p w:rsidR="00531F76" w:rsidRDefault="00531F76" w:rsidP="007E6227">
            <w:pPr>
              <w:pStyle w:val="12QTable"/>
            </w:pPr>
            <w:r>
              <w:t>Task 2</w:t>
            </w:r>
          </w:p>
        </w:tc>
        <w:tc>
          <w:tcPr>
            <w:cnfStyle w:val="000010000000"/>
            <w:tcW w:w="6906" w:type="dxa"/>
          </w:tcPr>
          <w:p w:rsidR="00531F76" w:rsidRDefault="00531F76" w:rsidP="007E6227">
            <w:pPr>
              <w:pStyle w:val="12QTable"/>
            </w:pPr>
          </w:p>
        </w:tc>
        <w:tc>
          <w:tcPr>
            <w:cnfStyle w:val="000100000000"/>
            <w:tcW w:w="1701" w:type="dxa"/>
          </w:tcPr>
          <w:p w:rsidR="00531F76" w:rsidRDefault="00531F76" w:rsidP="007E6227">
            <w:pPr>
              <w:pStyle w:val="12QTable"/>
            </w:pPr>
          </w:p>
        </w:tc>
      </w:tr>
      <w:tr w:rsidR="00531F76" w:rsidTr="00531F76">
        <w:trPr>
          <w:trHeight w:val="83"/>
        </w:trPr>
        <w:tc>
          <w:tcPr>
            <w:cnfStyle w:val="001000000000"/>
            <w:tcW w:w="891" w:type="dxa"/>
          </w:tcPr>
          <w:p w:rsidR="00531F76" w:rsidRDefault="00531F76" w:rsidP="007E6227">
            <w:pPr>
              <w:pStyle w:val="12QTable"/>
            </w:pPr>
            <w:r>
              <w:t>Task 3</w:t>
            </w:r>
          </w:p>
        </w:tc>
        <w:tc>
          <w:tcPr>
            <w:cnfStyle w:val="000010000000"/>
            <w:tcW w:w="6906" w:type="dxa"/>
          </w:tcPr>
          <w:p w:rsidR="00531F76" w:rsidRDefault="00531F76" w:rsidP="007E6227">
            <w:pPr>
              <w:pStyle w:val="12QTable"/>
            </w:pPr>
          </w:p>
        </w:tc>
        <w:tc>
          <w:tcPr>
            <w:cnfStyle w:val="000100000000"/>
            <w:tcW w:w="1701" w:type="dxa"/>
          </w:tcPr>
          <w:p w:rsidR="00531F76" w:rsidRDefault="00531F76" w:rsidP="007E6227">
            <w:pPr>
              <w:pStyle w:val="12QTable"/>
            </w:pPr>
          </w:p>
        </w:tc>
      </w:tr>
      <w:tr w:rsidR="00531F76" w:rsidTr="00531F76">
        <w:trPr>
          <w:cnfStyle w:val="000000100000"/>
          <w:trHeight w:val="83"/>
        </w:trPr>
        <w:tc>
          <w:tcPr>
            <w:cnfStyle w:val="001000000000"/>
            <w:tcW w:w="891" w:type="dxa"/>
          </w:tcPr>
          <w:p w:rsidR="00531F76" w:rsidRDefault="00531F76" w:rsidP="007E6227">
            <w:pPr>
              <w:pStyle w:val="12QTable"/>
            </w:pPr>
            <w:r>
              <w:t>Task 4</w:t>
            </w:r>
          </w:p>
        </w:tc>
        <w:tc>
          <w:tcPr>
            <w:cnfStyle w:val="000010000000"/>
            <w:tcW w:w="6906" w:type="dxa"/>
          </w:tcPr>
          <w:p w:rsidR="00531F76" w:rsidRDefault="00531F76" w:rsidP="007E6227">
            <w:pPr>
              <w:pStyle w:val="12QTable"/>
            </w:pPr>
          </w:p>
        </w:tc>
        <w:tc>
          <w:tcPr>
            <w:cnfStyle w:val="000100000000"/>
            <w:tcW w:w="1701" w:type="dxa"/>
          </w:tcPr>
          <w:p w:rsidR="00531F76" w:rsidRDefault="00531F76" w:rsidP="007E6227">
            <w:pPr>
              <w:pStyle w:val="12QTable"/>
            </w:pPr>
          </w:p>
        </w:tc>
      </w:tr>
      <w:tr w:rsidR="00531F76" w:rsidTr="00531F76">
        <w:trPr>
          <w:trHeight w:val="83"/>
        </w:trPr>
        <w:tc>
          <w:tcPr>
            <w:cnfStyle w:val="001000000000"/>
            <w:tcW w:w="891" w:type="dxa"/>
          </w:tcPr>
          <w:p w:rsidR="00531F76" w:rsidRDefault="00531F76" w:rsidP="007E6227">
            <w:pPr>
              <w:pStyle w:val="12QTable"/>
            </w:pPr>
            <w:r>
              <w:t>Task 5</w:t>
            </w:r>
          </w:p>
        </w:tc>
        <w:tc>
          <w:tcPr>
            <w:cnfStyle w:val="000010000000"/>
            <w:tcW w:w="6906" w:type="dxa"/>
          </w:tcPr>
          <w:p w:rsidR="00531F76" w:rsidRDefault="00531F76" w:rsidP="007E6227">
            <w:pPr>
              <w:pStyle w:val="12QTable"/>
            </w:pPr>
          </w:p>
        </w:tc>
        <w:tc>
          <w:tcPr>
            <w:cnfStyle w:val="000100000000"/>
            <w:tcW w:w="1701" w:type="dxa"/>
          </w:tcPr>
          <w:p w:rsidR="00531F76" w:rsidRDefault="00531F76" w:rsidP="007E6227">
            <w:pPr>
              <w:pStyle w:val="12QTable"/>
            </w:pPr>
          </w:p>
        </w:tc>
      </w:tr>
      <w:tr w:rsidR="00531F76" w:rsidTr="00531F76">
        <w:trPr>
          <w:cnfStyle w:val="000000100000"/>
          <w:trHeight w:val="83"/>
        </w:trPr>
        <w:tc>
          <w:tcPr>
            <w:cnfStyle w:val="001000000000"/>
            <w:tcW w:w="891" w:type="dxa"/>
          </w:tcPr>
          <w:p w:rsidR="00531F76" w:rsidRDefault="00531F76" w:rsidP="007E6227">
            <w:pPr>
              <w:pStyle w:val="12QTable"/>
            </w:pPr>
            <w:r>
              <w:t>Task 6</w:t>
            </w:r>
          </w:p>
        </w:tc>
        <w:tc>
          <w:tcPr>
            <w:cnfStyle w:val="000010000000"/>
            <w:tcW w:w="6906" w:type="dxa"/>
          </w:tcPr>
          <w:p w:rsidR="00531F76" w:rsidRDefault="00531F76" w:rsidP="007E6227">
            <w:pPr>
              <w:pStyle w:val="12QTable"/>
            </w:pPr>
          </w:p>
        </w:tc>
        <w:tc>
          <w:tcPr>
            <w:cnfStyle w:val="000100000000"/>
            <w:tcW w:w="1701" w:type="dxa"/>
          </w:tcPr>
          <w:p w:rsidR="00531F76" w:rsidRDefault="00531F76" w:rsidP="007E6227">
            <w:pPr>
              <w:pStyle w:val="12QTable"/>
            </w:pPr>
          </w:p>
        </w:tc>
      </w:tr>
      <w:tr w:rsidR="00531F76" w:rsidRPr="00531F76" w:rsidTr="00531F76">
        <w:trPr>
          <w:cnfStyle w:val="010000000000"/>
          <w:trHeight w:val="82"/>
        </w:trPr>
        <w:tc>
          <w:tcPr>
            <w:cnfStyle w:val="001000000000"/>
            <w:tcW w:w="891" w:type="dxa"/>
          </w:tcPr>
          <w:p w:rsidR="00531F76" w:rsidRPr="00531F76" w:rsidRDefault="00531F76" w:rsidP="007E6227">
            <w:pPr>
              <w:pStyle w:val="12QTable"/>
            </w:pPr>
            <w:r w:rsidRPr="00531F76">
              <w:t>Total</w:t>
            </w:r>
          </w:p>
        </w:tc>
        <w:tc>
          <w:tcPr>
            <w:cnfStyle w:val="000010000000"/>
            <w:tcW w:w="6906" w:type="dxa"/>
          </w:tcPr>
          <w:p w:rsidR="00531F76" w:rsidRPr="00531F76" w:rsidRDefault="00531F76" w:rsidP="007E6227">
            <w:pPr>
              <w:pStyle w:val="12QTable"/>
            </w:pPr>
          </w:p>
        </w:tc>
        <w:tc>
          <w:tcPr>
            <w:cnfStyle w:val="000100000000"/>
            <w:tcW w:w="1701" w:type="dxa"/>
          </w:tcPr>
          <w:p w:rsidR="00531F76" w:rsidRPr="00531F76" w:rsidRDefault="000823A8" w:rsidP="007E6227">
            <w:pPr>
              <w:pStyle w:val="12QTable"/>
            </w:pPr>
            <w:r w:rsidRPr="00531F76">
              <w:fldChar w:fldCharType="begin"/>
            </w:r>
            <w:r w:rsidR="00531F76" w:rsidRPr="00531F76">
              <w:instrText xml:space="preserve"> =AVERAGE(ABOVE) \# "0%" </w:instrText>
            </w:r>
            <w:r w:rsidRPr="00531F76">
              <w:fldChar w:fldCharType="separate"/>
            </w:r>
            <w:r w:rsidR="00B55532">
              <w:rPr>
                <w:b w:val="0"/>
                <w:bCs w:val="0"/>
                <w:noProof/>
              </w:rPr>
              <w:t>0</w:t>
            </w:r>
            <w:r w:rsidR="00B55532" w:rsidRPr="00531F76">
              <w:rPr>
                <w:noProof/>
              </w:rPr>
              <w:t>%</w:t>
            </w:r>
            <w:r w:rsidRPr="00531F76">
              <w:fldChar w:fldCharType="end"/>
            </w:r>
          </w:p>
        </w:tc>
      </w:tr>
    </w:tbl>
    <w:p w:rsidR="00515011" w:rsidRDefault="00515011"/>
    <w:tbl>
      <w:tblPr>
        <w:tblStyle w:val="LightList-Accent1"/>
        <w:tblW w:w="9498" w:type="dxa"/>
        <w:tblInd w:w="108" w:type="dxa"/>
        <w:tblLayout w:type="fixed"/>
        <w:tblLook w:val="0480"/>
      </w:tblPr>
      <w:tblGrid>
        <w:gridCol w:w="1809"/>
        <w:gridCol w:w="7689"/>
      </w:tblGrid>
      <w:tr w:rsidR="00435962" w:rsidRPr="00B12207" w:rsidTr="00176274">
        <w:trPr>
          <w:cnfStyle w:val="000000100000"/>
          <w:trHeight w:val="970"/>
        </w:trPr>
        <w:tc>
          <w:tcPr>
            <w:cnfStyle w:val="001000000000"/>
            <w:tcW w:w="1809" w:type="dxa"/>
          </w:tcPr>
          <w:p w:rsidR="00435962" w:rsidRPr="00B12207" w:rsidRDefault="00435962" w:rsidP="00B12207">
            <w:pPr>
              <w:pStyle w:val="12QTable"/>
              <w:rPr>
                <w:b w:val="0"/>
              </w:rPr>
            </w:pPr>
            <w:r w:rsidRPr="00B12207">
              <w:t>Risks:</w:t>
            </w:r>
          </w:p>
        </w:tc>
        <w:sdt>
          <w:sdtPr>
            <w:id w:val="1955823814"/>
            <w:placeholder>
              <w:docPart w:val="5D68AC8768FD4D0B9D58AC7466840D0C"/>
            </w:placeholder>
            <w:temporary/>
            <w:showingPlcHdr/>
          </w:sdtPr>
          <w:sdtContent>
            <w:tc>
              <w:tcPr>
                <w:tcW w:w="7689" w:type="dxa"/>
              </w:tcPr>
              <w:p w:rsidR="00435962" w:rsidRPr="00B12207" w:rsidRDefault="009D33A6" w:rsidP="009D33A6">
                <w:pPr>
                  <w:pStyle w:val="12QTable"/>
                  <w:cnfStyle w:val="000000100000"/>
                </w:pPr>
                <w:r>
                  <w:rPr>
                    <w:color w:val="A6A6A6" w:themeColor="background1" w:themeShade="A6"/>
                  </w:rPr>
                  <w:t>List</w:t>
                </w:r>
                <w:r w:rsidR="00435962" w:rsidRPr="007E6227">
                  <w:rPr>
                    <w:color w:val="A6A6A6" w:themeColor="background1" w:themeShade="A6"/>
                  </w:rPr>
                  <w:t xml:space="preserve"> </w:t>
                </w:r>
                <w:r>
                  <w:rPr>
                    <w:color w:val="A6A6A6" w:themeColor="background1" w:themeShade="A6"/>
                  </w:rPr>
                  <w:t>ONLY</w:t>
                </w:r>
                <w:r w:rsidR="00435962" w:rsidRPr="007E6227">
                  <w:rPr>
                    <w:color w:val="A6A6A6" w:themeColor="background1" w:themeShade="A6"/>
                  </w:rPr>
                  <w:t xml:space="preserve"> risks that </w:t>
                </w:r>
                <w:r w:rsidR="007F5074">
                  <w:rPr>
                    <w:color w:val="A6A6A6" w:themeColor="background1" w:themeShade="A6"/>
                  </w:rPr>
                  <w:t xml:space="preserve">may have arisen during the reporting month. If no risks </w:t>
                </w:r>
                <w:r>
                  <w:rPr>
                    <w:color w:val="A6A6A6" w:themeColor="background1" w:themeShade="A6"/>
                  </w:rPr>
                  <w:t>where</w:t>
                </w:r>
                <w:r w:rsidR="007F5074">
                  <w:rPr>
                    <w:color w:val="A6A6A6" w:themeColor="background1" w:themeShade="A6"/>
                  </w:rPr>
                  <w:t xml:space="preserve"> identified click in this field and hit slash symbol </w:t>
                </w:r>
                <w:r w:rsidR="00435962" w:rsidRPr="007E6227">
                  <w:rPr>
                    <w:color w:val="A6A6A6" w:themeColor="background1" w:themeShade="A6"/>
                  </w:rPr>
                  <w:t>»/«.</w:t>
                </w:r>
              </w:p>
            </w:tc>
          </w:sdtContent>
        </w:sdt>
      </w:tr>
      <w:tr w:rsidR="00176274" w:rsidRPr="00B12207" w:rsidTr="00176274">
        <w:trPr>
          <w:trHeight w:val="545"/>
        </w:trPr>
        <w:tc>
          <w:tcPr>
            <w:cnfStyle w:val="001000000000"/>
            <w:tcW w:w="1809" w:type="dxa"/>
          </w:tcPr>
          <w:p w:rsidR="00176274" w:rsidRPr="00B12207" w:rsidRDefault="00176274" w:rsidP="00B12207">
            <w:pPr>
              <w:pStyle w:val="12QTable"/>
            </w:pPr>
            <w:r>
              <w:t>Issues</w:t>
            </w:r>
            <w:r w:rsidR="007F5074">
              <w:t>/Changes</w:t>
            </w:r>
            <w:r>
              <w:t>:</w:t>
            </w:r>
          </w:p>
        </w:tc>
        <w:sdt>
          <w:sdtPr>
            <w:id w:val="1503310568"/>
            <w:placeholder>
              <w:docPart w:val="AC49A6E454014E1CAE428AEBEA81A6E0"/>
            </w:placeholder>
            <w:temporary/>
            <w:showingPlcHdr/>
          </w:sdtPr>
          <w:sdtContent>
            <w:tc>
              <w:tcPr>
                <w:tcW w:w="7689" w:type="dxa"/>
              </w:tcPr>
              <w:p w:rsidR="00176274" w:rsidRDefault="009D33A6" w:rsidP="009D33A6">
                <w:pPr>
                  <w:pStyle w:val="12QTable"/>
                  <w:cnfStyle w:val="000000000000"/>
                </w:pPr>
                <w:r>
                  <w:rPr>
                    <w:color w:val="A6A6A6" w:themeColor="background1" w:themeShade="A6"/>
                  </w:rPr>
                  <w:t>List</w:t>
                </w:r>
                <w:r w:rsidR="007F5074" w:rsidRPr="007E6227">
                  <w:rPr>
                    <w:color w:val="A6A6A6" w:themeColor="background1" w:themeShade="A6"/>
                  </w:rPr>
                  <w:t xml:space="preserve"> </w:t>
                </w:r>
                <w:r>
                  <w:rPr>
                    <w:color w:val="A6A6A6" w:themeColor="background1" w:themeShade="A6"/>
                  </w:rPr>
                  <w:t>ONLY</w:t>
                </w:r>
                <w:r w:rsidR="007F5074">
                  <w:rPr>
                    <w:color w:val="A6A6A6" w:themeColor="background1" w:themeShade="A6"/>
                  </w:rPr>
                  <w:t xml:space="preserve"> issues/changes that occurred during the reporting month. If no issues were identified click in this field and hit slash symbol </w:t>
                </w:r>
                <w:r w:rsidR="007F5074" w:rsidRPr="007E6227">
                  <w:rPr>
                    <w:color w:val="A6A6A6" w:themeColor="background1" w:themeShade="A6"/>
                  </w:rPr>
                  <w:t>»/«.</w:t>
                </w:r>
              </w:p>
            </w:tc>
          </w:sdtContent>
        </w:sdt>
      </w:tr>
      <w:tr w:rsidR="008A39E9" w:rsidRPr="00B12207" w:rsidTr="00176274">
        <w:trPr>
          <w:cnfStyle w:val="000000100000"/>
          <w:trHeight w:val="684"/>
        </w:trPr>
        <w:tc>
          <w:tcPr>
            <w:cnfStyle w:val="001000000000"/>
            <w:tcW w:w="1809" w:type="dxa"/>
          </w:tcPr>
          <w:p w:rsidR="008A39E9" w:rsidRPr="00B12207" w:rsidRDefault="008A39E9" w:rsidP="00B12207">
            <w:pPr>
              <w:pStyle w:val="12QTable"/>
            </w:pPr>
            <w:r>
              <w:t>Benefits:</w:t>
            </w:r>
          </w:p>
        </w:tc>
        <w:tc>
          <w:tcPr>
            <w:tcW w:w="7689" w:type="dxa"/>
          </w:tcPr>
          <w:p w:rsidR="008A39E9" w:rsidRDefault="008A39E9" w:rsidP="00B12207">
            <w:pPr>
              <w:pStyle w:val="12QTable"/>
              <w:cnfStyle w:val="000000100000"/>
            </w:pPr>
          </w:p>
        </w:tc>
      </w:tr>
      <w:tr w:rsidR="00435962" w:rsidRPr="00B12207" w:rsidTr="00176274">
        <w:trPr>
          <w:trHeight w:val="684"/>
        </w:trPr>
        <w:tc>
          <w:tcPr>
            <w:cnfStyle w:val="001000000000"/>
            <w:tcW w:w="1809" w:type="dxa"/>
          </w:tcPr>
          <w:p w:rsidR="00435962" w:rsidRPr="00B12207" w:rsidRDefault="00435962" w:rsidP="00B12207">
            <w:pPr>
              <w:pStyle w:val="12QTable"/>
              <w:rPr>
                <w:b w:val="0"/>
              </w:rPr>
            </w:pPr>
            <w:r w:rsidRPr="00B12207">
              <w:t>Comment</w:t>
            </w:r>
            <w:r w:rsidR="00176274">
              <w:t>s</w:t>
            </w:r>
            <w:r w:rsidRPr="00B12207">
              <w:t>:</w:t>
            </w:r>
          </w:p>
        </w:tc>
        <w:sdt>
          <w:sdtPr>
            <w:id w:val="9101597"/>
            <w:placeholder>
              <w:docPart w:val="AF1D84D370F54E4D95B958299FA6C617"/>
            </w:placeholder>
            <w:temporary/>
            <w:showingPlcHdr/>
          </w:sdtPr>
          <w:sdtContent>
            <w:tc>
              <w:tcPr>
                <w:tcW w:w="7689" w:type="dxa"/>
              </w:tcPr>
              <w:p w:rsidR="00435962" w:rsidRPr="00B12207" w:rsidRDefault="00435962" w:rsidP="00B12207">
                <w:pPr>
                  <w:pStyle w:val="12QTable"/>
                  <w:cnfStyle w:val="000000000000"/>
                </w:pPr>
                <w:r w:rsidRPr="007E6227">
                  <w:rPr>
                    <w:color w:val="A6A6A6" w:themeColor="background1" w:themeShade="A6"/>
                  </w:rPr>
                  <w:t xml:space="preserve">Insert comments or explanations that might be relevant for project execution or </w:t>
                </w:r>
                <w:r w:rsidR="007F5074">
                  <w:rPr>
                    <w:color w:val="A6A6A6" w:themeColor="background1" w:themeShade="A6"/>
                  </w:rPr>
                  <w:t xml:space="preserve">if no comments click in this field and hit slash symbol </w:t>
                </w:r>
                <w:r w:rsidRPr="007E6227">
                  <w:rPr>
                    <w:color w:val="A6A6A6" w:themeColor="background1" w:themeShade="A6"/>
                  </w:rPr>
                  <w:t>»/«.</w:t>
                </w:r>
              </w:p>
            </w:tc>
          </w:sdtContent>
        </w:sdt>
      </w:tr>
    </w:tbl>
    <w:p w:rsidR="00715E47" w:rsidRPr="00B12207" w:rsidRDefault="00715E47" w:rsidP="00715E47">
      <w:pPr>
        <w:pBdr>
          <w:bottom w:val="single" w:sz="4" w:space="1" w:color="auto"/>
        </w:pBdr>
        <w:rPr>
          <w:rFonts w:ascii="Arial" w:hAnsi="Arial" w:cs="Arial"/>
        </w:rPr>
      </w:pPr>
    </w:p>
    <w:tbl>
      <w:tblPr>
        <w:tblW w:w="9581" w:type="dxa"/>
        <w:jc w:val="center"/>
        <w:tblLook w:val="04A0"/>
      </w:tblPr>
      <w:tblGrid>
        <w:gridCol w:w="1701"/>
        <w:gridCol w:w="2920"/>
        <w:gridCol w:w="1984"/>
        <w:gridCol w:w="2976"/>
      </w:tblGrid>
      <w:tr w:rsidR="00715E47" w:rsidRPr="00B12207" w:rsidTr="007E6227">
        <w:trPr>
          <w:trHeight w:val="1134"/>
          <w:jc w:val="center"/>
        </w:trPr>
        <w:tc>
          <w:tcPr>
            <w:tcW w:w="1701" w:type="dxa"/>
            <w:vAlign w:val="center"/>
          </w:tcPr>
          <w:p w:rsidR="00715E47" w:rsidRPr="00B12207" w:rsidRDefault="00715E47" w:rsidP="00B12207">
            <w:pPr>
              <w:pStyle w:val="12QTable"/>
              <w:rPr>
                <w:b/>
              </w:rPr>
            </w:pPr>
            <w:r w:rsidRPr="00B12207">
              <w:rPr>
                <w:b/>
              </w:rPr>
              <w:t>Prepared:</w:t>
            </w:r>
          </w:p>
          <w:p w:rsidR="00715E47" w:rsidRPr="00B12207" w:rsidRDefault="00715E47" w:rsidP="00B12207">
            <w:pPr>
              <w:pStyle w:val="12QTable"/>
              <w:rPr>
                <w:b/>
              </w:rPr>
            </w:pPr>
            <w:r w:rsidRPr="00B12207">
              <w:rPr>
                <w:b/>
              </w:rPr>
              <w:t>Date:</w:t>
            </w:r>
          </w:p>
          <w:p w:rsidR="00715E47" w:rsidRPr="00B12207" w:rsidRDefault="00715E47" w:rsidP="00B12207">
            <w:pPr>
              <w:pStyle w:val="12QTable"/>
              <w:rPr>
                <w:b/>
              </w:rPr>
            </w:pPr>
            <w:r w:rsidRPr="00B12207">
              <w:rPr>
                <w:b/>
              </w:rPr>
              <w:t>Signature:</w:t>
            </w:r>
          </w:p>
        </w:tc>
        <w:tc>
          <w:tcPr>
            <w:tcW w:w="2920" w:type="dxa"/>
            <w:vAlign w:val="center"/>
          </w:tcPr>
          <w:sdt>
            <w:sdtPr>
              <w:alias w:val="Author"/>
              <w:tag w:val=""/>
              <w:id w:val="1988979614"/>
              <w:placeholder>
                <w:docPart w:val="B8964786D9D54BEDABCD92DF58390A1C"/>
              </w:placeholder>
              <w:dataBinding w:prefixMappings="xmlns:ns0='http://purl.org/dc/elements/1.1/' xmlns:ns1='http://schemas.openxmlformats.org/package/2006/metadata/core-properties' " w:xpath="/ns1:coreProperties[1]/ns0:creator[1]" w:storeItemID="{6C3C8BC8-F283-45AE-878A-BAB7291924A1}"/>
              <w:text/>
            </w:sdtPr>
            <w:sdtContent>
              <w:p w:rsidR="00715E47" w:rsidRDefault="009C6244" w:rsidP="00515011">
                <w:pPr>
                  <w:pStyle w:val="12QTable"/>
                </w:pPr>
                <w:r>
                  <w:rPr>
                    <w:lang w:val="en-US"/>
                  </w:rPr>
                  <w:t xml:space="preserve">Rebecca </w:t>
                </w:r>
                <w:proofErr w:type="spellStart"/>
                <w:r>
                  <w:rPr>
                    <w:lang w:val="en-US"/>
                  </w:rPr>
                  <w:t>Braglio</w:t>
                </w:r>
                <w:proofErr w:type="spellEnd"/>
              </w:p>
            </w:sdtContent>
          </w:sdt>
          <w:sdt>
            <w:sdtPr>
              <w:id w:val="1502850090"/>
              <w:placeholder>
                <w:docPart w:val="05CBDDE361A74FAEB296E8C397285692"/>
              </w:placeholder>
              <w:showingPlcHdr/>
              <w:date>
                <w:dateFormat w:val="dd/MM/yyyy"/>
                <w:lid w:val="en-GB"/>
                <w:storeMappedDataAs w:val="dateTime"/>
                <w:calendar w:val="gregorian"/>
              </w:date>
            </w:sdtPr>
            <w:sdtContent>
              <w:p w:rsidR="00515011" w:rsidRDefault="00515011" w:rsidP="00515011">
                <w:pPr>
                  <w:pStyle w:val="12QTable"/>
                </w:pPr>
                <w:r w:rsidRPr="00A724B6">
                  <w:rPr>
                    <w:rStyle w:val="PlaceholderText"/>
                  </w:rPr>
                  <w:t>date</w:t>
                </w:r>
              </w:p>
            </w:sdtContent>
          </w:sdt>
          <w:p w:rsidR="00515011" w:rsidRPr="00515011" w:rsidRDefault="00515011" w:rsidP="00515011">
            <w:pPr>
              <w:pStyle w:val="12QTable"/>
            </w:pPr>
          </w:p>
        </w:tc>
        <w:tc>
          <w:tcPr>
            <w:tcW w:w="1984" w:type="dxa"/>
            <w:vAlign w:val="center"/>
          </w:tcPr>
          <w:p w:rsidR="00D326DF" w:rsidRPr="00B12207" w:rsidRDefault="00D326DF" w:rsidP="00D326DF">
            <w:pPr>
              <w:pStyle w:val="12QTable"/>
              <w:rPr>
                <w:b/>
              </w:rPr>
            </w:pPr>
            <w:r>
              <w:rPr>
                <w:b/>
              </w:rPr>
              <w:t>Approved</w:t>
            </w:r>
            <w:r w:rsidRPr="00B12207">
              <w:rPr>
                <w:b/>
              </w:rPr>
              <w:t>:</w:t>
            </w:r>
          </w:p>
          <w:p w:rsidR="00D326DF" w:rsidRPr="00B12207" w:rsidRDefault="00D326DF" w:rsidP="00D326DF">
            <w:pPr>
              <w:pStyle w:val="12QTable"/>
              <w:rPr>
                <w:b/>
              </w:rPr>
            </w:pPr>
            <w:r w:rsidRPr="00B12207">
              <w:rPr>
                <w:b/>
              </w:rPr>
              <w:t>Date:</w:t>
            </w:r>
          </w:p>
          <w:p w:rsidR="00715E47" w:rsidRPr="00B12207" w:rsidRDefault="00D326DF" w:rsidP="00D326DF">
            <w:pPr>
              <w:pStyle w:val="12QTable"/>
              <w:rPr>
                <w:b/>
              </w:rPr>
            </w:pPr>
            <w:r w:rsidRPr="00B12207">
              <w:rPr>
                <w:b/>
              </w:rPr>
              <w:t>Signature:</w:t>
            </w:r>
          </w:p>
        </w:tc>
        <w:tc>
          <w:tcPr>
            <w:tcW w:w="2976" w:type="dxa"/>
            <w:vAlign w:val="center"/>
          </w:tcPr>
          <w:sdt>
            <w:sdtPr>
              <w:id w:val="-932126166"/>
              <w:placeholder>
                <w:docPart w:val="CFA5B44DE4E14C1ABA5DB84D6AC43361"/>
              </w:placeholder>
              <w:temporary/>
              <w:showingPlcHdr/>
            </w:sdtPr>
            <w:sdtContent>
              <w:p w:rsidR="00715E47" w:rsidRDefault="00515011" w:rsidP="00515011">
                <w:pPr>
                  <w:pStyle w:val="12QTable"/>
                </w:pPr>
                <w:r>
                  <w:rPr>
                    <w:rStyle w:val="PlaceholderText"/>
                  </w:rPr>
                  <w:t>Name Last Name</w:t>
                </w:r>
              </w:p>
            </w:sdtContent>
          </w:sdt>
          <w:sdt>
            <w:sdtPr>
              <w:id w:val="953516582"/>
              <w:placeholder>
                <w:docPart w:val="78467B7407934C9886DC889A28BB290E"/>
              </w:placeholder>
              <w:showingPlcHdr/>
              <w:date>
                <w:dateFormat w:val="dd/MM/yyyy"/>
                <w:lid w:val="en-GB"/>
                <w:storeMappedDataAs w:val="dateTime"/>
                <w:calendar w:val="gregorian"/>
              </w:date>
            </w:sdtPr>
            <w:sdtContent>
              <w:p w:rsidR="00515011" w:rsidRDefault="00515011" w:rsidP="00515011">
                <w:pPr>
                  <w:pStyle w:val="12QTable"/>
                </w:pPr>
                <w:r w:rsidRPr="00A724B6">
                  <w:rPr>
                    <w:rStyle w:val="PlaceholderText"/>
                  </w:rPr>
                  <w:t>date</w:t>
                </w:r>
              </w:p>
            </w:sdtContent>
          </w:sdt>
          <w:p w:rsidR="00515011" w:rsidRPr="00515011" w:rsidRDefault="00515011" w:rsidP="00515011">
            <w:pPr>
              <w:pStyle w:val="12QTable"/>
            </w:pPr>
          </w:p>
        </w:tc>
      </w:tr>
    </w:tbl>
    <w:p w:rsidR="002A781A" w:rsidRDefault="002A781A">
      <w:pPr>
        <w:rPr>
          <w:rFonts w:ascii="Arial" w:hAnsi="Arial" w:cs="Arial"/>
        </w:rPr>
      </w:pPr>
    </w:p>
    <w:sdt>
      <w:sdtPr>
        <w:rPr>
          <w:rFonts w:ascii="Arial" w:hAnsi="Arial" w:cs="Arial"/>
          <w:color w:val="808080"/>
        </w:rPr>
        <w:id w:val="-1439364371"/>
        <w:placeholder>
          <w:docPart w:val="29A6BB242CD840D794C9FF24156DC8E3"/>
        </w:placeholder>
        <w:temporary/>
        <w:showingPlcHdr/>
      </w:sdtPr>
      <w:sdtContent>
        <w:p w:rsidR="00947A41" w:rsidRDefault="00947A41">
          <w:pPr>
            <w:rPr>
              <w:rStyle w:val="PlaceholderText"/>
              <w:rFonts w:eastAsiaTheme="minorHAnsi"/>
            </w:rPr>
          </w:pPr>
          <w:r>
            <w:rPr>
              <w:rStyle w:val="PlaceholderText"/>
              <w:rFonts w:eastAsiaTheme="minorHAnsi"/>
            </w:rPr>
            <w:t>Dear user of template,</w:t>
          </w:r>
        </w:p>
        <w:p w:rsidR="00947A41" w:rsidRDefault="00947A41">
          <w:pPr>
            <w:rPr>
              <w:rStyle w:val="PlaceholderText"/>
              <w:rFonts w:eastAsiaTheme="minorHAnsi"/>
            </w:rPr>
          </w:pPr>
          <w:r>
            <w:rPr>
              <w:rStyle w:val="PlaceholderText"/>
              <w:rFonts w:eastAsiaTheme="minorHAnsi"/>
            </w:rPr>
            <w:t>This file is a dotm template file type. By double clicking the file a new document opens and upon saving you need to provide new file name and location.</w:t>
          </w:r>
        </w:p>
        <w:p w:rsidR="00947A41" w:rsidRDefault="00947A41">
          <w:pPr>
            <w:rPr>
              <w:rStyle w:val="PlaceholderText"/>
              <w:rFonts w:eastAsiaTheme="minorHAnsi"/>
            </w:rPr>
          </w:pPr>
          <w:r>
            <w:rPr>
              <w:rStyle w:val="PlaceholderText"/>
              <w:rFonts w:eastAsiaTheme="minorHAnsi"/>
            </w:rPr>
            <w:t>If you wish to modify the dotm template file, click with the right mouse button on the file and choose Open. The file opens to be edited as dotm template. Now you can adjust the template; i.e. adapt it for specific project so that project title is already set by default from the start; contract details of this project etc.</w:t>
          </w:r>
        </w:p>
        <w:p w:rsidR="00947A41" w:rsidRDefault="00947A41">
          <w:pPr>
            <w:rPr>
              <w:rStyle w:val="PlaceholderText"/>
              <w:rFonts w:eastAsiaTheme="minorHAnsi"/>
            </w:rPr>
          </w:pPr>
          <w:r>
            <w:rPr>
              <w:rStyle w:val="PlaceholderText"/>
              <w:rFonts w:eastAsiaTheme="minorHAnsi"/>
            </w:rPr>
            <w:lastRenderedPageBreak/>
            <w:t>All content controls are open and editable, thus giving you a chance to optimize your template. You can edit all content controls from the tab Developer, third section Controls. If you don’t have a tab Developer displayed, go to Word options/Customize ribbon and check Developer box (left side).</w:t>
          </w:r>
        </w:p>
        <w:p w:rsidR="00947A41" w:rsidRDefault="00947A41">
          <w:pPr>
            <w:rPr>
              <w:rStyle w:val="PlaceholderText"/>
              <w:rFonts w:eastAsiaTheme="minorHAnsi"/>
            </w:rPr>
          </w:pPr>
          <w:r>
            <w:rPr>
              <w:rStyle w:val="PlaceholderText"/>
              <w:rFonts w:eastAsiaTheme="minorHAnsi"/>
            </w:rPr>
            <w:t>Upon opening the template/new document the Properties panel automatically appears. This is useful for entering the data that are general properties of the document as well as automatically populating the repeating information throughout the document. Explanation of the fields of the Properties panel is described in the</w:t>
          </w:r>
          <w:r w:rsidR="00176274">
            <w:rPr>
              <w:rStyle w:val="PlaceholderText"/>
              <w:rFonts w:eastAsiaTheme="minorHAnsi"/>
            </w:rPr>
            <w:t xml:space="preserve"> Comment field, Properties panel.</w:t>
          </w:r>
        </w:p>
        <w:p w:rsidR="001870E0" w:rsidRDefault="001870E0">
          <w:pPr>
            <w:rPr>
              <w:rStyle w:val="PlaceholderText"/>
              <w:rFonts w:eastAsiaTheme="minorHAnsi"/>
            </w:rPr>
          </w:pPr>
          <w:r>
            <w:rPr>
              <w:rStyle w:val="PlaceholderText"/>
              <w:rFonts w:eastAsiaTheme="minorHAnsi"/>
            </w:rPr>
            <w:t>You can delete/insert any parts of the tables (rows, columns), if you find them unsuitable/required.</w:t>
          </w:r>
        </w:p>
        <w:p w:rsidR="00176274" w:rsidRPr="00176274" w:rsidRDefault="00176274">
          <w:pPr>
            <w:rPr>
              <w:rStyle w:val="PlaceholderText"/>
              <w:rFonts w:eastAsiaTheme="minorHAnsi"/>
              <w:b/>
            </w:rPr>
          </w:pPr>
          <w:r w:rsidRPr="00176274">
            <w:rPr>
              <w:rStyle w:val="PlaceholderText"/>
              <w:rFonts w:eastAsiaTheme="minorHAnsi"/>
              <w:b/>
            </w:rPr>
            <w:t>To delete this text just simple click in a</w:t>
          </w:r>
          <w:r w:rsidR="001870E0">
            <w:rPr>
              <w:rStyle w:val="PlaceholderText"/>
              <w:rFonts w:eastAsiaTheme="minorHAnsi"/>
              <w:b/>
            </w:rPr>
            <w:t>nd</w:t>
          </w:r>
          <w:r w:rsidRPr="00176274">
            <w:rPr>
              <w:rStyle w:val="PlaceholderText"/>
              <w:rFonts w:eastAsiaTheme="minorHAnsi"/>
              <w:b/>
            </w:rPr>
            <w:t xml:space="preserve"> hit </w:t>
          </w:r>
          <w:r w:rsidR="001870E0">
            <w:rPr>
              <w:rStyle w:val="PlaceholderText"/>
              <w:rFonts w:eastAsiaTheme="minorHAnsi"/>
              <w:b/>
            </w:rPr>
            <w:t xml:space="preserve">the </w:t>
          </w:r>
          <w:r w:rsidRPr="00176274">
            <w:rPr>
              <w:rStyle w:val="PlaceholderText"/>
              <w:rFonts w:eastAsiaTheme="minorHAnsi"/>
              <w:b/>
            </w:rPr>
            <w:t>key Space.</w:t>
          </w:r>
        </w:p>
        <w:p w:rsidR="002A781A" w:rsidRPr="00B12207" w:rsidRDefault="000823A8">
          <w:pPr>
            <w:rPr>
              <w:rFonts w:ascii="Arial" w:hAnsi="Arial" w:cs="Arial"/>
            </w:rPr>
          </w:pPr>
        </w:p>
      </w:sdtContent>
    </w:sdt>
    <w:sectPr w:rsidR="002A781A" w:rsidRPr="00B12207" w:rsidSect="000823A8">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2BB6" w:rsidRDefault="001A2BB6" w:rsidP="00BE4CE5">
      <w:pPr>
        <w:spacing w:after="0"/>
      </w:pPr>
      <w:r>
        <w:separator/>
      </w:r>
    </w:p>
  </w:endnote>
  <w:endnote w:type="continuationSeparator" w:id="0">
    <w:p w:rsidR="001A2BB6" w:rsidRDefault="001A2BB6" w:rsidP="00BE4CE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C41" w:rsidRPr="00DD7772" w:rsidRDefault="000823A8" w:rsidP="00DD7772">
    <w:pPr>
      <w:pBdr>
        <w:top w:val="single" w:sz="4" w:space="1" w:color="auto"/>
      </w:pBdr>
      <w:rPr>
        <w:color w:val="A6A6A6" w:themeColor="background1" w:themeShade="A6"/>
        <w:sz w:val="16"/>
      </w:rPr>
    </w:pPr>
    <w:fldSimple w:instr=" FILENAME   \* MERGEFORMAT ">
      <w:r w:rsidR="009C6244">
        <w:rPr>
          <w:noProof/>
          <w:color w:val="A6A6A6" w:themeColor="background1" w:themeShade="A6"/>
          <w:sz w:val="16"/>
        </w:rPr>
        <w:t>Document2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2BB6" w:rsidRDefault="001A2BB6" w:rsidP="00BE4CE5">
      <w:pPr>
        <w:spacing w:after="0"/>
      </w:pPr>
      <w:r>
        <w:separator/>
      </w:r>
    </w:p>
  </w:footnote>
  <w:footnote w:type="continuationSeparator" w:id="0">
    <w:p w:rsidR="001A2BB6" w:rsidRDefault="001A2BB6" w:rsidP="00BE4CE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57" w:type="dxa"/>
      </w:tblCellMar>
      <w:tblLook w:val="04A0"/>
    </w:tblPr>
    <w:tblGrid>
      <w:gridCol w:w="1368"/>
      <w:gridCol w:w="5588"/>
      <w:gridCol w:w="1498"/>
      <w:gridCol w:w="1049"/>
    </w:tblGrid>
    <w:tr w:rsidR="00187C41" w:rsidRPr="00DB7B6F" w:rsidTr="004F7A56">
      <w:trPr>
        <w:cantSplit/>
        <w:trHeight w:val="397"/>
      </w:trPr>
      <w:tc>
        <w:tcPr>
          <w:tcW w:w="720" w:type="pct"/>
          <w:vMerge w:val="restart"/>
          <w:shd w:val="clear" w:color="auto" w:fill="auto"/>
          <w:vAlign w:val="center"/>
        </w:tcPr>
        <w:p w:rsidR="001A7987" w:rsidRPr="00503ABB" w:rsidRDefault="001A7987" w:rsidP="00503ABB">
          <w:pPr>
            <w:spacing w:after="0"/>
            <w:jc w:val="center"/>
            <w:rPr>
              <w:b/>
              <w:noProof/>
              <w:lang w:val="en-GB" w:eastAsia="en-GB"/>
            </w:rPr>
          </w:pPr>
          <w:r>
            <w:rPr>
              <w:b/>
              <w:noProof/>
              <w:lang w:val="en-GB" w:eastAsia="en-GB"/>
            </w:rPr>
            <w:t>INSERT LOGO</w:t>
          </w:r>
        </w:p>
      </w:tc>
      <w:sdt>
        <w:sdtPr>
          <w:alias w:val="Subject"/>
          <w:tag w:val=""/>
          <w:id w:val="-507830116"/>
          <w:placeholder>
            <w:docPart w:val="A36C32C1BBE841CB95214CE3D566DC39"/>
          </w:placeholder>
          <w:dataBinding w:prefixMappings="xmlns:ns0='http://purl.org/dc/elements/1.1/' xmlns:ns1='http://schemas.openxmlformats.org/package/2006/metadata/core-properties' " w:xpath="/ns1:coreProperties[1]/ns0:subject[1]" w:storeItemID="{6C3C8BC8-F283-45AE-878A-BAB7291924A1}"/>
          <w:text/>
        </w:sdtPr>
        <w:sdtContent>
          <w:tc>
            <w:tcPr>
              <w:tcW w:w="2940" w:type="pct"/>
              <w:shd w:val="clear" w:color="auto" w:fill="auto"/>
              <w:vAlign w:val="center"/>
            </w:tcPr>
            <w:p w:rsidR="00187C41" w:rsidRPr="009A3E8A" w:rsidRDefault="00765D39" w:rsidP="00B12207">
              <w:pPr>
                <w:pStyle w:val="41QSubject"/>
              </w:pPr>
              <w:r>
                <w:rPr>
                  <w:lang w:val="sl-SI"/>
                </w:rPr>
                <w:t>MONTHLY REPORT</w:t>
              </w:r>
            </w:p>
          </w:tc>
        </w:sdtContent>
      </w:sdt>
      <w:tc>
        <w:tcPr>
          <w:tcW w:w="1341" w:type="pct"/>
          <w:gridSpan w:val="2"/>
          <w:shd w:val="clear" w:color="auto" w:fill="auto"/>
          <w:vAlign w:val="center"/>
        </w:tcPr>
        <w:p w:rsidR="00187C41" w:rsidRPr="00703312" w:rsidRDefault="00187C41" w:rsidP="00B12207">
          <w:pPr>
            <w:pStyle w:val="43QSmallText"/>
          </w:pPr>
          <w:r>
            <w:t xml:space="preserve">  Type-Designation-Revision</w:t>
          </w:r>
          <w:r w:rsidRPr="00703312">
            <w:t>:</w:t>
          </w:r>
        </w:p>
        <w:p w:rsidR="00187C41" w:rsidRPr="00DB7B6F" w:rsidRDefault="000823A8" w:rsidP="00B12207">
          <w:pPr>
            <w:pStyle w:val="44QReftext"/>
          </w:pPr>
          <w:sdt>
            <w:sdtPr>
              <w:alias w:val="Keywords"/>
              <w:tag w:val=""/>
              <w:id w:val="465715615"/>
              <w:placeholder>
                <w:docPart w:val="47F354FE8D814D5EB0D992AA5EEFCC49"/>
              </w:placeholder>
              <w:dataBinding w:prefixMappings="xmlns:ns0='http://purl.org/dc/elements/1.1/' xmlns:ns1='http://schemas.openxmlformats.org/package/2006/metadata/core-properties' " w:xpath="/ns1:coreProperties[1]/ns1:keywords[1]" w:storeItemID="{6C3C8BC8-F283-45AE-878A-BAB7291924A1}"/>
              <w:text/>
            </w:sdtPr>
            <w:sdtContent>
              <w:r w:rsidR="00765D39">
                <w:t>MR.XX</w:t>
              </w:r>
            </w:sdtContent>
          </w:sdt>
          <w:r w:rsidR="00187C41">
            <w:t>-</w:t>
          </w:r>
          <w:sdt>
            <w:sdtPr>
              <w:alias w:val="Category"/>
              <w:tag w:val=""/>
              <w:id w:val="370117942"/>
              <w:placeholder>
                <w:docPart w:val="474E9D9B53C34042B1C071393A19E0BD"/>
              </w:placeholder>
              <w:dataBinding w:prefixMappings="xmlns:ns0='http://purl.org/dc/elements/1.1/' xmlns:ns1='http://schemas.openxmlformats.org/package/2006/metadata/core-properties' " w:xpath="/ns1:coreProperties[1]/ns1:category[1]" w:storeItemID="{6C3C8BC8-F283-45AE-878A-BAB7291924A1}"/>
              <w:text/>
            </w:sdtPr>
            <w:sdtContent>
              <w:r w:rsidR="005E4417">
                <w:t>ID/CODE</w:t>
              </w:r>
            </w:sdtContent>
          </w:sdt>
          <w:r w:rsidR="00187C41">
            <w:t>-</w:t>
          </w:r>
          <w:r w:rsidR="002938EB">
            <w:t>R</w:t>
          </w:r>
          <w:sdt>
            <w:sdtPr>
              <w:alias w:val="Status"/>
              <w:tag w:val=""/>
              <w:id w:val="1714000488"/>
              <w:placeholder>
                <w:docPart w:val="3A17F4CBAF5F4483A58DB9607EA47CB6"/>
              </w:placeholder>
              <w:dataBinding w:prefixMappings="xmlns:ns0='http://purl.org/dc/elements/1.1/' xmlns:ns1='http://schemas.openxmlformats.org/package/2006/metadata/core-properties' " w:xpath="/ns1:coreProperties[1]/ns1:contentStatus[1]" w:storeItemID="{6C3C8BC8-F283-45AE-878A-BAB7291924A1}"/>
              <w:text/>
            </w:sdtPr>
            <w:sdtContent>
              <w:r w:rsidR="00426AD9">
                <w:t>0A</w:t>
              </w:r>
            </w:sdtContent>
          </w:sdt>
        </w:p>
      </w:tc>
    </w:tr>
    <w:tr w:rsidR="00187C41" w:rsidRPr="00DB7B6F" w:rsidTr="004F7A56">
      <w:trPr>
        <w:cantSplit/>
        <w:trHeight w:val="397"/>
      </w:trPr>
      <w:tc>
        <w:tcPr>
          <w:tcW w:w="720" w:type="pct"/>
          <w:vMerge/>
          <w:shd w:val="clear" w:color="auto" w:fill="auto"/>
        </w:tcPr>
        <w:p w:rsidR="00187C41" w:rsidRPr="00DB7B6F" w:rsidRDefault="00187C41" w:rsidP="00435962">
          <w:pPr>
            <w:spacing w:after="0"/>
            <w:rPr>
              <w:b/>
            </w:rPr>
          </w:pPr>
        </w:p>
      </w:tc>
      <w:sdt>
        <w:sdtPr>
          <w:rPr>
            <w:caps/>
          </w:rPr>
          <w:alias w:val="Title"/>
          <w:tag w:val=""/>
          <w:id w:val="1664893603"/>
          <w:placeholder>
            <w:docPart w:val="CB2D1BF079D04C3DBCBD10F76BD15EE9"/>
          </w:placeholder>
          <w:dataBinding w:prefixMappings="xmlns:ns0='http://purl.org/dc/elements/1.1/' xmlns:ns1='http://schemas.openxmlformats.org/package/2006/metadata/core-properties' " w:xpath="/ns1:coreProperties[1]/ns0:title[1]" w:storeItemID="{6C3C8BC8-F283-45AE-878A-BAB7291924A1}"/>
          <w:text/>
        </w:sdtPr>
        <w:sdtContent>
          <w:tc>
            <w:tcPr>
              <w:tcW w:w="2940" w:type="pct"/>
              <w:vMerge w:val="restart"/>
              <w:vAlign w:val="center"/>
            </w:tcPr>
            <w:p w:rsidR="00187C41" w:rsidRPr="001070B6" w:rsidRDefault="002938EB" w:rsidP="00B12207">
              <w:pPr>
                <w:pStyle w:val="42QTitle"/>
                <w:rPr>
                  <w:caps/>
                </w:rPr>
              </w:pPr>
              <w:r>
                <w:rPr>
                  <w:caps/>
                  <w:lang w:val="sl-SI"/>
                </w:rPr>
                <w:t>Insert the Project Title</w:t>
              </w:r>
            </w:p>
          </w:tc>
        </w:sdtContent>
      </w:sdt>
      <w:tc>
        <w:tcPr>
          <w:tcW w:w="1341" w:type="pct"/>
          <w:gridSpan w:val="2"/>
          <w:vAlign w:val="center"/>
        </w:tcPr>
        <w:p w:rsidR="00187C41" w:rsidRDefault="00187C41" w:rsidP="00B12207">
          <w:pPr>
            <w:pStyle w:val="43QSmallText"/>
          </w:pPr>
          <w:r>
            <w:t xml:space="preserve">  </w:t>
          </w:r>
          <w:r w:rsidRPr="005A2560">
            <w:t>Ref</w:t>
          </w:r>
          <w:r>
            <w:t>erence</w:t>
          </w:r>
          <w:r w:rsidRPr="005A2560">
            <w:t>:</w:t>
          </w:r>
        </w:p>
        <w:p w:rsidR="00187C41" w:rsidRPr="00406403" w:rsidRDefault="00187C41" w:rsidP="001A7987">
          <w:pPr>
            <w:pStyle w:val="44QReftext"/>
          </w:pPr>
        </w:p>
      </w:tc>
    </w:tr>
    <w:tr w:rsidR="00187C41" w:rsidRPr="00DB7B6F" w:rsidTr="004F7A56">
      <w:trPr>
        <w:cantSplit/>
        <w:trHeight w:val="397"/>
      </w:trPr>
      <w:tc>
        <w:tcPr>
          <w:tcW w:w="720" w:type="pct"/>
          <w:vMerge/>
          <w:tcBorders>
            <w:bottom w:val="single" w:sz="4" w:space="0" w:color="auto"/>
          </w:tcBorders>
          <w:shd w:val="clear" w:color="auto" w:fill="auto"/>
          <w:vAlign w:val="center"/>
        </w:tcPr>
        <w:p w:rsidR="00187C41" w:rsidRPr="00DB7B6F" w:rsidRDefault="00187C41" w:rsidP="00435962"/>
      </w:tc>
      <w:tc>
        <w:tcPr>
          <w:tcW w:w="2940" w:type="pct"/>
          <w:vMerge/>
          <w:tcBorders>
            <w:bottom w:val="single" w:sz="4" w:space="0" w:color="auto"/>
          </w:tcBorders>
        </w:tcPr>
        <w:p w:rsidR="00187C41" w:rsidRPr="00DB7B6F" w:rsidRDefault="00187C41" w:rsidP="00435962">
          <w:pPr>
            <w:spacing w:after="0"/>
            <w:rPr>
              <w:b/>
            </w:rPr>
          </w:pPr>
        </w:p>
      </w:tc>
      <w:tc>
        <w:tcPr>
          <w:tcW w:w="788" w:type="pct"/>
          <w:tcBorders>
            <w:bottom w:val="single" w:sz="4" w:space="0" w:color="auto"/>
          </w:tcBorders>
          <w:vAlign w:val="center"/>
        </w:tcPr>
        <w:p w:rsidR="00187C41" w:rsidRPr="00B93B6C" w:rsidRDefault="00187C41" w:rsidP="00B12207">
          <w:pPr>
            <w:pStyle w:val="43QSmallText"/>
          </w:pPr>
          <w:r>
            <w:t xml:space="preserve">  Date</w:t>
          </w:r>
          <w:r w:rsidRPr="00B93B6C">
            <w:t>:</w:t>
          </w:r>
        </w:p>
        <w:sdt>
          <w:sdtPr>
            <w:alias w:val="Publish Date"/>
            <w:tag w:val=""/>
            <w:id w:val="-85766912"/>
            <w:placeholder>
              <w:docPart w:val="05CBDDE361A74FAEB296E8C397285692"/>
            </w:placeholder>
            <w:showingPlcHdr/>
            <w:dataBinding w:prefixMappings="xmlns:ns0='http://schemas.microsoft.com/office/2006/coverPageProps' " w:xpath="/ns0:CoverPageProperties[1]/ns0:PublishDate[1]" w:storeItemID="{55AF091B-3C7A-41E3-B477-F2FDAA23CFDA}"/>
            <w:date>
              <w:lid w:val="sl-SI"/>
              <w:storeMappedDataAs w:val="dateTime"/>
              <w:calendar w:val="gregorian"/>
            </w:date>
          </w:sdtPr>
          <w:sdtContent>
            <w:p w:rsidR="00187C41" w:rsidRDefault="002A781A" w:rsidP="002A781A">
              <w:pPr>
                <w:pStyle w:val="44QReftext"/>
              </w:pPr>
              <w:r w:rsidRPr="002A3AC1">
                <w:rPr>
                  <w:rStyle w:val="PlaceholderText"/>
                </w:rPr>
                <w:t>[Date]</w:t>
              </w:r>
            </w:p>
          </w:sdtContent>
        </w:sdt>
      </w:tc>
      <w:tc>
        <w:tcPr>
          <w:tcW w:w="552" w:type="pct"/>
          <w:tcBorders>
            <w:bottom w:val="single" w:sz="4" w:space="0" w:color="auto"/>
          </w:tcBorders>
          <w:vAlign w:val="center"/>
        </w:tcPr>
        <w:p w:rsidR="00187C41" w:rsidRDefault="00187C41" w:rsidP="00B12207">
          <w:pPr>
            <w:pStyle w:val="43QSmallText"/>
          </w:pPr>
          <w:r>
            <w:t xml:space="preserve"> Page</w:t>
          </w:r>
          <w:r w:rsidRPr="005A2560">
            <w:t>:</w:t>
          </w:r>
        </w:p>
        <w:p w:rsidR="00187C41" w:rsidRPr="00677F7A" w:rsidRDefault="000823A8" w:rsidP="00B12207">
          <w:pPr>
            <w:pStyle w:val="44QReftext"/>
          </w:pPr>
          <w:r>
            <w:fldChar w:fldCharType="begin"/>
          </w:r>
          <w:r w:rsidR="00187C41">
            <w:instrText xml:space="preserve"> PAGE </w:instrText>
          </w:r>
          <w:r>
            <w:fldChar w:fldCharType="separate"/>
          </w:r>
          <w:r w:rsidR="00CA722C">
            <w:rPr>
              <w:noProof/>
            </w:rPr>
            <w:t>1</w:t>
          </w:r>
          <w:r>
            <w:rPr>
              <w:noProof/>
            </w:rPr>
            <w:fldChar w:fldCharType="end"/>
          </w:r>
          <w:r w:rsidR="00187C41" w:rsidRPr="005A2560">
            <w:t>/</w:t>
          </w:r>
          <w:r>
            <w:fldChar w:fldCharType="begin"/>
          </w:r>
          <w:r w:rsidR="00187C41">
            <w:instrText xml:space="preserve"> NUMPAGES  </w:instrText>
          </w:r>
          <w:r>
            <w:fldChar w:fldCharType="separate"/>
          </w:r>
          <w:r w:rsidR="00CA722C">
            <w:rPr>
              <w:noProof/>
            </w:rPr>
            <w:t>3</w:t>
          </w:r>
          <w:r>
            <w:rPr>
              <w:noProof/>
            </w:rPr>
            <w:fldChar w:fldCharType="end"/>
          </w:r>
        </w:p>
      </w:tc>
    </w:tr>
  </w:tbl>
  <w:p w:rsidR="00187C41" w:rsidRDefault="00187C4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B6503"/>
    <w:multiLevelType w:val="hybridMultilevel"/>
    <w:tmpl w:val="F1722A2A"/>
    <w:lvl w:ilvl="0" w:tplc="847AB2C8">
      <w:start w:val="1"/>
      <w:numFmt w:val="lowerLetter"/>
      <w:pStyle w:val="33Q3Levela"/>
      <w:lvlText w:val="%1."/>
      <w:lvlJc w:val="left"/>
      <w:pPr>
        <w:ind w:left="1713" w:hanging="360"/>
      </w:pPr>
    </w:lvl>
    <w:lvl w:ilvl="1" w:tplc="04240019" w:tentative="1">
      <w:start w:val="1"/>
      <w:numFmt w:val="lowerLetter"/>
      <w:lvlText w:val="%2."/>
      <w:lvlJc w:val="left"/>
      <w:pPr>
        <w:ind w:left="2433" w:hanging="360"/>
      </w:pPr>
    </w:lvl>
    <w:lvl w:ilvl="2" w:tplc="0424001B" w:tentative="1">
      <w:start w:val="1"/>
      <w:numFmt w:val="lowerRoman"/>
      <w:lvlText w:val="%3."/>
      <w:lvlJc w:val="right"/>
      <w:pPr>
        <w:ind w:left="3153" w:hanging="180"/>
      </w:pPr>
    </w:lvl>
    <w:lvl w:ilvl="3" w:tplc="0424000F" w:tentative="1">
      <w:start w:val="1"/>
      <w:numFmt w:val="decimal"/>
      <w:lvlText w:val="%4."/>
      <w:lvlJc w:val="left"/>
      <w:pPr>
        <w:ind w:left="3873" w:hanging="360"/>
      </w:pPr>
    </w:lvl>
    <w:lvl w:ilvl="4" w:tplc="04240019" w:tentative="1">
      <w:start w:val="1"/>
      <w:numFmt w:val="lowerLetter"/>
      <w:lvlText w:val="%5."/>
      <w:lvlJc w:val="left"/>
      <w:pPr>
        <w:ind w:left="4593" w:hanging="360"/>
      </w:pPr>
    </w:lvl>
    <w:lvl w:ilvl="5" w:tplc="0424001B" w:tentative="1">
      <w:start w:val="1"/>
      <w:numFmt w:val="lowerRoman"/>
      <w:lvlText w:val="%6."/>
      <w:lvlJc w:val="right"/>
      <w:pPr>
        <w:ind w:left="5313" w:hanging="180"/>
      </w:pPr>
    </w:lvl>
    <w:lvl w:ilvl="6" w:tplc="0424000F" w:tentative="1">
      <w:start w:val="1"/>
      <w:numFmt w:val="decimal"/>
      <w:lvlText w:val="%7."/>
      <w:lvlJc w:val="left"/>
      <w:pPr>
        <w:ind w:left="6033" w:hanging="360"/>
      </w:pPr>
    </w:lvl>
    <w:lvl w:ilvl="7" w:tplc="04240019" w:tentative="1">
      <w:start w:val="1"/>
      <w:numFmt w:val="lowerLetter"/>
      <w:lvlText w:val="%8."/>
      <w:lvlJc w:val="left"/>
      <w:pPr>
        <w:ind w:left="6753" w:hanging="360"/>
      </w:pPr>
    </w:lvl>
    <w:lvl w:ilvl="8" w:tplc="0424001B" w:tentative="1">
      <w:start w:val="1"/>
      <w:numFmt w:val="lowerRoman"/>
      <w:lvlText w:val="%9."/>
      <w:lvlJc w:val="right"/>
      <w:pPr>
        <w:ind w:left="7473" w:hanging="180"/>
      </w:pPr>
    </w:lvl>
  </w:abstractNum>
  <w:abstractNum w:abstractNumId="1">
    <w:nsid w:val="26890F83"/>
    <w:multiLevelType w:val="multilevel"/>
    <w:tmpl w:val="F126C6AC"/>
    <w:lvl w:ilvl="0">
      <w:start w:val="1"/>
      <w:numFmt w:val="decimal"/>
      <w:pStyle w:val="21QCh1"/>
      <w:lvlText w:val="%1"/>
      <w:lvlJc w:val="left"/>
      <w:pPr>
        <w:ind w:left="432" w:hanging="432"/>
      </w:pPr>
      <w:rPr>
        <w:rFonts w:hint="default"/>
      </w:rPr>
    </w:lvl>
    <w:lvl w:ilvl="1">
      <w:start w:val="1"/>
      <w:numFmt w:val="decimal"/>
      <w:pStyle w:val="22QCh11"/>
      <w:lvlText w:val="%1.%2"/>
      <w:lvlJc w:val="left"/>
      <w:pPr>
        <w:ind w:left="576" w:hanging="576"/>
      </w:pPr>
      <w:rPr>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23QCh111"/>
      <w:lvlText w:val="%1.%2.%3"/>
      <w:lvlJc w:val="left"/>
      <w:pPr>
        <w:ind w:left="720" w:hanging="720"/>
      </w:pPr>
      <w:rPr>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24QCh1111"/>
      <w:lvlText w:val="%1.%2.%3.%4"/>
      <w:lvlJc w:val="left"/>
      <w:pPr>
        <w:ind w:left="864" w:hanging="864"/>
      </w:pPr>
      <w:rPr>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25QCh11111"/>
      <w:lvlText w:val="%1.%2.%3.%4.%5"/>
      <w:lvlJc w:val="left"/>
      <w:pPr>
        <w:ind w:left="1008" w:hanging="1008"/>
      </w:pPr>
      <w:rPr>
        <w:b w:val="0"/>
        <w:bCs w:val="0"/>
        <w:iCs w:val="0"/>
        <w:caps w:val="0"/>
        <w:smallCaps w:val="0"/>
        <w:strike w:val="0"/>
        <w:dstrike w:val="0"/>
        <w:noProof w:val="0"/>
        <w:vanish w:val="0"/>
        <w:color w:val="000000"/>
        <w:spacing w:val="0"/>
        <w:kern w:val="0"/>
        <w:position w:val="0"/>
        <w:u w:val="none"/>
        <w:vertAlign w:val="baseline"/>
        <w:em w:val="none"/>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2822509C"/>
    <w:multiLevelType w:val="hybridMultilevel"/>
    <w:tmpl w:val="52DC532A"/>
    <w:lvl w:ilvl="0" w:tplc="4E3003A0">
      <w:start w:val="1"/>
      <w:numFmt w:val="bullet"/>
      <w:pStyle w:val="34Q1Level"/>
      <w:lvlText w:val=""/>
      <w:lvlJc w:val="left"/>
      <w:pPr>
        <w:ind w:left="890" w:hanging="360"/>
      </w:pPr>
      <w:rPr>
        <w:rFonts w:ascii="Symbol" w:hAnsi="Symbol" w:hint="default"/>
      </w:rPr>
    </w:lvl>
    <w:lvl w:ilvl="1" w:tplc="7E54D76E">
      <w:start w:val="1"/>
      <w:numFmt w:val="bullet"/>
      <w:lvlText w:val="o"/>
      <w:lvlJc w:val="left"/>
      <w:pPr>
        <w:ind w:left="1610" w:hanging="360"/>
      </w:pPr>
      <w:rPr>
        <w:rFonts w:ascii="Courier New" w:hAnsi="Courier New" w:cs="Courier New" w:hint="default"/>
      </w:rPr>
    </w:lvl>
    <w:lvl w:ilvl="2" w:tplc="F0C43AB8">
      <w:start w:val="1"/>
      <w:numFmt w:val="bullet"/>
      <w:lvlText w:val=""/>
      <w:lvlJc w:val="left"/>
      <w:pPr>
        <w:ind w:left="2330" w:hanging="360"/>
      </w:pPr>
      <w:rPr>
        <w:rFonts w:ascii="Wingdings" w:hAnsi="Wingdings" w:hint="default"/>
      </w:rPr>
    </w:lvl>
    <w:lvl w:ilvl="3" w:tplc="04240001" w:tentative="1">
      <w:start w:val="1"/>
      <w:numFmt w:val="bullet"/>
      <w:lvlText w:val=""/>
      <w:lvlJc w:val="left"/>
      <w:pPr>
        <w:ind w:left="3050" w:hanging="360"/>
      </w:pPr>
      <w:rPr>
        <w:rFonts w:ascii="Symbol" w:hAnsi="Symbol" w:hint="default"/>
      </w:rPr>
    </w:lvl>
    <w:lvl w:ilvl="4" w:tplc="04240003" w:tentative="1">
      <w:start w:val="1"/>
      <w:numFmt w:val="bullet"/>
      <w:lvlText w:val="o"/>
      <w:lvlJc w:val="left"/>
      <w:pPr>
        <w:ind w:left="3770" w:hanging="360"/>
      </w:pPr>
      <w:rPr>
        <w:rFonts w:ascii="Courier New" w:hAnsi="Courier New" w:cs="Courier New" w:hint="default"/>
      </w:rPr>
    </w:lvl>
    <w:lvl w:ilvl="5" w:tplc="04240005" w:tentative="1">
      <w:start w:val="1"/>
      <w:numFmt w:val="bullet"/>
      <w:lvlText w:val=""/>
      <w:lvlJc w:val="left"/>
      <w:pPr>
        <w:ind w:left="4490" w:hanging="360"/>
      </w:pPr>
      <w:rPr>
        <w:rFonts w:ascii="Wingdings" w:hAnsi="Wingdings" w:hint="default"/>
      </w:rPr>
    </w:lvl>
    <w:lvl w:ilvl="6" w:tplc="04240001" w:tentative="1">
      <w:start w:val="1"/>
      <w:numFmt w:val="bullet"/>
      <w:lvlText w:val=""/>
      <w:lvlJc w:val="left"/>
      <w:pPr>
        <w:ind w:left="5210" w:hanging="360"/>
      </w:pPr>
      <w:rPr>
        <w:rFonts w:ascii="Symbol" w:hAnsi="Symbol" w:hint="default"/>
      </w:rPr>
    </w:lvl>
    <w:lvl w:ilvl="7" w:tplc="04240003" w:tentative="1">
      <w:start w:val="1"/>
      <w:numFmt w:val="bullet"/>
      <w:lvlText w:val="o"/>
      <w:lvlJc w:val="left"/>
      <w:pPr>
        <w:ind w:left="5930" w:hanging="360"/>
      </w:pPr>
      <w:rPr>
        <w:rFonts w:ascii="Courier New" w:hAnsi="Courier New" w:cs="Courier New" w:hint="default"/>
      </w:rPr>
    </w:lvl>
    <w:lvl w:ilvl="8" w:tplc="04240005" w:tentative="1">
      <w:start w:val="1"/>
      <w:numFmt w:val="bullet"/>
      <w:lvlText w:val=""/>
      <w:lvlJc w:val="left"/>
      <w:pPr>
        <w:ind w:left="6650" w:hanging="360"/>
      </w:pPr>
      <w:rPr>
        <w:rFonts w:ascii="Wingdings" w:hAnsi="Wingdings" w:hint="default"/>
      </w:rPr>
    </w:lvl>
  </w:abstractNum>
  <w:abstractNum w:abstractNumId="3">
    <w:nsid w:val="3EFF7DD7"/>
    <w:multiLevelType w:val="hybridMultilevel"/>
    <w:tmpl w:val="B726CE0A"/>
    <w:lvl w:ilvl="0" w:tplc="D3CA98DC">
      <w:start w:val="1"/>
      <w:numFmt w:val="decimal"/>
      <w:pStyle w:val="14QReference"/>
      <w:lvlText w:val="[%1]"/>
      <w:lvlJc w:val="left"/>
      <w:pPr>
        <w:ind w:left="1004"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4B971B9C"/>
    <w:multiLevelType w:val="hybridMultilevel"/>
    <w:tmpl w:val="4A96E568"/>
    <w:lvl w:ilvl="0" w:tplc="643856FE">
      <w:start w:val="1"/>
      <w:numFmt w:val="bullet"/>
      <w:pStyle w:val="35Q2Level"/>
      <w:lvlText w:val="▪"/>
      <w:lvlJc w:val="left"/>
      <w:pPr>
        <w:ind w:left="1571" w:hanging="360"/>
      </w:pPr>
      <w:rPr>
        <w:rFonts w:ascii="Verdana" w:hAnsi="Verdana" w:hint="default"/>
      </w:rPr>
    </w:lvl>
    <w:lvl w:ilvl="1" w:tplc="04240003" w:tentative="1">
      <w:start w:val="1"/>
      <w:numFmt w:val="bullet"/>
      <w:lvlText w:val="o"/>
      <w:lvlJc w:val="left"/>
      <w:pPr>
        <w:ind w:left="2291" w:hanging="360"/>
      </w:pPr>
      <w:rPr>
        <w:rFonts w:ascii="Courier New" w:hAnsi="Courier New" w:cs="Courier New" w:hint="default"/>
      </w:rPr>
    </w:lvl>
    <w:lvl w:ilvl="2" w:tplc="04240005" w:tentative="1">
      <w:start w:val="1"/>
      <w:numFmt w:val="bullet"/>
      <w:lvlText w:val=""/>
      <w:lvlJc w:val="left"/>
      <w:pPr>
        <w:ind w:left="3011" w:hanging="360"/>
      </w:pPr>
      <w:rPr>
        <w:rFonts w:ascii="Wingdings" w:hAnsi="Wingdings" w:hint="default"/>
      </w:rPr>
    </w:lvl>
    <w:lvl w:ilvl="3" w:tplc="04240001" w:tentative="1">
      <w:start w:val="1"/>
      <w:numFmt w:val="bullet"/>
      <w:lvlText w:val=""/>
      <w:lvlJc w:val="left"/>
      <w:pPr>
        <w:ind w:left="3731" w:hanging="360"/>
      </w:pPr>
      <w:rPr>
        <w:rFonts w:ascii="Symbol" w:hAnsi="Symbol" w:hint="default"/>
      </w:rPr>
    </w:lvl>
    <w:lvl w:ilvl="4" w:tplc="04240003" w:tentative="1">
      <w:start w:val="1"/>
      <w:numFmt w:val="bullet"/>
      <w:lvlText w:val="o"/>
      <w:lvlJc w:val="left"/>
      <w:pPr>
        <w:ind w:left="4451" w:hanging="360"/>
      </w:pPr>
      <w:rPr>
        <w:rFonts w:ascii="Courier New" w:hAnsi="Courier New" w:cs="Courier New" w:hint="default"/>
      </w:rPr>
    </w:lvl>
    <w:lvl w:ilvl="5" w:tplc="04240005" w:tentative="1">
      <w:start w:val="1"/>
      <w:numFmt w:val="bullet"/>
      <w:lvlText w:val=""/>
      <w:lvlJc w:val="left"/>
      <w:pPr>
        <w:ind w:left="5171" w:hanging="360"/>
      </w:pPr>
      <w:rPr>
        <w:rFonts w:ascii="Wingdings" w:hAnsi="Wingdings" w:hint="default"/>
      </w:rPr>
    </w:lvl>
    <w:lvl w:ilvl="6" w:tplc="04240001" w:tentative="1">
      <w:start w:val="1"/>
      <w:numFmt w:val="bullet"/>
      <w:lvlText w:val=""/>
      <w:lvlJc w:val="left"/>
      <w:pPr>
        <w:ind w:left="5891" w:hanging="360"/>
      </w:pPr>
      <w:rPr>
        <w:rFonts w:ascii="Symbol" w:hAnsi="Symbol" w:hint="default"/>
      </w:rPr>
    </w:lvl>
    <w:lvl w:ilvl="7" w:tplc="04240003" w:tentative="1">
      <w:start w:val="1"/>
      <w:numFmt w:val="bullet"/>
      <w:lvlText w:val="o"/>
      <w:lvlJc w:val="left"/>
      <w:pPr>
        <w:ind w:left="6611" w:hanging="360"/>
      </w:pPr>
      <w:rPr>
        <w:rFonts w:ascii="Courier New" w:hAnsi="Courier New" w:cs="Courier New" w:hint="default"/>
      </w:rPr>
    </w:lvl>
    <w:lvl w:ilvl="8" w:tplc="04240005" w:tentative="1">
      <w:start w:val="1"/>
      <w:numFmt w:val="bullet"/>
      <w:lvlText w:val=""/>
      <w:lvlJc w:val="left"/>
      <w:pPr>
        <w:ind w:left="7331" w:hanging="360"/>
      </w:pPr>
      <w:rPr>
        <w:rFonts w:ascii="Wingdings" w:hAnsi="Wingdings" w:hint="default"/>
      </w:rPr>
    </w:lvl>
  </w:abstractNum>
  <w:abstractNum w:abstractNumId="5">
    <w:nsid w:val="5F465305"/>
    <w:multiLevelType w:val="multilevel"/>
    <w:tmpl w:val="10D65F12"/>
    <w:lvl w:ilvl="0">
      <w:start w:val="1"/>
      <w:numFmt w:val="lowerLetter"/>
      <w:pStyle w:val="31Q1Levela"/>
      <w:lvlText w:val="%1)"/>
      <w:lvlJc w:val="left"/>
      <w:pPr>
        <w:ind w:left="737" w:hanging="380"/>
      </w:pPr>
      <w:rPr>
        <w:rFonts w:hint="default"/>
        <w:caps w:val="0"/>
        <w:sz w:val="20"/>
      </w:rPr>
    </w:lvl>
    <w:lvl w:ilvl="1">
      <w:start w:val="1"/>
      <w:numFmt w:val="lowerRoman"/>
      <w:pStyle w:val="32Q2Leveli"/>
      <w:lvlText w:val="%2."/>
      <w:lvlJc w:val="right"/>
      <w:pPr>
        <w:ind w:left="1457" w:hanging="380"/>
      </w:pPr>
      <w:rPr>
        <w:rFonts w:hint="default"/>
        <w:color w:val="auto"/>
      </w:rPr>
    </w:lvl>
    <w:lvl w:ilvl="2">
      <w:start w:val="1"/>
      <w:numFmt w:val="bullet"/>
      <w:lvlText w:val="o"/>
      <w:lvlJc w:val="left"/>
      <w:pPr>
        <w:ind w:left="2177" w:hanging="380"/>
      </w:pPr>
      <w:rPr>
        <w:rFonts w:ascii="Courier New" w:hAnsi="Courier New" w:hint="default"/>
      </w:rPr>
    </w:lvl>
    <w:lvl w:ilvl="3">
      <w:start w:val="1"/>
      <w:numFmt w:val="decimal"/>
      <w:lvlText w:val="%4."/>
      <w:lvlJc w:val="left"/>
      <w:pPr>
        <w:ind w:left="2897" w:hanging="380"/>
      </w:pPr>
      <w:rPr>
        <w:rFonts w:hint="default"/>
      </w:rPr>
    </w:lvl>
    <w:lvl w:ilvl="4">
      <w:start w:val="1"/>
      <w:numFmt w:val="lowerLetter"/>
      <w:lvlText w:val="%5."/>
      <w:lvlJc w:val="left"/>
      <w:pPr>
        <w:ind w:left="3617" w:hanging="380"/>
      </w:pPr>
      <w:rPr>
        <w:rFonts w:hint="default"/>
      </w:rPr>
    </w:lvl>
    <w:lvl w:ilvl="5">
      <w:start w:val="1"/>
      <w:numFmt w:val="lowerRoman"/>
      <w:lvlText w:val="%6."/>
      <w:lvlJc w:val="right"/>
      <w:pPr>
        <w:ind w:left="4337" w:hanging="380"/>
      </w:pPr>
      <w:rPr>
        <w:rFonts w:hint="default"/>
      </w:rPr>
    </w:lvl>
    <w:lvl w:ilvl="6">
      <w:start w:val="1"/>
      <w:numFmt w:val="decimal"/>
      <w:lvlText w:val="%7."/>
      <w:lvlJc w:val="left"/>
      <w:pPr>
        <w:ind w:left="5057" w:hanging="380"/>
      </w:pPr>
      <w:rPr>
        <w:rFonts w:hint="default"/>
      </w:rPr>
    </w:lvl>
    <w:lvl w:ilvl="7">
      <w:start w:val="1"/>
      <w:numFmt w:val="lowerLetter"/>
      <w:lvlText w:val="%8."/>
      <w:lvlJc w:val="left"/>
      <w:pPr>
        <w:ind w:left="5777" w:hanging="380"/>
      </w:pPr>
      <w:rPr>
        <w:rFonts w:hint="default"/>
      </w:rPr>
    </w:lvl>
    <w:lvl w:ilvl="8">
      <w:start w:val="1"/>
      <w:numFmt w:val="lowerRoman"/>
      <w:lvlText w:val="%9."/>
      <w:lvlJc w:val="right"/>
      <w:pPr>
        <w:ind w:left="6497" w:hanging="380"/>
      </w:pPr>
      <w:rPr>
        <w:rFonts w:hint="default"/>
      </w:rPr>
    </w:lvl>
  </w:abstractNum>
  <w:abstractNum w:abstractNumId="6">
    <w:nsid w:val="6762709C"/>
    <w:multiLevelType w:val="hybridMultilevel"/>
    <w:tmpl w:val="A1025E04"/>
    <w:lvl w:ilvl="0" w:tplc="4E3003A0">
      <w:start w:val="1"/>
      <w:numFmt w:val="bullet"/>
      <w:lvlText w:val=""/>
      <w:lvlJc w:val="left"/>
      <w:pPr>
        <w:ind w:left="890" w:hanging="360"/>
      </w:pPr>
      <w:rPr>
        <w:rFonts w:ascii="Symbol" w:hAnsi="Symbol" w:hint="default"/>
      </w:rPr>
    </w:lvl>
    <w:lvl w:ilvl="1" w:tplc="7E54D76E">
      <w:start w:val="1"/>
      <w:numFmt w:val="bullet"/>
      <w:lvlText w:val="o"/>
      <w:lvlJc w:val="left"/>
      <w:pPr>
        <w:ind w:left="1610" w:hanging="360"/>
      </w:pPr>
      <w:rPr>
        <w:rFonts w:ascii="Courier New" w:hAnsi="Courier New" w:cs="Courier New" w:hint="default"/>
      </w:rPr>
    </w:lvl>
    <w:lvl w:ilvl="2" w:tplc="EDD6B42E">
      <w:start w:val="1"/>
      <w:numFmt w:val="bullet"/>
      <w:pStyle w:val="36Q3Level-"/>
      <w:lvlText w:val="-"/>
      <w:lvlJc w:val="left"/>
      <w:pPr>
        <w:ind w:left="2330" w:hanging="360"/>
      </w:pPr>
      <w:rPr>
        <w:rFonts w:ascii="Verdana" w:hAnsi="Verdana" w:hint="default"/>
      </w:rPr>
    </w:lvl>
    <w:lvl w:ilvl="3" w:tplc="04240001" w:tentative="1">
      <w:start w:val="1"/>
      <w:numFmt w:val="bullet"/>
      <w:lvlText w:val=""/>
      <w:lvlJc w:val="left"/>
      <w:pPr>
        <w:ind w:left="3050" w:hanging="360"/>
      </w:pPr>
      <w:rPr>
        <w:rFonts w:ascii="Symbol" w:hAnsi="Symbol" w:hint="default"/>
      </w:rPr>
    </w:lvl>
    <w:lvl w:ilvl="4" w:tplc="04240003" w:tentative="1">
      <w:start w:val="1"/>
      <w:numFmt w:val="bullet"/>
      <w:lvlText w:val="o"/>
      <w:lvlJc w:val="left"/>
      <w:pPr>
        <w:ind w:left="3770" w:hanging="360"/>
      </w:pPr>
      <w:rPr>
        <w:rFonts w:ascii="Courier New" w:hAnsi="Courier New" w:cs="Courier New" w:hint="default"/>
      </w:rPr>
    </w:lvl>
    <w:lvl w:ilvl="5" w:tplc="04240005" w:tentative="1">
      <w:start w:val="1"/>
      <w:numFmt w:val="bullet"/>
      <w:lvlText w:val=""/>
      <w:lvlJc w:val="left"/>
      <w:pPr>
        <w:ind w:left="4490" w:hanging="360"/>
      </w:pPr>
      <w:rPr>
        <w:rFonts w:ascii="Wingdings" w:hAnsi="Wingdings" w:hint="default"/>
      </w:rPr>
    </w:lvl>
    <w:lvl w:ilvl="6" w:tplc="04240001" w:tentative="1">
      <w:start w:val="1"/>
      <w:numFmt w:val="bullet"/>
      <w:lvlText w:val=""/>
      <w:lvlJc w:val="left"/>
      <w:pPr>
        <w:ind w:left="5210" w:hanging="360"/>
      </w:pPr>
      <w:rPr>
        <w:rFonts w:ascii="Symbol" w:hAnsi="Symbol" w:hint="default"/>
      </w:rPr>
    </w:lvl>
    <w:lvl w:ilvl="7" w:tplc="04240003" w:tentative="1">
      <w:start w:val="1"/>
      <w:numFmt w:val="bullet"/>
      <w:lvlText w:val="o"/>
      <w:lvlJc w:val="left"/>
      <w:pPr>
        <w:ind w:left="5930" w:hanging="360"/>
      </w:pPr>
      <w:rPr>
        <w:rFonts w:ascii="Courier New" w:hAnsi="Courier New" w:cs="Courier New" w:hint="default"/>
      </w:rPr>
    </w:lvl>
    <w:lvl w:ilvl="8" w:tplc="04240005" w:tentative="1">
      <w:start w:val="1"/>
      <w:numFmt w:val="bullet"/>
      <w:lvlText w:val=""/>
      <w:lvlJc w:val="left"/>
      <w:pPr>
        <w:ind w:left="6650" w:hanging="360"/>
      </w:pPr>
      <w:rPr>
        <w:rFonts w:ascii="Wingdings" w:hAnsi="Wingdings" w:hint="default"/>
      </w:rPr>
    </w:lvl>
  </w:abstractNum>
  <w:abstractNum w:abstractNumId="7">
    <w:nsid w:val="766C6B18"/>
    <w:multiLevelType w:val="multilevel"/>
    <w:tmpl w:val="93BADD72"/>
    <w:lvl w:ilvl="0">
      <w:start w:val="1"/>
      <w:numFmt w:val="decimal"/>
      <w:pStyle w:val="26QAnnex1"/>
      <w:lvlText w:val="Annex %1"/>
      <w:lvlJc w:val="left"/>
      <w:pPr>
        <w:ind w:left="1134" w:hanging="1134"/>
      </w:pPr>
      <w:rPr>
        <w:rFonts w:hint="default"/>
        <w:b/>
        <w:bCs w:val="0"/>
        <w:i w:val="0"/>
        <w:iCs w:val="0"/>
        <w:caps/>
        <w:smallCaps w:val="0"/>
        <w:strike w:val="0"/>
        <w:dstrike w:val="0"/>
        <w:vanish w:val="0"/>
        <w:color w:val="000000"/>
        <w:spacing w:val="0"/>
        <w:kern w:val="0"/>
        <w:position w:val="0"/>
        <w:u w:val="none"/>
        <w:vertAlign w:val="baseline"/>
        <w:em w:val="none"/>
      </w:rPr>
    </w:lvl>
    <w:lvl w:ilvl="1">
      <w:start w:val="1"/>
      <w:numFmt w:val="decimal"/>
      <w:pStyle w:val="27QAnnex11"/>
      <w:lvlText w:val="ANNEX %1.%2"/>
      <w:lvlJc w:val="left"/>
      <w:pPr>
        <w:tabs>
          <w:tab w:val="num" w:pos="1134"/>
        </w:tabs>
        <w:ind w:left="1134" w:hanging="1134"/>
      </w:pPr>
      <w:rPr>
        <w:rFonts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2">
      <w:start w:val="1"/>
      <w:numFmt w:val="decimal"/>
      <w:lvlText w:val="%1%2.%3."/>
      <w:lvlJc w:val="left"/>
      <w:pPr>
        <w:tabs>
          <w:tab w:val="num" w:pos="1134"/>
        </w:tabs>
        <w:ind w:left="1418" w:hanging="1418"/>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3"/>
  </w:num>
  <w:num w:numId="2">
    <w:abstractNumId w:val="1"/>
  </w:num>
  <w:num w:numId="3">
    <w:abstractNumId w:val="1"/>
  </w:num>
  <w:num w:numId="4">
    <w:abstractNumId w:val="1"/>
  </w:num>
  <w:num w:numId="5">
    <w:abstractNumId w:val="1"/>
  </w:num>
  <w:num w:numId="6">
    <w:abstractNumId w:val="1"/>
  </w:num>
  <w:num w:numId="7">
    <w:abstractNumId w:val="7"/>
  </w:num>
  <w:num w:numId="8">
    <w:abstractNumId w:val="7"/>
  </w:num>
  <w:num w:numId="9">
    <w:abstractNumId w:val="5"/>
  </w:num>
  <w:num w:numId="10">
    <w:abstractNumId w:val="5"/>
  </w:num>
  <w:num w:numId="11">
    <w:abstractNumId w:val="0"/>
  </w:num>
  <w:num w:numId="12">
    <w:abstractNumId w:val="2"/>
  </w:num>
  <w:num w:numId="13">
    <w:abstractNumId w:val="4"/>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9C6244"/>
    <w:rsid w:val="00005A36"/>
    <w:rsid w:val="00027DD7"/>
    <w:rsid w:val="000823A8"/>
    <w:rsid w:val="00093104"/>
    <w:rsid w:val="000C579D"/>
    <w:rsid w:val="000F0559"/>
    <w:rsid w:val="001007D3"/>
    <w:rsid w:val="00104D87"/>
    <w:rsid w:val="00130A9C"/>
    <w:rsid w:val="00131DED"/>
    <w:rsid w:val="001379B4"/>
    <w:rsid w:val="0015047B"/>
    <w:rsid w:val="0015684D"/>
    <w:rsid w:val="00176274"/>
    <w:rsid w:val="0018217D"/>
    <w:rsid w:val="001870E0"/>
    <w:rsid w:val="00187C41"/>
    <w:rsid w:val="001A2BB6"/>
    <w:rsid w:val="001A7987"/>
    <w:rsid w:val="002020E5"/>
    <w:rsid w:val="00234647"/>
    <w:rsid w:val="002938EB"/>
    <w:rsid w:val="002A781A"/>
    <w:rsid w:val="003073DF"/>
    <w:rsid w:val="00372517"/>
    <w:rsid w:val="003D3881"/>
    <w:rsid w:val="003E0CCB"/>
    <w:rsid w:val="00426AD9"/>
    <w:rsid w:val="00435962"/>
    <w:rsid w:val="00461876"/>
    <w:rsid w:val="004F7A56"/>
    <w:rsid w:val="00503ABB"/>
    <w:rsid w:val="00515011"/>
    <w:rsid w:val="0052475D"/>
    <w:rsid w:val="00531F76"/>
    <w:rsid w:val="0053204B"/>
    <w:rsid w:val="00541BBB"/>
    <w:rsid w:val="00547BE8"/>
    <w:rsid w:val="00582D49"/>
    <w:rsid w:val="005922EF"/>
    <w:rsid w:val="005951A8"/>
    <w:rsid w:val="005D048B"/>
    <w:rsid w:val="005E4417"/>
    <w:rsid w:val="006535FF"/>
    <w:rsid w:val="006700B4"/>
    <w:rsid w:val="006C1DC6"/>
    <w:rsid w:val="006D053A"/>
    <w:rsid w:val="00715E47"/>
    <w:rsid w:val="00765D39"/>
    <w:rsid w:val="00783CFF"/>
    <w:rsid w:val="007D3B52"/>
    <w:rsid w:val="007D4821"/>
    <w:rsid w:val="007D776C"/>
    <w:rsid w:val="007E6227"/>
    <w:rsid w:val="007F5074"/>
    <w:rsid w:val="00814473"/>
    <w:rsid w:val="00846DC7"/>
    <w:rsid w:val="00895080"/>
    <w:rsid w:val="008A39E9"/>
    <w:rsid w:val="008C5F41"/>
    <w:rsid w:val="009273E7"/>
    <w:rsid w:val="00947A41"/>
    <w:rsid w:val="00990324"/>
    <w:rsid w:val="009B13D4"/>
    <w:rsid w:val="009B319B"/>
    <w:rsid w:val="009C0484"/>
    <w:rsid w:val="009C6244"/>
    <w:rsid w:val="009D2D44"/>
    <w:rsid w:val="009D338C"/>
    <w:rsid w:val="009D33A6"/>
    <w:rsid w:val="009F032F"/>
    <w:rsid w:val="00A00F45"/>
    <w:rsid w:val="00A22A0D"/>
    <w:rsid w:val="00A57ED1"/>
    <w:rsid w:val="00A8634A"/>
    <w:rsid w:val="00A94B4B"/>
    <w:rsid w:val="00AF1854"/>
    <w:rsid w:val="00B0199D"/>
    <w:rsid w:val="00B12207"/>
    <w:rsid w:val="00B16C0F"/>
    <w:rsid w:val="00B53C60"/>
    <w:rsid w:val="00B55532"/>
    <w:rsid w:val="00B71407"/>
    <w:rsid w:val="00BC6F34"/>
    <w:rsid w:val="00BE4CE5"/>
    <w:rsid w:val="00BE513E"/>
    <w:rsid w:val="00C20C4B"/>
    <w:rsid w:val="00C476A9"/>
    <w:rsid w:val="00C86184"/>
    <w:rsid w:val="00CA722C"/>
    <w:rsid w:val="00CC62B2"/>
    <w:rsid w:val="00CF2D6E"/>
    <w:rsid w:val="00D11995"/>
    <w:rsid w:val="00D326DF"/>
    <w:rsid w:val="00D56591"/>
    <w:rsid w:val="00DC272B"/>
    <w:rsid w:val="00DC390E"/>
    <w:rsid w:val="00DD7772"/>
    <w:rsid w:val="00DE752A"/>
    <w:rsid w:val="00E41218"/>
    <w:rsid w:val="00E60DFE"/>
    <w:rsid w:val="00E721E6"/>
    <w:rsid w:val="00ED39DC"/>
    <w:rsid w:val="00F03D44"/>
    <w:rsid w:val="00F311AA"/>
    <w:rsid w:val="00F71979"/>
    <w:rsid w:val="00F83C6F"/>
    <w:rsid w:val="00FE2A62"/>
    <w:rsid w:val="00FF4F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207"/>
    <w:pPr>
      <w:spacing w:after="120" w:line="240" w:lineRule="auto"/>
      <w:jc w:val="both"/>
    </w:pPr>
    <w:rPr>
      <w:rFonts w:ascii="Verdana" w:eastAsia="Times New Roman" w:hAnsi="Verdana" w:cs="Times New Roman"/>
      <w:sz w:val="20"/>
      <w:szCs w:val="20"/>
    </w:rPr>
  </w:style>
  <w:style w:type="paragraph" w:styleId="Heading1">
    <w:name w:val="heading 1"/>
    <w:basedOn w:val="Normal"/>
    <w:next w:val="Normal"/>
    <w:link w:val="Heading1Char"/>
    <w:uiPriority w:val="9"/>
    <w:qFormat/>
    <w:rsid w:val="00B122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qFormat/>
    <w:rsid w:val="00B122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qFormat/>
    <w:rsid w:val="00B122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QParagraphBody">
    <w:name w:val="11Q Paragraph/Body"/>
    <w:basedOn w:val="Normal"/>
    <w:link w:val="11QParagraphBodyChar"/>
    <w:qFormat/>
    <w:locked/>
    <w:rsid w:val="00B12207"/>
    <w:rPr>
      <w:rFonts w:ascii="Arial" w:hAnsi="Arial" w:cs="Arial"/>
      <w:sz w:val="22"/>
    </w:rPr>
  </w:style>
  <w:style w:type="character" w:customStyle="1" w:styleId="11QParagraphBodyChar">
    <w:name w:val="11Q Paragraph/Body Char"/>
    <w:basedOn w:val="DefaultParagraphFont"/>
    <w:link w:val="11QParagraphBody"/>
    <w:locked/>
    <w:rsid w:val="00B12207"/>
    <w:rPr>
      <w:rFonts w:ascii="Arial" w:eastAsia="Times New Roman" w:hAnsi="Arial" w:cs="Arial"/>
      <w:szCs w:val="20"/>
    </w:rPr>
  </w:style>
  <w:style w:type="paragraph" w:customStyle="1" w:styleId="01QTITLECENTER18B">
    <w:name w:val="01Q TITLE CENTER 18 B"/>
    <w:basedOn w:val="11QParagraphBody"/>
    <w:next w:val="11QParagraphBody"/>
    <w:link w:val="01QTITLECENTER18BChar"/>
    <w:qFormat/>
    <w:locked/>
    <w:rsid w:val="00B12207"/>
    <w:pPr>
      <w:jc w:val="center"/>
    </w:pPr>
    <w:rPr>
      <w:b/>
      <w:caps/>
      <w:sz w:val="36"/>
    </w:rPr>
  </w:style>
  <w:style w:type="character" w:customStyle="1" w:styleId="01QTITLECENTER18BChar">
    <w:name w:val="01Q TITLE CENTER 18 B Char"/>
    <w:basedOn w:val="11QParagraphBodyChar"/>
    <w:link w:val="01QTITLECENTER18B"/>
    <w:rsid w:val="00B12207"/>
    <w:rPr>
      <w:rFonts w:ascii="Arial" w:eastAsia="Times New Roman" w:hAnsi="Arial" w:cs="Arial"/>
      <w:b/>
      <w:caps/>
      <w:sz w:val="36"/>
      <w:szCs w:val="20"/>
    </w:rPr>
  </w:style>
  <w:style w:type="paragraph" w:customStyle="1" w:styleId="02QTITLECENTER14B">
    <w:name w:val="02Q TITLE CENTER 14 B"/>
    <w:basedOn w:val="01QTITLECENTER18B"/>
    <w:next w:val="11QParagraphBody"/>
    <w:link w:val="02QTITLECENTER14BChar"/>
    <w:qFormat/>
    <w:locked/>
    <w:rsid w:val="00B12207"/>
    <w:rPr>
      <w:sz w:val="28"/>
    </w:rPr>
  </w:style>
  <w:style w:type="character" w:customStyle="1" w:styleId="02QTITLECENTER14BChar">
    <w:name w:val="02Q TITLE CENTER 14 B Char"/>
    <w:basedOn w:val="01QTITLECENTER18BChar"/>
    <w:link w:val="02QTITLECENTER14B"/>
    <w:rsid w:val="00B12207"/>
    <w:rPr>
      <w:rFonts w:ascii="Arial" w:eastAsia="Times New Roman" w:hAnsi="Arial" w:cs="Arial"/>
      <w:b/>
      <w:caps/>
      <w:sz w:val="28"/>
      <w:szCs w:val="20"/>
    </w:rPr>
  </w:style>
  <w:style w:type="paragraph" w:customStyle="1" w:styleId="03QTITLELEFT14B">
    <w:name w:val="03Q TITLE LEFT 14 B"/>
    <w:basedOn w:val="02QTITLECENTER14B"/>
    <w:next w:val="11QParagraphBody"/>
    <w:link w:val="03QTITLELEFT14BChar"/>
    <w:qFormat/>
    <w:locked/>
    <w:rsid w:val="00B12207"/>
    <w:pPr>
      <w:jc w:val="left"/>
      <w:outlineLvl w:val="0"/>
    </w:pPr>
  </w:style>
  <w:style w:type="character" w:customStyle="1" w:styleId="03QTITLELEFT14BChar">
    <w:name w:val="03Q TITLE LEFT 14 B Char"/>
    <w:basedOn w:val="02QTITLECENTER14BChar"/>
    <w:link w:val="03QTITLELEFT14B"/>
    <w:rsid w:val="00B12207"/>
    <w:rPr>
      <w:rFonts w:ascii="Arial" w:eastAsia="Times New Roman" w:hAnsi="Arial" w:cs="Arial"/>
      <w:b/>
      <w:caps/>
      <w:sz w:val="28"/>
      <w:szCs w:val="20"/>
    </w:rPr>
  </w:style>
  <w:style w:type="paragraph" w:customStyle="1" w:styleId="04QTitleLeft14B">
    <w:name w:val="04Q Title Left 14 B"/>
    <w:basedOn w:val="02QTITLECENTER14B"/>
    <w:qFormat/>
    <w:locked/>
    <w:rsid w:val="00B12207"/>
    <w:pPr>
      <w:jc w:val="left"/>
    </w:pPr>
    <w:rPr>
      <w:caps w:val="0"/>
    </w:rPr>
  </w:style>
  <w:style w:type="paragraph" w:customStyle="1" w:styleId="05QTITLECENTER12B">
    <w:name w:val="05Q TITLE CENTER 12 B"/>
    <w:basedOn w:val="04QTitleLeft14B"/>
    <w:next w:val="11QParagraphBody"/>
    <w:qFormat/>
    <w:locked/>
    <w:rsid w:val="00B12207"/>
    <w:pPr>
      <w:jc w:val="center"/>
    </w:pPr>
    <w:rPr>
      <w:sz w:val="24"/>
    </w:rPr>
  </w:style>
  <w:style w:type="paragraph" w:customStyle="1" w:styleId="06QTITLELEFT12B">
    <w:name w:val="06Q TITLE LEFT 12 B"/>
    <w:basedOn w:val="05QTITLECENTER12B"/>
    <w:next w:val="11QParagraphBody"/>
    <w:rsid w:val="00B12207"/>
    <w:pPr>
      <w:spacing w:before="240"/>
      <w:jc w:val="left"/>
    </w:pPr>
    <w:rPr>
      <w:rFonts w:eastAsia="Arial" w:cs="Times New Roman"/>
      <w:bCs/>
      <w:caps/>
      <w:lang w:val="en-GB" w:eastAsia="en-GB"/>
    </w:rPr>
  </w:style>
  <w:style w:type="paragraph" w:customStyle="1" w:styleId="07QTITLELEFT11B">
    <w:name w:val="07Q TITLE LEFT 11 B"/>
    <w:basedOn w:val="06QTITLELEFT12B"/>
    <w:next w:val="11QParagraphBody"/>
    <w:qFormat/>
    <w:rsid w:val="00B12207"/>
    <w:pPr>
      <w:framePr w:hSpace="181" w:wrap="around" w:vAnchor="text" w:hAnchor="text" w:x="108" w:y="1"/>
      <w:suppressOverlap/>
    </w:pPr>
    <w:rPr>
      <w:sz w:val="22"/>
    </w:rPr>
  </w:style>
  <w:style w:type="paragraph" w:customStyle="1" w:styleId="08QTitleleft11IB">
    <w:name w:val="08Q Title left 11 IB"/>
    <w:basedOn w:val="04QTitleLeft14B"/>
    <w:next w:val="11QParagraphBody"/>
    <w:qFormat/>
    <w:rsid w:val="00B12207"/>
    <w:pPr>
      <w:spacing w:before="240"/>
    </w:pPr>
    <w:rPr>
      <w:rFonts w:eastAsia="Arial"/>
      <w:i/>
      <w:sz w:val="22"/>
      <w:lang w:val="en-GB" w:eastAsia="en-GB"/>
    </w:rPr>
  </w:style>
  <w:style w:type="paragraph" w:customStyle="1" w:styleId="12QTable">
    <w:name w:val="12Q Table"/>
    <w:basedOn w:val="Normal"/>
    <w:next w:val="11QParagraphBody"/>
    <w:rsid w:val="00B12207"/>
    <w:pPr>
      <w:spacing w:before="60" w:after="60"/>
    </w:pPr>
    <w:rPr>
      <w:rFonts w:ascii="Arial" w:eastAsiaTheme="minorHAnsi" w:hAnsi="Arial" w:cstheme="minorBidi"/>
      <w:szCs w:val="22"/>
      <w:lang w:val="en-GB"/>
    </w:rPr>
  </w:style>
  <w:style w:type="paragraph" w:customStyle="1" w:styleId="13QCaption">
    <w:name w:val="13Q Caption"/>
    <w:next w:val="11QParagraphBody"/>
    <w:qFormat/>
    <w:locked/>
    <w:rsid w:val="00B12207"/>
    <w:pPr>
      <w:spacing w:before="120" w:after="120"/>
    </w:pPr>
    <w:rPr>
      <w:rFonts w:ascii="Arial" w:eastAsia="Times New Roman" w:hAnsi="Arial" w:cs="Times New Roman"/>
      <w:noProof/>
      <w:sz w:val="20"/>
    </w:rPr>
  </w:style>
  <w:style w:type="paragraph" w:customStyle="1" w:styleId="14QReference">
    <w:name w:val="14Q Reference"/>
    <w:basedOn w:val="Normal"/>
    <w:locked/>
    <w:rsid w:val="00B12207"/>
    <w:pPr>
      <w:numPr>
        <w:numId w:val="1"/>
      </w:numPr>
      <w:jc w:val="left"/>
    </w:pPr>
    <w:rPr>
      <w:rFonts w:ascii="Arial" w:eastAsiaTheme="minorHAnsi" w:hAnsi="Arial" w:cstheme="minorBidi"/>
      <w:sz w:val="22"/>
      <w:szCs w:val="22"/>
    </w:rPr>
  </w:style>
  <w:style w:type="paragraph" w:customStyle="1" w:styleId="21QCh1">
    <w:name w:val="21Q Ch 1."/>
    <w:basedOn w:val="Normal"/>
    <w:next w:val="11QParagraphBody"/>
    <w:qFormat/>
    <w:locked/>
    <w:rsid w:val="00B12207"/>
    <w:pPr>
      <w:numPr>
        <w:numId w:val="6"/>
      </w:numPr>
      <w:spacing w:before="480" w:line="276" w:lineRule="auto"/>
      <w:outlineLvl w:val="0"/>
    </w:pPr>
    <w:rPr>
      <w:rFonts w:ascii="Arial" w:eastAsiaTheme="minorHAnsi" w:hAnsi="Arial" w:cs="Arial"/>
      <w:b/>
      <w:caps/>
      <w:sz w:val="28"/>
      <w:szCs w:val="22"/>
    </w:rPr>
  </w:style>
  <w:style w:type="paragraph" w:customStyle="1" w:styleId="22QCh11">
    <w:name w:val="22Q Ch 1.1."/>
    <w:basedOn w:val="21QCh1"/>
    <w:next w:val="11QParagraphBody"/>
    <w:qFormat/>
    <w:locked/>
    <w:rsid w:val="00B12207"/>
    <w:pPr>
      <w:numPr>
        <w:ilvl w:val="1"/>
      </w:numPr>
      <w:spacing w:before="240"/>
      <w:outlineLvl w:val="1"/>
    </w:pPr>
    <w:rPr>
      <w:caps w:val="0"/>
    </w:rPr>
  </w:style>
  <w:style w:type="paragraph" w:styleId="z-TopofForm">
    <w:name w:val="HTML Top of Form"/>
    <w:basedOn w:val="Normal"/>
    <w:next w:val="Normal"/>
    <w:link w:val="z-TopofFormChar"/>
    <w:hidden/>
    <w:uiPriority w:val="99"/>
    <w:semiHidden/>
    <w:unhideWhenUsed/>
    <w:rsid w:val="0043596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35962"/>
    <w:rPr>
      <w:rFonts w:ascii="Arial" w:hAnsi="Arial" w:cs="Arial"/>
      <w:vanish/>
      <w:sz w:val="16"/>
      <w:szCs w:val="16"/>
      <w:lang w:val="sl-SI"/>
    </w:rPr>
  </w:style>
  <w:style w:type="paragraph" w:styleId="z-BottomofForm">
    <w:name w:val="HTML Bottom of Form"/>
    <w:basedOn w:val="Normal"/>
    <w:next w:val="Normal"/>
    <w:link w:val="z-BottomofFormChar"/>
    <w:hidden/>
    <w:uiPriority w:val="99"/>
    <w:semiHidden/>
    <w:unhideWhenUsed/>
    <w:rsid w:val="0043596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35962"/>
    <w:rPr>
      <w:rFonts w:ascii="Arial" w:hAnsi="Arial" w:cs="Arial"/>
      <w:vanish/>
      <w:sz w:val="16"/>
      <w:szCs w:val="16"/>
      <w:lang w:val="sl-SI"/>
    </w:rPr>
  </w:style>
  <w:style w:type="paragraph" w:customStyle="1" w:styleId="23QCh111">
    <w:name w:val="23Q Ch 1.1.1."/>
    <w:basedOn w:val="22QCh11"/>
    <w:next w:val="11QParagraphBody"/>
    <w:qFormat/>
    <w:locked/>
    <w:rsid w:val="00B12207"/>
    <w:pPr>
      <w:numPr>
        <w:ilvl w:val="2"/>
      </w:numPr>
      <w:spacing w:before="120"/>
      <w:outlineLvl w:val="2"/>
    </w:pPr>
    <w:rPr>
      <w:snapToGrid w:val="0"/>
      <w:sz w:val="24"/>
      <w:szCs w:val="28"/>
    </w:rPr>
  </w:style>
  <w:style w:type="paragraph" w:customStyle="1" w:styleId="24QCh1111">
    <w:name w:val="24Q Ch 1.1.1.1."/>
    <w:basedOn w:val="23QCh111"/>
    <w:next w:val="11QParagraphBody"/>
    <w:qFormat/>
    <w:locked/>
    <w:rsid w:val="00B12207"/>
    <w:pPr>
      <w:numPr>
        <w:ilvl w:val="3"/>
      </w:numPr>
      <w:outlineLvl w:val="3"/>
    </w:pPr>
    <w:rPr>
      <w:sz w:val="22"/>
      <w:szCs w:val="20"/>
    </w:rPr>
  </w:style>
  <w:style w:type="paragraph" w:customStyle="1" w:styleId="25QCh11111">
    <w:name w:val="25Q Ch 1.1.1.1.1."/>
    <w:basedOn w:val="24QCh1111"/>
    <w:next w:val="11QParagraphBody"/>
    <w:qFormat/>
    <w:locked/>
    <w:rsid w:val="00B12207"/>
    <w:pPr>
      <w:numPr>
        <w:ilvl w:val="4"/>
      </w:numPr>
      <w:outlineLvl w:val="4"/>
    </w:pPr>
    <w:rPr>
      <w:b w:val="0"/>
      <w:i/>
    </w:rPr>
  </w:style>
  <w:style w:type="paragraph" w:customStyle="1" w:styleId="26QAnnex1">
    <w:name w:val="26Q Annex 1"/>
    <w:basedOn w:val="Normal"/>
    <w:next w:val="Normal"/>
    <w:rsid w:val="00B12207"/>
    <w:pPr>
      <w:numPr>
        <w:numId w:val="8"/>
      </w:numPr>
      <w:spacing w:before="240"/>
      <w:jc w:val="left"/>
      <w:outlineLvl w:val="1"/>
    </w:pPr>
    <w:rPr>
      <w:rFonts w:ascii="Arial" w:eastAsia="Calibri" w:hAnsi="Arial"/>
      <w:b/>
      <w:sz w:val="28"/>
      <w:szCs w:val="22"/>
    </w:rPr>
  </w:style>
  <w:style w:type="paragraph" w:customStyle="1" w:styleId="27QAnnex11">
    <w:name w:val="27Q Annex 1.1"/>
    <w:basedOn w:val="Normal"/>
    <w:next w:val="Normal"/>
    <w:rsid w:val="00B12207"/>
    <w:pPr>
      <w:numPr>
        <w:ilvl w:val="1"/>
        <w:numId w:val="8"/>
      </w:numPr>
      <w:spacing w:before="240" w:line="276" w:lineRule="auto"/>
      <w:jc w:val="left"/>
      <w:outlineLvl w:val="2"/>
    </w:pPr>
    <w:rPr>
      <w:rFonts w:ascii="Arial" w:eastAsia="Calibri" w:hAnsi="Arial"/>
      <w:b/>
      <w:sz w:val="28"/>
      <w:szCs w:val="28"/>
      <w:lang w:val="en-GB"/>
    </w:rPr>
  </w:style>
  <w:style w:type="paragraph" w:customStyle="1" w:styleId="31Q1Levela">
    <w:name w:val="31Q 1. Level: a)"/>
    <w:basedOn w:val="Normal"/>
    <w:qFormat/>
    <w:rsid w:val="00B12207"/>
    <w:pPr>
      <w:numPr>
        <w:numId w:val="10"/>
      </w:numPr>
      <w:tabs>
        <w:tab w:val="left" w:pos="1022"/>
      </w:tabs>
    </w:pPr>
    <w:rPr>
      <w:rFonts w:ascii="Arial" w:eastAsiaTheme="minorHAnsi" w:hAnsi="Arial" w:cstheme="minorBidi"/>
      <w:sz w:val="22"/>
      <w:szCs w:val="22"/>
    </w:rPr>
  </w:style>
  <w:style w:type="paragraph" w:customStyle="1" w:styleId="32Q2Leveli">
    <w:name w:val="32Q 2. Level:     i."/>
    <w:basedOn w:val="31Q1Levela"/>
    <w:qFormat/>
    <w:rsid w:val="00B12207"/>
    <w:pPr>
      <w:numPr>
        <w:ilvl w:val="1"/>
      </w:numPr>
    </w:pPr>
  </w:style>
  <w:style w:type="paragraph" w:customStyle="1" w:styleId="33Q3Levela">
    <w:name w:val="33Q 3. Level:        a."/>
    <w:basedOn w:val="32Q2Leveli"/>
    <w:qFormat/>
    <w:rsid w:val="00B12207"/>
    <w:pPr>
      <w:numPr>
        <w:ilvl w:val="0"/>
        <w:numId w:val="11"/>
      </w:numPr>
    </w:pPr>
  </w:style>
  <w:style w:type="paragraph" w:customStyle="1" w:styleId="34Q1Level">
    <w:name w:val="34Q 1. Level: •"/>
    <w:qFormat/>
    <w:rsid w:val="00B12207"/>
    <w:pPr>
      <w:numPr>
        <w:numId w:val="12"/>
      </w:numPr>
      <w:spacing w:after="120" w:line="240" w:lineRule="auto"/>
      <w:jc w:val="both"/>
    </w:pPr>
    <w:rPr>
      <w:rFonts w:ascii="Arial" w:eastAsia="Times New Roman" w:hAnsi="Arial"/>
    </w:rPr>
  </w:style>
  <w:style w:type="paragraph" w:customStyle="1" w:styleId="35Q2Level">
    <w:name w:val="35Q 2. Level:   ▪"/>
    <w:basedOn w:val="34Q1Level"/>
    <w:qFormat/>
    <w:rsid w:val="00B12207"/>
    <w:pPr>
      <w:numPr>
        <w:numId w:val="13"/>
      </w:numPr>
    </w:pPr>
  </w:style>
  <w:style w:type="paragraph" w:customStyle="1" w:styleId="36Q3Level-">
    <w:name w:val="36Q 3. Level:      -"/>
    <w:basedOn w:val="35Q2Level"/>
    <w:qFormat/>
    <w:rsid w:val="00B12207"/>
    <w:pPr>
      <w:numPr>
        <w:ilvl w:val="2"/>
        <w:numId w:val="14"/>
      </w:numPr>
    </w:pPr>
  </w:style>
  <w:style w:type="paragraph" w:customStyle="1" w:styleId="41QSubject">
    <w:name w:val="41Q Subject"/>
    <w:basedOn w:val="Normal"/>
    <w:next w:val="Normal"/>
    <w:qFormat/>
    <w:locked/>
    <w:rsid w:val="00B12207"/>
    <w:pPr>
      <w:spacing w:after="0"/>
      <w:jc w:val="center"/>
    </w:pPr>
    <w:rPr>
      <w:rFonts w:ascii="Arial" w:eastAsiaTheme="minorHAnsi" w:hAnsi="Arial" w:cstheme="minorBidi"/>
      <w:caps/>
      <w:sz w:val="24"/>
      <w:szCs w:val="22"/>
    </w:rPr>
  </w:style>
  <w:style w:type="paragraph" w:customStyle="1" w:styleId="42QTitle">
    <w:name w:val="42Q Title"/>
    <w:qFormat/>
    <w:locked/>
    <w:rsid w:val="00B12207"/>
    <w:pPr>
      <w:spacing w:after="0" w:line="240" w:lineRule="auto"/>
      <w:jc w:val="center"/>
    </w:pPr>
    <w:rPr>
      <w:rFonts w:ascii="Arial" w:eastAsia="Times New Roman" w:hAnsi="Arial"/>
      <w:b/>
      <w:sz w:val="28"/>
      <w:szCs w:val="24"/>
    </w:rPr>
  </w:style>
  <w:style w:type="paragraph" w:customStyle="1" w:styleId="43QSmallText">
    <w:name w:val="43Q Small Text"/>
    <w:qFormat/>
    <w:locked/>
    <w:rsid w:val="00B12207"/>
    <w:pPr>
      <w:spacing w:after="0" w:line="240" w:lineRule="auto"/>
    </w:pPr>
    <w:rPr>
      <w:rFonts w:ascii="Arial" w:eastAsia="Times New Roman" w:hAnsi="Arial"/>
      <w:sz w:val="12"/>
      <w:szCs w:val="12"/>
      <w:lang w:val="sl-SI"/>
    </w:rPr>
  </w:style>
  <w:style w:type="paragraph" w:customStyle="1" w:styleId="44QReftext">
    <w:name w:val="44Q Ref text"/>
    <w:basedOn w:val="Normal"/>
    <w:qFormat/>
    <w:locked/>
    <w:rsid w:val="00B12207"/>
    <w:pPr>
      <w:spacing w:after="0"/>
      <w:jc w:val="right"/>
    </w:pPr>
    <w:rPr>
      <w:rFonts w:ascii="Arial" w:eastAsiaTheme="minorHAnsi" w:hAnsi="Arial" w:cstheme="minorBidi"/>
      <w:b/>
      <w:caps/>
      <w:lang w:val="sl-SI"/>
    </w:rPr>
  </w:style>
  <w:style w:type="paragraph" w:styleId="Footer">
    <w:name w:val="footer"/>
    <w:basedOn w:val="Normal"/>
    <w:link w:val="FooterChar"/>
    <w:uiPriority w:val="99"/>
    <w:semiHidden/>
    <w:rsid w:val="00B12207"/>
    <w:pPr>
      <w:tabs>
        <w:tab w:val="center" w:pos="4680"/>
        <w:tab w:val="right" w:pos="9360"/>
      </w:tabs>
      <w:spacing w:after="0"/>
    </w:pPr>
  </w:style>
  <w:style w:type="character" w:customStyle="1" w:styleId="FooterChar">
    <w:name w:val="Footer Char"/>
    <w:basedOn w:val="DefaultParagraphFont"/>
    <w:link w:val="Footer"/>
    <w:uiPriority w:val="99"/>
    <w:semiHidden/>
    <w:rsid w:val="00B12207"/>
    <w:rPr>
      <w:rFonts w:ascii="Verdana" w:eastAsia="Times New Roman" w:hAnsi="Verdana" w:cs="Times New Roman"/>
      <w:sz w:val="20"/>
      <w:szCs w:val="20"/>
    </w:rPr>
  </w:style>
  <w:style w:type="paragraph" w:customStyle="1" w:styleId="51QFootnoteTEMP">
    <w:name w:val="51Q Foot note TEMP"/>
    <w:basedOn w:val="Footer"/>
    <w:qFormat/>
    <w:locked/>
    <w:rsid w:val="00B12207"/>
    <w:pPr>
      <w:pBdr>
        <w:top w:val="single" w:sz="4" w:space="1" w:color="auto"/>
      </w:pBdr>
    </w:pPr>
    <w:rPr>
      <w:rFonts w:ascii="Arial" w:hAnsi="Arial" w:cs="Arial"/>
      <w:color w:val="808080" w:themeColor="background1" w:themeShade="80"/>
      <w:sz w:val="18"/>
    </w:rPr>
  </w:style>
  <w:style w:type="table" w:customStyle="1" w:styleId="62QEquation">
    <w:name w:val="62Q Equation"/>
    <w:basedOn w:val="TableNormal"/>
    <w:uiPriority w:val="99"/>
    <w:qFormat/>
    <w:rsid w:val="00B12207"/>
    <w:pPr>
      <w:spacing w:after="0" w:line="240" w:lineRule="auto"/>
    </w:pPr>
    <w:rPr>
      <w:rFonts w:eastAsia="Times New Roman"/>
      <w:sz w:val="20"/>
      <w:szCs w:val="20"/>
      <w:lang w:val="sl-SI"/>
    </w:rPr>
    <w:tblPr>
      <w:tblInd w:w="0" w:type="dxa"/>
      <w:tblCellMar>
        <w:top w:w="0" w:type="dxa"/>
        <w:left w:w="108" w:type="dxa"/>
        <w:bottom w:w="0" w:type="dxa"/>
        <w:right w:w="108" w:type="dxa"/>
      </w:tblCellMar>
    </w:tblPr>
    <w:tcPr>
      <w:vAlign w:val="center"/>
    </w:tcPr>
    <w:tblStylePr w:type="firstRow">
      <w:rPr>
        <w:sz w:val="20"/>
      </w:rPr>
      <w:tblPr/>
      <w:tcPr>
        <w:tcBorders>
          <w:top w:val="nil"/>
          <w:left w:val="nil"/>
          <w:bottom w:val="nil"/>
          <w:right w:val="nil"/>
          <w:insideH w:val="nil"/>
          <w:insideV w:val="nil"/>
          <w:tl2br w:val="nil"/>
          <w:tr2bl w:val="nil"/>
        </w:tcBorders>
      </w:tcPr>
    </w:tblStylePr>
    <w:tblStylePr w:type="lastCol">
      <w:pPr>
        <w:jc w:val="right"/>
      </w:pPr>
    </w:tblStylePr>
  </w:style>
  <w:style w:type="paragraph" w:customStyle="1" w:styleId="71QNote">
    <w:name w:val="71Q Note"/>
    <w:basedOn w:val="Footer"/>
    <w:next w:val="11QParagraphBody"/>
    <w:qFormat/>
    <w:locked/>
    <w:rsid w:val="00B12207"/>
    <w:rPr>
      <w:rFonts w:ascii="Arial" w:hAnsi="Arial" w:cs="Arial"/>
      <w:sz w:val="18"/>
    </w:rPr>
  </w:style>
  <w:style w:type="paragraph" w:customStyle="1" w:styleId="72QWarning">
    <w:name w:val="72Q Warning"/>
    <w:basedOn w:val="11QParagraphBody"/>
    <w:qFormat/>
    <w:rsid w:val="00B12207"/>
    <w:pPr>
      <w:pBdr>
        <w:top w:val="double" w:sz="4" w:space="1" w:color="auto"/>
        <w:left w:val="double" w:sz="4" w:space="4" w:color="auto"/>
        <w:bottom w:val="double" w:sz="4" w:space="1" w:color="auto"/>
        <w:right w:val="double" w:sz="4" w:space="4" w:color="auto"/>
      </w:pBdr>
    </w:pPr>
    <w:rPr>
      <w:color w:val="FF0000"/>
    </w:rPr>
  </w:style>
  <w:style w:type="paragraph" w:styleId="BalloonText">
    <w:name w:val="Balloon Text"/>
    <w:basedOn w:val="Normal"/>
    <w:link w:val="BalloonTextChar"/>
    <w:uiPriority w:val="99"/>
    <w:semiHidden/>
    <w:unhideWhenUsed/>
    <w:rsid w:val="00B122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207"/>
    <w:rPr>
      <w:rFonts w:ascii="Tahoma" w:eastAsia="Times New Roman" w:hAnsi="Tahoma" w:cs="Tahoma"/>
      <w:sz w:val="16"/>
      <w:szCs w:val="16"/>
    </w:rPr>
  </w:style>
  <w:style w:type="paragraph" w:styleId="Caption">
    <w:name w:val="caption"/>
    <w:basedOn w:val="Normal"/>
    <w:next w:val="Normal"/>
    <w:uiPriority w:val="35"/>
    <w:semiHidden/>
    <w:qFormat/>
    <w:rsid w:val="00B12207"/>
    <w:pPr>
      <w:spacing w:after="200"/>
    </w:pPr>
    <w:rPr>
      <w:b/>
      <w:bCs/>
      <w:color w:val="4F81BD" w:themeColor="accent1"/>
      <w:sz w:val="18"/>
      <w:szCs w:val="18"/>
    </w:rPr>
  </w:style>
  <w:style w:type="table" w:customStyle="1" w:styleId="Tabelasvetlamrea1poudarek11">
    <w:name w:val="Tabela – svetla mreža 1 (poudarek 1)1"/>
    <w:basedOn w:val="TableNormal"/>
    <w:uiPriority w:val="46"/>
    <w:rsid w:val="00B12207"/>
    <w:pPr>
      <w:spacing w:after="0" w:line="240" w:lineRule="auto"/>
    </w:pPr>
    <w:rPr>
      <w:rFonts w:eastAsia="Times New Roman"/>
      <w:sz w:val="20"/>
      <w:szCs w:val="20"/>
      <w:lang w:val="sl-SI"/>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semiHidden/>
    <w:rsid w:val="00B12207"/>
    <w:pPr>
      <w:tabs>
        <w:tab w:val="center" w:pos="4680"/>
        <w:tab w:val="right" w:pos="9360"/>
      </w:tabs>
      <w:spacing w:after="0"/>
    </w:pPr>
  </w:style>
  <w:style w:type="character" w:customStyle="1" w:styleId="HeaderChar">
    <w:name w:val="Header Char"/>
    <w:basedOn w:val="DefaultParagraphFont"/>
    <w:link w:val="Header"/>
    <w:uiPriority w:val="99"/>
    <w:semiHidden/>
    <w:rsid w:val="00B12207"/>
    <w:rPr>
      <w:rFonts w:ascii="Verdana" w:eastAsia="Times New Roman" w:hAnsi="Verdana" w:cs="Times New Roman"/>
      <w:sz w:val="20"/>
      <w:szCs w:val="20"/>
    </w:rPr>
  </w:style>
  <w:style w:type="character" w:customStyle="1" w:styleId="Heading1Char">
    <w:name w:val="Heading 1 Char"/>
    <w:basedOn w:val="DefaultParagraphFont"/>
    <w:link w:val="Heading1"/>
    <w:uiPriority w:val="9"/>
    <w:rsid w:val="00B1220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122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12207"/>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B12207"/>
    <w:rPr>
      <w:color w:val="0000FF" w:themeColor="hyperlink"/>
      <w:u w:val="single"/>
    </w:rPr>
  </w:style>
  <w:style w:type="paragraph" w:styleId="IntenseQuote">
    <w:name w:val="Intense Quote"/>
    <w:basedOn w:val="Normal"/>
    <w:next w:val="Normal"/>
    <w:link w:val="IntenseQuoteChar"/>
    <w:uiPriority w:val="30"/>
    <w:qFormat/>
    <w:rsid w:val="00B1220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12207"/>
    <w:rPr>
      <w:rFonts w:ascii="Verdana" w:eastAsia="Times New Roman" w:hAnsi="Verdana" w:cs="Times New Roman"/>
      <w:b/>
      <w:bCs/>
      <w:i/>
      <w:iCs/>
      <w:color w:val="4F81BD" w:themeColor="accent1"/>
      <w:sz w:val="20"/>
      <w:szCs w:val="20"/>
    </w:rPr>
  </w:style>
  <w:style w:type="table" w:styleId="LightList-Accent1">
    <w:name w:val="Light List Accent 1"/>
    <w:basedOn w:val="TableNormal"/>
    <w:uiPriority w:val="61"/>
    <w:rsid w:val="00B12207"/>
    <w:pPr>
      <w:spacing w:after="0" w:line="240" w:lineRule="auto"/>
    </w:pPr>
    <w:rPr>
      <w:rFonts w:eastAsia="Times New Roman"/>
      <w:lang w:val="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2-Accent1">
    <w:name w:val="Medium List 2 Accent 1"/>
    <w:basedOn w:val="TableNormal"/>
    <w:uiPriority w:val="66"/>
    <w:rsid w:val="00B12207"/>
    <w:pPr>
      <w:spacing w:after="0" w:line="240" w:lineRule="auto"/>
    </w:pPr>
    <w:rPr>
      <w:rFonts w:asciiTheme="majorHAnsi" w:eastAsiaTheme="majorEastAsia" w:hAnsiTheme="majorHAnsi" w:cstheme="majorBidi"/>
      <w:color w:val="000000" w:themeColor="text1"/>
      <w:lang w:val="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B12207"/>
    <w:rPr>
      <w:color w:val="808080"/>
    </w:rPr>
  </w:style>
  <w:style w:type="table" w:styleId="TableGrid">
    <w:name w:val="Table Grid"/>
    <w:basedOn w:val="TableNormal"/>
    <w:uiPriority w:val="1"/>
    <w:rsid w:val="00B12207"/>
    <w:pPr>
      <w:spacing w:after="0" w:line="240" w:lineRule="auto"/>
    </w:pPr>
    <w:rPr>
      <w:rFonts w:eastAsia="Times New Roman"/>
      <w:lang w:val="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aliases w:val="62Q"/>
    <w:basedOn w:val="Normal"/>
    <w:next w:val="Normal"/>
    <w:autoRedefine/>
    <w:uiPriority w:val="99"/>
    <w:unhideWhenUsed/>
    <w:qFormat/>
    <w:rsid w:val="00B12207"/>
    <w:pPr>
      <w:tabs>
        <w:tab w:val="right" w:leader="dot" w:pos="9016"/>
      </w:tabs>
      <w:spacing w:before="60" w:after="60"/>
      <w:jc w:val="left"/>
    </w:pPr>
    <w:rPr>
      <w:rFonts w:ascii="Arial" w:eastAsiaTheme="minorHAnsi" w:hAnsi="Arial" w:cstheme="minorBidi"/>
      <w:noProof/>
      <w:sz w:val="22"/>
      <w:lang w:val="sl-SI"/>
    </w:rPr>
  </w:style>
  <w:style w:type="paragraph" w:styleId="TOC1">
    <w:name w:val="toc 1"/>
    <w:aliases w:val="61Q"/>
    <w:basedOn w:val="Normal"/>
    <w:next w:val="Normal"/>
    <w:autoRedefine/>
    <w:uiPriority w:val="39"/>
    <w:unhideWhenUsed/>
    <w:rsid w:val="00B12207"/>
    <w:pPr>
      <w:spacing w:after="100"/>
    </w:pPr>
    <w:rPr>
      <w:rFonts w:ascii="Arial" w:hAnsi="Arial"/>
      <w:sz w:val="22"/>
    </w:rPr>
  </w:style>
  <w:style w:type="paragraph" w:styleId="TOC2">
    <w:name w:val="toc 2"/>
    <w:basedOn w:val="Normal"/>
    <w:next w:val="Normal"/>
    <w:autoRedefine/>
    <w:uiPriority w:val="39"/>
    <w:rsid w:val="00B12207"/>
    <w:pPr>
      <w:spacing w:after="100"/>
      <w:ind w:left="200"/>
    </w:pPr>
    <w:rPr>
      <w:rFonts w:ascii="Arial" w:hAnsi="Arial"/>
      <w:sz w:val="22"/>
    </w:rPr>
  </w:style>
  <w:style w:type="paragraph" w:styleId="TOC3">
    <w:name w:val="toc 3"/>
    <w:basedOn w:val="Normal"/>
    <w:next w:val="Normal"/>
    <w:autoRedefine/>
    <w:uiPriority w:val="39"/>
    <w:rsid w:val="00B12207"/>
    <w:pPr>
      <w:spacing w:after="100"/>
      <w:ind w:left="400"/>
    </w:pPr>
    <w:rPr>
      <w:rFonts w:ascii="Arial" w:hAnsi="Arial"/>
      <w:sz w:val="22"/>
    </w:rPr>
  </w:style>
  <w:style w:type="paragraph" w:styleId="TOC4">
    <w:name w:val="toc 4"/>
    <w:basedOn w:val="Normal"/>
    <w:next w:val="Normal"/>
    <w:autoRedefine/>
    <w:uiPriority w:val="39"/>
    <w:semiHidden/>
    <w:unhideWhenUsed/>
    <w:rsid w:val="00B12207"/>
    <w:pPr>
      <w:spacing w:after="100"/>
      <w:ind w:left="600"/>
    </w:pPr>
    <w:rPr>
      <w:rFonts w:ascii="Arial" w:hAnsi="Arial"/>
      <w:sz w:val="22"/>
    </w:rPr>
  </w:style>
  <w:style w:type="paragraph" w:customStyle="1" w:styleId="11QOdstavek">
    <w:name w:val="11Q Odstavek"/>
    <w:link w:val="11QOdstavekZnak"/>
    <w:qFormat/>
    <w:rsid w:val="002020E5"/>
    <w:pPr>
      <w:spacing w:before="60" w:after="120" w:line="240" w:lineRule="auto"/>
      <w:jc w:val="both"/>
    </w:pPr>
    <w:rPr>
      <w:rFonts w:ascii="Verdana" w:hAnsi="Verdana"/>
      <w:sz w:val="20"/>
      <w:lang w:val="sl-SI"/>
    </w:rPr>
  </w:style>
  <w:style w:type="character" w:customStyle="1" w:styleId="11QOdstavekZnak">
    <w:name w:val="11Q Odstavek Znak"/>
    <w:basedOn w:val="DefaultParagraphFont"/>
    <w:link w:val="11QOdstavek"/>
    <w:rsid w:val="002020E5"/>
    <w:rPr>
      <w:rFonts w:ascii="Verdana" w:hAnsi="Verdana"/>
      <w:sz w:val="20"/>
      <w:lang w:val="sl-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207"/>
    <w:pPr>
      <w:spacing w:after="120" w:line="240" w:lineRule="auto"/>
      <w:jc w:val="both"/>
    </w:pPr>
    <w:rPr>
      <w:rFonts w:ascii="Verdana" w:eastAsia="Times New Roman" w:hAnsi="Verdana" w:cs="Times New Roman"/>
      <w:sz w:val="20"/>
      <w:szCs w:val="20"/>
    </w:rPr>
  </w:style>
  <w:style w:type="paragraph" w:styleId="Heading1">
    <w:name w:val="heading 1"/>
    <w:basedOn w:val="Normal"/>
    <w:next w:val="Normal"/>
    <w:link w:val="Heading1Char"/>
    <w:uiPriority w:val="9"/>
    <w:qFormat/>
    <w:rsid w:val="00B122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qFormat/>
    <w:rsid w:val="00B122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qFormat/>
    <w:rsid w:val="00B122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QParagraphBody">
    <w:name w:val="11Q Paragraph/Body"/>
    <w:basedOn w:val="Normal"/>
    <w:link w:val="11QParagraphBodyChar"/>
    <w:qFormat/>
    <w:locked/>
    <w:rsid w:val="00B12207"/>
    <w:rPr>
      <w:rFonts w:ascii="Arial" w:hAnsi="Arial" w:cs="Arial"/>
      <w:sz w:val="22"/>
    </w:rPr>
  </w:style>
  <w:style w:type="character" w:customStyle="1" w:styleId="11QParagraphBodyChar">
    <w:name w:val="11Q Paragraph/Body Char"/>
    <w:basedOn w:val="DefaultParagraphFont"/>
    <w:link w:val="11QParagraphBody"/>
    <w:locked/>
    <w:rsid w:val="00B12207"/>
    <w:rPr>
      <w:rFonts w:ascii="Arial" w:eastAsia="Times New Roman" w:hAnsi="Arial" w:cs="Arial"/>
      <w:szCs w:val="20"/>
    </w:rPr>
  </w:style>
  <w:style w:type="paragraph" w:customStyle="1" w:styleId="01QTITLECENTER18B">
    <w:name w:val="01Q TITLE CENTER 18 B"/>
    <w:basedOn w:val="11QParagraphBody"/>
    <w:next w:val="11QParagraphBody"/>
    <w:link w:val="01QTITLECENTER18BChar"/>
    <w:qFormat/>
    <w:locked/>
    <w:rsid w:val="00B12207"/>
    <w:pPr>
      <w:jc w:val="center"/>
    </w:pPr>
    <w:rPr>
      <w:b/>
      <w:caps/>
      <w:sz w:val="36"/>
    </w:rPr>
  </w:style>
  <w:style w:type="character" w:customStyle="1" w:styleId="01QTITLECENTER18BChar">
    <w:name w:val="01Q TITLE CENTER 18 B Char"/>
    <w:basedOn w:val="11QParagraphBodyChar"/>
    <w:link w:val="01QTITLECENTER18B"/>
    <w:rsid w:val="00B12207"/>
    <w:rPr>
      <w:rFonts w:ascii="Arial" w:eastAsia="Times New Roman" w:hAnsi="Arial" w:cs="Arial"/>
      <w:b/>
      <w:caps/>
      <w:sz w:val="36"/>
      <w:szCs w:val="20"/>
    </w:rPr>
  </w:style>
  <w:style w:type="paragraph" w:customStyle="1" w:styleId="02QTITLECENTER14B">
    <w:name w:val="02Q TITLE CENTER 14 B"/>
    <w:basedOn w:val="01QTITLECENTER18B"/>
    <w:next w:val="11QParagraphBody"/>
    <w:link w:val="02QTITLECENTER14BChar"/>
    <w:qFormat/>
    <w:locked/>
    <w:rsid w:val="00B12207"/>
    <w:rPr>
      <w:sz w:val="28"/>
    </w:rPr>
  </w:style>
  <w:style w:type="character" w:customStyle="1" w:styleId="02QTITLECENTER14BChar">
    <w:name w:val="02Q TITLE CENTER 14 B Char"/>
    <w:basedOn w:val="01QTITLECENTER18BChar"/>
    <w:link w:val="02QTITLECENTER14B"/>
    <w:rsid w:val="00B12207"/>
    <w:rPr>
      <w:rFonts w:ascii="Arial" w:eastAsia="Times New Roman" w:hAnsi="Arial" w:cs="Arial"/>
      <w:b/>
      <w:caps/>
      <w:sz w:val="28"/>
      <w:szCs w:val="20"/>
    </w:rPr>
  </w:style>
  <w:style w:type="paragraph" w:customStyle="1" w:styleId="03QTITLELEFT14B">
    <w:name w:val="03Q TITLE LEFT 14 B"/>
    <w:basedOn w:val="02QTITLECENTER14B"/>
    <w:next w:val="11QParagraphBody"/>
    <w:link w:val="03QTITLELEFT14BChar"/>
    <w:qFormat/>
    <w:locked/>
    <w:rsid w:val="00B12207"/>
    <w:pPr>
      <w:jc w:val="left"/>
      <w:outlineLvl w:val="0"/>
    </w:pPr>
  </w:style>
  <w:style w:type="character" w:customStyle="1" w:styleId="03QTITLELEFT14BChar">
    <w:name w:val="03Q TITLE LEFT 14 B Char"/>
    <w:basedOn w:val="02QTITLECENTER14BChar"/>
    <w:link w:val="03QTITLELEFT14B"/>
    <w:rsid w:val="00B12207"/>
    <w:rPr>
      <w:rFonts w:ascii="Arial" w:eastAsia="Times New Roman" w:hAnsi="Arial" w:cs="Arial"/>
      <w:b/>
      <w:caps/>
      <w:sz w:val="28"/>
      <w:szCs w:val="20"/>
    </w:rPr>
  </w:style>
  <w:style w:type="paragraph" w:customStyle="1" w:styleId="04QTitleLeft14B">
    <w:name w:val="04Q Title Left 14 B"/>
    <w:basedOn w:val="02QTITLECENTER14B"/>
    <w:qFormat/>
    <w:locked/>
    <w:rsid w:val="00B12207"/>
    <w:pPr>
      <w:jc w:val="left"/>
    </w:pPr>
    <w:rPr>
      <w:caps w:val="0"/>
    </w:rPr>
  </w:style>
  <w:style w:type="paragraph" w:customStyle="1" w:styleId="05QTITLECENTER12B">
    <w:name w:val="05Q TITLE CENTER 12 B"/>
    <w:basedOn w:val="04QTitleLeft14B"/>
    <w:next w:val="11QParagraphBody"/>
    <w:qFormat/>
    <w:locked/>
    <w:rsid w:val="00B12207"/>
    <w:pPr>
      <w:jc w:val="center"/>
    </w:pPr>
    <w:rPr>
      <w:sz w:val="24"/>
    </w:rPr>
  </w:style>
  <w:style w:type="paragraph" w:customStyle="1" w:styleId="06QTITLELEFT12B">
    <w:name w:val="06Q TITLE LEFT 12 B"/>
    <w:basedOn w:val="05QTITLECENTER12B"/>
    <w:next w:val="11QParagraphBody"/>
    <w:rsid w:val="00B12207"/>
    <w:pPr>
      <w:spacing w:before="240"/>
      <w:jc w:val="left"/>
    </w:pPr>
    <w:rPr>
      <w:rFonts w:eastAsia="Arial" w:cs="Times New Roman"/>
      <w:bCs/>
      <w:caps/>
      <w:lang w:val="en-GB" w:eastAsia="en-GB"/>
    </w:rPr>
  </w:style>
  <w:style w:type="paragraph" w:customStyle="1" w:styleId="07QTITLELEFT11B">
    <w:name w:val="07Q TITLE LEFT 11 B"/>
    <w:basedOn w:val="06QTITLELEFT12B"/>
    <w:next w:val="11QParagraphBody"/>
    <w:qFormat/>
    <w:rsid w:val="00B12207"/>
    <w:pPr>
      <w:framePr w:hSpace="181" w:wrap="around" w:vAnchor="text" w:hAnchor="text" w:x="108" w:y="1"/>
      <w:suppressOverlap/>
    </w:pPr>
    <w:rPr>
      <w:sz w:val="22"/>
    </w:rPr>
  </w:style>
  <w:style w:type="paragraph" w:customStyle="1" w:styleId="08QTitleleft11IB">
    <w:name w:val="08Q Title left 11 IB"/>
    <w:basedOn w:val="04QTitleLeft14B"/>
    <w:next w:val="11QParagraphBody"/>
    <w:qFormat/>
    <w:rsid w:val="00B12207"/>
    <w:pPr>
      <w:spacing w:before="240"/>
    </w:pPr>
    <w:rPr>
      <w:rFonts w:eastAsia="Arial"/>
      <w:i/>
      <w:sz w:val="22"/>
      <w:lang w:val="en-GB" w:eastAsia="en-GB"/>
    </w:rPr>
  </w:style>
  <w:style w:type="paragraph" w:customStyle="1" w:styleId="12QTable">
    <w:name w:val="12Q Table"/>
    <w:basedOn w:val="Normal"/>
    <w:next w:val="11QParagraphBody"/>
    <w:rsid w:val="00B12207"/>
    <w:pPr>
      <w:spacing w:before="60" w:after="60"/>
    </w:pPr>
    <w:rPr>
      <w:rFonts w:ascii="Arial" w:eastAsiaTheme="minorHAnsi" w:hAnsi="Arial" w:cstheme="minorBidi"/>
      <w:szCs w:val="22"/>
      <w:lang w:val="en-GB"/>
    </w:rPr>
  </w:style>
  <w:style w:type="paragraph" w:customStyle="1" w:styleId="13QCaption">
    <w:name w:val="13Q Caption"/>
    <w:next w:val="11QParagraphBody"/>
    <w:qFormat/>
    <w:locked/>
    <w:rsid w:val="00B12207"/>
    <w:pPr>
      <w:spacing w:before="120" w:after="120"/>
    </w:pPr>
    <w:rPr>
      <w:rFonts w:ascii="Arial" w:eastAsia="Times New Roman" w:hAnsi="Arial" w:cs="Times New Roman"/>
      <w:noProof/>
      <w:sz w:val="20"/>
    </w:rPr>
  </w:style>
  <w:style w:type="paragraph" w:customStyle="1" w:styleId="14QReference">
    <w:name w:val="14Q Reference"/>
    <w:basedOn w:val="Normal"/>
    <w:locked/>
    <w:rsid w:val="00B12207"/>
    <w:pPr>
      <w:numPr>
        <w:numId w:val="1"/>
      </w:numPr>
      <w:jc w:val="left"/>
    </w:pPr>
    <w:rPr>
      <w:rFonts w:ascii="Arial" w:eastAsiaTheme="minorHAnsi" w:hAnsi="Arial" w:cstheme="minorBidi"/>
      <w:sz w:val="22"/>
      <w:szCs w:val="22"/>
    </w:rPr>
  </w:style>
  <w:style w:type="paragraph" w:customStyle="1" w:styleId="21QCh1">
    <w:name w:val="21Q Ch 1."/>
    <w:basedOn w:val="Normal"/>
    <w:next w:val="11QParagraphBody"/>
    <w:qFormat/>
    <w:locked/>
    <w:rsid w:val="00B12207"/>
    <w:pPr>
      <w:numPr>
        <w:numId w:val="6"/>
      </w:numPr>
      <w:spacing w:before="480" w:line="276" w:lineRule="auto"/>
      <w:outlineLvl w:val="0"/>
    </w:pPr>
    <w:rPr>
      <w:rFonts w:ascii="Arial" w:eastAsiaTheme="minorHAnsi" w:hAnsi="Arial" w:cs="Arial"/>
      <w:b/>
      <w:caps/>
      <w:sz w:val="28"/>
      <w:szCs w:val="22"/>
    </w:rPr>
  </w:style>
  <w:style w:type="paragraph" w:customStyle="1" w:styleId="22QCh11">
    <w:name w:val="22Q Ch 1.1."/>
    <w:basedOn w:val="21QCh1"/>
    <w:next w:val="11QParagraphBody"/>
    <w:qFormat/>
    <w:locked/>
    <w:rsid w:val="00B12207"/>
    <w:pPr>
      <w:numPr>
        <w:ilvl w:val="1"/>
      </w:numPr>
      <w:spacing w:before="240"/>
      <w:outlineLvl w:val="1"/>
    </w:pPr>
    <w:rPr>
      <w:caps w:val="0"/>
    </w:rPr>
  </w:style>
  <w:style w:type="paragraph" w:styleId="z-TopofForm">
    <w:name w:val="HTML Top of Form"/>
    <w:basedOn w:val="Normal"/>
    <w:next w:val="Normal"/>
    <w:link w:val="z-TopofFormChar"/>
    <w:hidden/>
    <w:uiPriority w:val="99"/>
    <w:semiHidden/>
    <w:unhideWhenUsed/>
    <w:rsid w:val="0043596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35962"/>
    <w:rPr>
      <w:rFonts w:ascii="Arial" w:hAnsi="Arial" w:cs="Arial"/>
      <w:vanish/>
      <w:sz w:val="16"/>
      <w:szCs w:val="16"/>
      <w:lang w:val="sl-SI"/>
    </w:rPr>
  </w:style>
  <w:style w:type="paragraph" w:styleId="z-BottomofForm">
    <w:name w:val="HTML Bottom of Form"/>
    <w:basedOn w:val="Normal"/>
    <w:next w:val="Normal"/>
    <w:link w:val="z-BottomofFormChar"/>
    <w:hidden/>
    <w:uiPriority w:val="99"/>
    <w:semiHidden/>
    <w:unhideWhenUsed/>
    <w:rsid w:val="0043596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35962"/>
    <w:rPr>
      <w:rFonts w:ascii="Arial" w:hAnsi="Arial" w:cs="Arial"/>
      <w:vanish/>
      <w:sz w:val="16"/>
      <w:szCs w:val="16"/>
      <w:lang w:val="sl-SI"/>
    </w:rPr>
  </w:style>
  <w:style w:type="paragraph" w:customStyle="1" w:styleId="23QCh111">
    <w:name w:val="23Q Ch 1.1.1."/>
    <w:basedOn w:val="22QCh11"/>
    <w:next w:val="11QParagraphBody"/>
    <w:qFormat/>
    <w:locked/>
    <w:rsid w:val="00B12207"/>
    <w:pPr>
      <w:numPr>
        <w:ilvl w:val="2"/>
      </w:numPr>
      <w:spacing w:before="120"/>
      <w:outlineLvl w:val="2"/>
    </w:pPr>
    <w:rPr>
      <w:snapToGrid w:val="0"/>
      <w:sz w:val="24"/>
      <w:szCs w:val="28"/>
    </w:rPr>
  </w:style>
  <w:style w:type="paragraph" w:customStyle="1" w:styleId="24QCh1111">
    <w:name w:val="24Q Ch 1.1.1.1."/>
    <w:basedOn w:val="23QCh111"/>
    <w:next w:val="11QParagraphBody"/>
    <w:qFormat/>
    <w:locked/>
    <w:rsid w:val="00B12207"/>
    <w:pPr>
      <w:numPr>
        <w:ilvl w:val="3"/>
      </w:numPr>
      <w:outlineLvl w:val="3"/>
    </w:pPr>
    <w:rPr>
      <w:sz w:val="22"/>
      <w:szCs w:val="20"/>
    </w:rPr>
  </w:style>
  <w:style w:type="paragraph" w:customStyle="1" w:styleId="25QCh11111">
    <w:name w:val="25Q Ch 1.1.1.1.1."/>
    <w:basedOn w:val="24QCh1111"/>
    <w:next w:val="11QParagraphBody"/>
    <w:qFormat/>
    <w:locked/>
    <w:rsid w:val="00B12207"/>
    <w:pPr>
      <w:numPr>
        <w:ilvl w:val="4"/>
      </w:numPr>
      <w:outlineLvl w:val="4"/>
    </w:pPr>
    <w:rPr>
      <w:b w:val="0"/>
      <w:i/>
    </w:rPr>
  </w:style>
  <w:style w:type="paragraph" w:customStyle="1" w:styleId="26QAnnex1">
    <w:name w:val="26Q Annex 1"/>
    <w:basedOn w:val="Normal"/>
    <w:next w:val="Normal"/>
    <w:rsid w:val="00B12207"/>
    <w:pPr>
      <w:numPr>
        <w:numId w:val="8"/>
      </w:numPr>
      <w:spacing w:before="240"/>
      <w:jc w:val="left"/>
      <w:outlineLvl w:val="1"/>
    </w:pPr>
    <w:rPr>
      <w:rFonts w:ascii="Arial" w:eastAsia="Calibri" w:hAnsi="Arial"/>
      <w:b/>
      <w:sz w:val="28"/>
      <w:szCs w:val="22"/>
    </w:rPr>
  </w:style>
  <w:style w:type="paragraph" w:customStyle="1" w:styleId="27QAnnex11">
    <w:name w:val="27Q Annex 1.1"/>
    <w:basedOn w:val="Normal"/>
    <w:next w:val="Normal"/>
    <w:rsid w:val="00B12207"/>
    <w:pPr>
      <w:numPr>
        <w:ilvl w:val="1"/>
        <w:numId w:val="8"/>
      </w:numPr>
      <w:spacing w:before="240" w:line="276" w:lineRule="auto"/>
      <w:jc w:val="left"/>
      <w:outlineLvl w:val="2"/>
    </w:pPr>
    <w:rPr>
      <w:rFonts w:ascii="Arial" w:eastAsia="Calibri" w:hAnsi="Arial"/>
      <w:b/>
      <w:sz w:val="28"/>
      <w:szCs w:val="28"/>
      <w:lang w:val="en-GB"/>
    </w:rPr>
  </w:style>
  <w:style w:type="paragraph" w:customStyle="1" w:styleId="31Q1Levela">
    <w:name w:val="31Q 1. Level: a)"/>
    <w:basedOn w:val="Normal"/>
    <w:qFormat/>
    <w:rsid w:val="00B12207"/>
    <w:pPr>
      <w:numPr>
        <w:numId w:val="10"/>
      </w:numPr>
      <w:tabs>
        <w:tab w:val="left" w:pos="1022"/>
      </w:tabs>
    </w:pPr>
    <w:rPr>
      <w:rFonts w:ascii="Arial" w:eastAsiaTheme="minorHAnsi" w:hAnsi="Arial" w:cstheme="minorBidi"/>
      <w:sz w:val="22"/>
      <w:szCs w:val="22"/>
    </w:rPr>
  </w:style>
  <w:style w:type="paragraph" w:customStyle="1" w:styleId="32Q2Leveli">
    <w:name w:val="32Q 2. Level:     i."/>
    <w:basedOn w:val="31Q1Levela"/>
    <w:qFormat/>
    <w:rsid w:val="00B12207"/>
    <w:pPr>
      <w:numPr>
        <w:ilvl w:val="1"/>
      </w:numPr>
    </w:pPr>
  </w:style>
  <w:style w:type="paragraph" w:customStyle="1" w:styleId="33Q3Levela">
    <w:name w:val="33Q 3. Level:        a."/>
    <w:basedOn w:val="32Q2Leveli"/>
    <w:qFormat/>
    <w:rsid w:val="00B12207"/>
    <w:pPr>
      <w:numPr>
        <w:ilvl w:val="0"/>
        <w:numId w:val="11"/>
      </w:numPr>
    </w:pPr>
  </w:style>
  <w:style w:type="paragraph" w:customStyle="1" w:styleId="34Q1Level">
    <w:name w:val="34Q 1. Level: •"/>
    <w:qFormat/>
    <w:rsid w:val="00B12207"/>
    <w:pPr>
      <w:numPr>
        <w:numId w:val="12"/>
      </w:numPr>
      <w:spacing w:after="120" w:line="240" w:lineRule="auto"/>
      <w:jc w:val="both"/>
    </w:pPr>
    <w:rPr>
      <w:rFonts w:ascii="Arial" w:eastAsia="Times New Roman" w:hAnsi="Arial"/>
    </w:rPr>
  </w:style>
  <w:style w:type="paragraph" w:customStyle="1" w:styleId="35Q2Level">
    <w:name w:val="35Q 2. Level:   ▪"/>
    <w:basedOn w:val="34Q1Level"/>
    <w:qFormat/>
    <w:rsid w:val="00B12207"/>
    <w:pPr>
      <w:numPr>
        <w:numId w:val="13"/>
      </w:numPr>
    </w:pPr>
  </w:style>
  <w:style w:type="paragraph" w:customStyle="1" w:styleId="36Q3Level-">
    <w:name w:val="36Q 3. Level:      -"/>
    <w:basedOn w:val="35Q2Level"/>
    <w:qFormat/>
    <w:rsid w:val="00B12207"/>
    <w:pPr>
      <w:numPr>
        <w:ilvl w:val="2"/>
        <w:numId w:val="14"/>
      </w:numPr>
    </w:pPr>
  </w:style>
  <w:style w:type="paragraph" w:customStyle="1" w:styleId="41QSubject">
    <w:name w:val="41Q Subject"/>
    <w:basedOn w:val="Normal"/>
    <w:next w:val="Normal"/>
    <w:qFormat/>
    <w:locked/>
    <w:rsid w:val="00B12207"/>
    <w:pPr>
      <w:spacing w:after="0"/>
      <w:jc w:val="center"/>
    </w:pPr>
    <w:rPr>
      <w:rFonts w:ascii="Arial" w:eastAsiaTheme="minorHAnsi" w:hAnsi="Arial" w:cstheme="minorBidi"/>
      <w:caps/>
      <w:sz w:val="24"/>
      <w:szCs w:val="22"/>
    </w:rPr>
  </w:style>
  <w:style w:type="paragraph" w:customStyle="1" w:styleId="42QTitle">
    <w:name w:val="42Q Title"/>
    <w:qFormat/>
    <w:locked/>
    <w:rsid w:val="00B12207"/>
    <w:pPr>
      <w:spacing w:after="0" w:line="240" w:lineRule="auto"/>
      <w:jc w:val="center"/>
    </w:pPr>
    <w:rPr>
      <w:rFonts w:ascii="Arial" w:eastAsia="Times New Roman" w:hAnsi="Arial"/>
      <w:b/>
      <w:sz w:val="28"/>
      <w:szCs w:val="24"/>
    </w:rPr>
  </w:style>
  <w:style w:type="paragraph" w:customStyle="1" w:styleId="43QSmallText">
    <w:name w:val="43Q Small Text"/>
    <w:qFormat/>
    <w:locked/>
    <w:rsid w:val="00B12207"/>
    <w:pPr>
      <w:spacing w:after="0" w:line="240" w:lineRule="auto"/>
    </w:pPr>
    <w:rPr>
      <w:rFonts w:ascii="Arial" w:eastAsia="Times New Roman" w:hAnsi="Arial"/>
      <w:sz w:val="12"/>
      <w:szCs w:val="12"/>
      <w:lang w:val="sl-SI"/>
    </w:rPr>
  </w:style>
  <w:style w:type="paragraph" w:customStyle="1" w:styleId="44QReftext">
    <w:name w:val="44Q Ref text"/>
    <w:basedOn w:val="Normal"/>
    <w:qFormat/>
    <w:locked/>
    <w:rsid w:val="00B12207"/>
    <w:pPr>
      <w:spacing w:after="0"/>
      <w:jc w:val="right"/>
    </w:pPr>
    <w:rPr>
      <w:rFonts w:ascii="Arial" w:eastAsiaTheme="minorHAnsi" w:hAnsi="Arial" w:cstheme="minorBidi"/>
      <w:b/>
      <w:caps/>
      <w:lang w:val="sl-SI"/>
    </w:rPr>
  </w:style>
  <w:style w:type="paragraph" w:styleId="Footer">
    <w:name w:val="footer"/>
    <w:basedOn w:val="Normal"/>
    <w:link w:val="FooterChar"/>
    <w:uiPriority w:val="99"/>
    <w:semiHidden/>
    <w:rsid w:val="00B12207"/>
    <w:pPr>
      <w:tabs>
        <w:tab w:val="center" w:pos="4680"/>
        <w:tab w:val="right" w:pos="9360"/>
      </w:tabs>
      <w:spacing w:after="0"/>
    </w:pPr>
  </w:style>
  <w:style w:type="character" w:customStyle="1" w:styleId="FooterChar">
    <w:name w:val="Footer Char"/>
    <w:basedOn w:val="DefaultParagraphFont"/>
    <w:link w:val="Footer"/>
    <w:uiPriority w:val="99"/>
    <w:semiHidden/>
    <w:rsid w:val="00B12207"/>
    <w:rPr>
      <w:rFonts w:ascii="Verdana" w:eastAsia="Times New Roman" w:hAnsi="Verdana" w:cs="Times New Roman"/>
      <w:sz w:val="20"/>
      <w:szCs w:val="20"/>
    </w:rPr>
  </w:style>
  <w:style w:type="paragraph" w:customStyle="1" w:styleId="51QFootnoteTEMP">
    <w:name w:val="51Q Foot note TEMP"/>
    <w:basedOn w:val="Footer"/>
    <w:qFormat/>
    <w:locked/>
    <w:rsid w:val="00B12207"/>
    <w:pPr>
      <w:pBdr>
        <w:top w:val="single" w:sz="4" w:space="1" w:color="auto"/>
      </w:pBdr>
    </w:pPr>
    <w:rPr>
      <w:rFonts w:ascii="Arial" w:hAnsi="Arial" w:cs="Arial"/>
      <w:color w:val="808080" w:themeColor="background1" w:themeShade="80"/>
      <w:sz w:val="18"/>
    </w:rPr>
  </w:style>
  <w:style w:type="table" w:customStyle="1" w:styleId="62QEquation">
    <w:name w:val="62Q Equation"/>
    <w:basedOn w:val="TableNormal"/>
    <w:uiPriority w:val="99"/>
    <w:qFormat/>
    <w:rsid w:val="00B12207"/>
    <w:pPr>
      <w:spacing w:after="0" w:line="240" w:lineRule="auto"/>
    </w:pPr>
    <w:rPr>
      <w:rFonts w:eastAsia="Times New Roman"/>
      <w:sz w:val="20"/>
      <w:szCs w:val="20"/>
      <w:lang w:val="sl-SI"/>
    </w:rPr>
    <w:tblPr>
      <w:tblInd w:w="0" w:type="dxa"/>
      <w:tblCellMar>
        <w:top w:w="0" w:type="dxa"/>
        <w:left w:w="108" w:type="dxa"/>
        <w:bottom w:w="0" w:type="dxa"/>
        <w:right w:w="108" w:type="dxa"/>
      </w:tblCellMar>
    </w:tblPr>
    <w:tcPr>
      <w:vAlign w:val="center"/>
    </w:tcPr>
    <w:tblStylePr w:type="firstRow">
      <w:rPr>
        <w:sz w:val="20"/>
      </w:rPr>
      <w:tblPr/>
      <w:tcPr>
        <w:tcBorders>
          <w:top w:val="nil"/>
          <w:left w:val="nil"/>
          <w:bottom w:val="nil"/>
          <w:right w:val="nil"/>
          <w:insideH w:val="nil"/>
          <w:insideV w:val="nil"/>
          <w:tl2br w:val="nil"/>
          <w:tr2bl w:val="nil"/>
        </w:tcBorders>
      </w:tcPr>
    </w:tblStylePr>
    <w:tblStylePr w:type="lastCol">
      <w:pPr>
        <w:jc w:val="right"/>
      </w:pPr>
    </w:tblStylePr>
  </w:style>
  <w:style w:type="paragraph" w:customStyle="1" w:styleId="71QNote">
    <w:name w:val="71Q Note"/>
    <w:basedOn w:val="Footer"/>
    <w:next w:val="11QParagraphBody"/>
    <w:qFormat/>
    <w:locked/>
    <w:rsid w:val="00B12207"/>
    <w:rPr>
      <w:rFonts w:ascii="Arial" w:hAnsi="Arial" w:cs="Arial"/>
      <w:sz w:val="18"/>
    </w:rPr>
  </w:style>
  <w:style w:type="paragraph" w:customStyle="1" w:styleId="72QWarning">
    <w:name w:val="72Q Warning"/>
    <w:basedOn w:val="11QParagraphBody"/>
    <w:qFormat/>
    <w:rsid w:val="00B12207"/>
    <w:pPr>
      <w:pBdr>
        <w:top w:val="double" w:sz="4" w:space="1" w:color="auto"/>
        <w:left w:val="double" w:sz="4" w:space="4" w:color="auto"/>
        <w:bottom w:val="double" w:sz="4" w:space="1" w:color="auto"/>
        <w:right w:val="double" w:sz="4" w:space="4" w:color="auto"/>
      </w:pBdr>
    </w:pPr>
    <w:rPr>
      <w:color w:val="FF0000"/>
    </w:rPr>
  </w:style>
  <w:style w:type="paragraph" w:styleId="BalloonText">
    <w:name w:val="Balloon Text"/>
    <w:basedOn w:val="Normal"/>
    <w:link w:val="BalloonTextChar"/>
    <w:uiPriority w:val="99"/>
    <w:semiHidden/>
    <w:unhideWhenUsed/>
    <w:rsid w:val="00B122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207"/>
    <w:rPr>
      <w:rFonts w:ascii="Tahoma" w:eastAsia="Times New Roman" w:hAnsi="Tahoma" w:cs="Tahoma"/>
      <w:sz w:val="16"/>
      <w:szCs w:val="16"/>
    </w:rPr>
  </w:style>
  <w:style w:type="paragraph" w:styleId="Caption">
    <w:name w:val="caption"/>
    <w:basedOn w:val="Normal"/>
    <w:next w:val="Normal"/>
    <w:uiPriority w:val="35"/>
    <w:semiHidden/>
    <w:qFormat/>
    <w:rsid w:val="00B12207"/>
    <w:pPr>
      <w:spacing w:after="200"/>
    </w:pPr>
    <w:rPr>
      <w:b/>
      <w:bCs/>
      <w:color w:val="4F81BD" w:themeColor="accent1"/>
      <w:sz w:val="18"/>
      <w:szCs w:val="18"/>
    </w:rPr>
  </w:style>
  <w:style w:type="table" w:customStyle="1" w:styleId="Tabelasvetlamrea1poudarek11">
    <w:name w:val="Tabela – svetla mreža 1 (poudarek 1)1"/>
    <w:basedOn w:val="TableNormal"/>
    <w:uiPriority w:val="46"/>
    <w:rsid w:val="00B12207"/>
    <w:pPr>
      <w:spacing w:after="0" w:line="240" w:lineRule="auto"/>
    </w:pPr>
    <w:rPr>
      <w:rFonts w:eastAsia="Times New Roman"/>
      <w:sz w:val="20"/>
      <w:szCs w:val="20"/>
      <w:lang w:val="sl-SI"/>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semiHidden/>
    <w:rsid w:val="00B12207"/>
    <w:pPr>
      <w:tabs>
        <w:tab w:val="center" w:pos="4680"/>
        <w:tab w:val="right" w:pos="9360"/>
      </w:tabs>
      <w:spacing w:after="0"/>
    </w:pPr>
  </w:style>
  <w:style w:type="character" w:customStyle="1" w:styleId="HeaderChar">
    <w:name w:val="Header Char"/>
    <w:basedOn w:val="DefaultParagraphFont"/>
    <w:link w:val="Header"/>
    <w:uiPriority w:val="99"/>
    <w:semiHidden/>
    <w:rsid w:val="00B12207"/>
    <w:rPr>
      <w:rFonts w:ascii="Verdana" w:eastAsia="Times New Roman" w:hAnsi="Verdana" w:cs="Times New Roman"/>
      <w:sz w:val="20"/>
      <w:szCs w:val="20"/>
    </w:rPr>
  </w:style>
  <w:style w:type="character" w:customStyle="1" w:styleId="Heading1Char">
    <w:name w:val="Heading 1 Char"/>
    <w:basedOn w:val="DefaultParagraphFont"/>
    <w:link w:val="Heading1"/>
    <w:uiPriority w:val="9"/>
    <w:rsid w:val="00B1220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122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12207"/>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B12207"/>
    <w:rPr>
      <w:color w:val="0000FF" w:themeColor="hyperlink"/>
      <w:u w:val="single"/>
    </w:rPr>
  </w:style>
  <w:style w:type="paragraph" w:styleId="IntenseQuote">
    <w:name w:val="Intense Quote"/>
    <w:basedOn w:val="Normal"/>
    <w:next w:val="Normal"/>
    <w:link w:val="IntenseQuoteChar"/>
    <w:uiPriority w:val="30"/>
    <w:qFormat/>
    <w:rsid w:val="00B1220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12207"/>
    <w:rPr>
      <w:rFonts w:ascii="Verdana" w:eastAsia="Times New Roman" w:hAnsi="Verdana" w:cs="Times New Roman"/>
      <w:b/>
      <w:bCs/>
      <w:i/>
      <w:iCs/>
      <w:color w:val="4F81BD" w:themeColor="accent1"/>
      <w:sz w:val="20"/>
      <w:szCs w:val="20"/>
    </w:rPr>
  </w:style>
  <w:style w:type="table" w:styleId="LightList-Accent1">
    <w:name w:val="Light List Accent 1"/>
    <w:basedOn w:val="TableNormal"/>
    <w:uiPriority w:val="61"/>
    <w:rsid w:val="00B12207"/>
    <w:pPr>
      <w:spacing w:after="0" w:line="240" w:lineRule="auto"/>
    </w:pPr>
    <w:rPr>
      <w:rFonts w:eastAsia="Times New Roman"/>
      <w:lang w:val="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2-Accent1">
    <w:name w:val="Medium List 2 Accent 1"/>
    <w:basedOn w:val="TableNormal"/>
    <w:uiPriority w:val="66"/>
    <w:rsid w:val="00B12207"/>
    <w:pPr>
      <w:spacing w:after="0" w:line="240" w:lineRule="auto"/>
    </w:pPr>
    <w:rPr>
      <w:rFonts w:asciiTheme="majorHAnsi" w:eastAsiaTheme="majorEastAsia" w:hAnsiTheme="majorHAnsi" w:cstheme="majorBidi"/>
      <w:color w:val="000000" w:themeColor="text1"/>
      <w:lang w:val="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B12207"/>
    <w:rPr>
      <w:color w:val="808080"/>
    </w:rPr>
  </w:style>
  <w:style w:type="table" w:styleId="TableGrid">
    <w:name w:val="Table Grid"/>
    <w:basedOn w:val="TableNormal"/>
    <w:uiPriority w:val="1"/>
    <w:rsid w:val="00B12207"/>
    <w:pPr>
      <w:spacing w:after="0" w:line="240" w:lineRule="auto"/>
    </w:pPr>
    <w:rPr>
      <w:rFonts w:eastAsia="Times New Roman"/>
      <w:lang w:val="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aliases w:val="62Q"/>
    <w:basedOn w:val="Normal"/>
    <w:next w:val="Normal"/>
    <w:autoRedefine/>
    <w:uiPriority w:val="99"/>
    <w:unhideWhenUsed/>
    <w:qFormat/>
    <w:rsid w:val="00B12207"/>
    <w:pPr>
      <w:tabs>
        <w:tab w:val="right" w:leader="dot" w:pos="9016"/>
      </w:tabs>
      <w:spacing w:before="60" w:after="60"/>
      <w:jc w:val="left"/>
    </w:pPr>
    <w:rPr>
      <w:rFonts w:ascii="Arial" w:eastAsiaTheme="minorHAnsi" w:hAnsi="Arial" w:cstheme="minorBidi"/>
      <w:noProof/>
      <w:sz w:val="22"/>
      <w:lang w:val="sl-SI"/>
    </w:rPr>
  </w:style>
  <w:style w:type="paragraph" w:styleId="TOC1">
    <w:name w:val="toc 1"/>
    <w:aliases w:val="61Q"/>
    <w:basedOn w:val="Normal"/>
    <w:next w:val="Normal"/>
    <w:autoRedefine/>
    <w:uiPriority w:val="39"/>
    <w:unhideWhenUsed/>
    <w:rsid w:val="00B12207"/>
    <w:pPr>
      <w:spacing w:after="100"/>
    </w:pPr>
    <w:rPr>
      <w:rFonts w:ascii="Arial" w:hAnsi="Arial"/>
      <w:sz w:val="22"/>
    </w:rPr>
  </w:style>
  <w:style w:type="paragraph" w:styleId="TOC2">
    <w:name w:val="toc 2"/>
    <w:basedOn w:val="Normal"/>
    <w:next w:val="Normal"/>
    <w:autoRedefine/>
    <w:uiPriority w:val="39"/>
    <w:rsid w:val="00B12207"/>
    <w:pPr>
      <w:spacing w:after="100"/>
      <w:ind w:left="200"/>
    </w:pPr>
    <w:rPr>
      <w:rFonts w:ascii="Arial" w:hAnsi="Arial"/>
      <w:sz w:val="22"/>
    </w:rPr>
  </w:style>
  <w:style w:type="paragraph" w:styleId="TOC3">
    <w:name w:val="toc 3"/>
    <w:basedOn w:val="Normal"/>
    <w:next w:val="Normal"/>
    <w:autoRedefine/>
    <w:uiPriority w:val="39"/>
    <w:rsid w:val="00B12207"/>
    <w:pPr>
      <w:spacing w:after="100"/>
      <w:ind w:left="400"/>
    </w:pPr>
    <w:rPr>
      <w:rFonts w:ascii="Arial" w:hAnsi="Arial"/>
      <w:sz w:val="22"/>
    </w:rPr>
  </w:style>
  <w:style w:type="paragraph" w:styleId="TOC4">
    <w:name w:val="toc 4"/>
    <w:basedOn w:val="Normal"/>
    <w:next w:val="Normal"/>
    <w:autoRedefine/>
    <w:uiPriority w:val="39"/>
    <w:semiHidden/>
    <w:unhideWhenUsed/>
    <w:rsid w:val="00B12207"/>
    <w:pPr>
      <w:spacing w:after="100"/>
      <w:ind w:left="600"/>
    </w:pPr>
    <w:rPr>
      <w:rFonts w:ascii="Arial" w:hAnsi="Arial"/>
      <w:sz w:val="22"/>
    </w:rPr>
  </w:style>
  <w:style w:type="paragraph" w:customStyle="1" w:styleId="11QOdstavek">
    <w:name w:val="11Q Odstavek"/>
    <w:link w:val="11QOdstavekZnak"/>
    <w:qFormat/>
    <w:rsid w:val="002020E5"/>
    <w:pPr>
      <w:spacing w:before="60" w:after="120" w:line="240" w:lineRule="auto"/>
      <w:jc w:val="both"/>
    </w:pPr>
    <w:rPr>
      <w:rFonts w:ascii="Verdana" w:hAnsi="Verdana"/>
      <w:sz w:val="20"/>
      <w:lang w:val="sl-SI"/>
    </w:rPr>
  </w:style>
  <w:style w:type="character" w:customStyle="1" w:styleId="11QOdstavekZnak">
    <w:name w:val="11Q Odstavek Znak"/>
    <w:basedOn w:val="DefaultParagraphFont"/>
    <w:link w:val="11QOdstavek"/>
    <w:rsid w:val="002020E5"/>
    <w:rPr>
      <w:rFonts w:ascii="Verdana" w:hAnsi="Verdana"/>
      <w:sz w:val="20"/>
      <w:lang w:val="sl-SI"/>
    </w:rPr>
  </w:style>
</w:styles>
</file>

<file path=word/webSettings.xml><?xml version="1.0" encoding="utf-8"?>
<w:webSettings xmlns:r="http://schemas.openxmlformats.org/officeDocument/2006/relationships" xmlns:w="http://schemas.openxmlformats.org/wordprocessingml/2006/main">
  <w:divs>
    <w:div w:id="660088142">
      <w:bodyDiv w:val="1"/>
      <w:marLeft w:val="0"/>
      <w:marRight w:val="0"/>
      <w:marTop w:val="0"/>
      <w:marBottom w:val="0"/>
      <w:divBdr>
        <w:top w:val="none" w:sz="0" w:space="0" w:color="auto"/>
        <w:left w:val="none" w:sz="0" w:space="0" w:color="auto"/>
        <w:bottom w:val="none" w:sz="0" w:space="0" w:color="auto"/>
        <w:right w:val="none" w:sz="0" w:space="0" w:color="auto"/>
      </w:divBdr>
    </w:div>
    <w:div w:id="874467989">
      <w:bodyDiv w:val="1"/>
      <w:marLeft w:val="0"/>
      <w:marRight w:val="0"/>
      <w:marTop w:val="0"/>
      <w:marBottom w:val="0"/>
      <w:divBdr>
        <w:top w:val="none" w:sz="0" w:space="0" w:color="auto"/>
        <w:left w:val="none" w:sz="0" w:space="0" w:color="auto"/>
        <w:bottom w:val="none" w:sz="0" w:space="0" w:color="auto"/>
        <w:right w:val="none" w:sz="0" w:space="0" w:color="auto"/>
      </w:divBdr>
    </w:div>
    <w:div w:id="1193879755">
      <w:bodyDiv w:val="1"/>
      <w:marLeft w:val="0"/>
      <w:marRight w:val="0"/>
      <w:marTop w:val="0"/>
      <w:marBottom w:val="0"/>
      <w:divBdr>
        <w:top w:val="none" w:sz="0" w:space="0" w:color="auto"/>
        <w:left w:val="none" w:sz="0" w:space="0" w:color="auto"/>
        <w:bottom w:val="none" w:sz="0" w:space="0" w:color="auto"/>
        <w:right w:val="none" w:sz="0" w:space="0" w:color="auto"/>
      </w:divBdr>
    </w:div>
    <w:div w:id="1212419768">
      <w:bodyDiv w:val="1"/>
      <w:marLeft w:val="0"/>
      <w:marRight w:val="0"/>
      <w:marTop w:val="0"/>
      <w:marBottom w:val="0"/>
      <w:divBdr>
        <w:top w:val="none" w:sz="0" w:space="0" w:color="auto"/>
        <w:left w:val="none" w:sz="0" w:space="0" w:color="auto"/>
        <w:bottom w:val="none" w:sz="0" w:space="0" w:color="auto"/>
        <w:right w:val="none" w:sz="0" w:space="0" w:color="auto"/>
      </w:divBdr>
    </w:div>
    <w:div w:id="1472670359">
      <w:bodyDiv w:val="1"/>
      <w:marLeft w:val="0"/>
      <w:marRight w:val="0"/>
      <w:marTop w:val="0"/>
      <w:marBottom w:val="0"/>
      <w:divBdr>
        <w:top w:val="none" w:sz="0" w:space="0" w:color="auto"/>
        <w:left w:val="none" w:sz="0" w:space="0" w:color="auto"/>
        <w:bottom w:val="none" w:sz="0" w:space="0" w:color="auto"/>
        <w:right w:val="none" w:sz="0" w:space="0" w:color="auto"/>
      </w:divBdr>
    </w:div>
    <w:div w:id="1657539079">
      <w:bodyDiv w:val="1"/>
      <w:marLeft w:val="0"/>
      <w:marRight w:val="0"/>
      <w:marTop w:val="0"/>
      <w:marBottom w:val="0"/>
      <w:divBdr>
        <w:top w:val="none" w:sz="0" w:space="0" w:color="auto"/>
        <w:left w:val="none" w:sz="0" w:space="0" w:color="auto"/>
        <w:bottom w:val="none" w:sz="0" w:space="0" w:color="auto"/>
        <w:right w:val="none" w:sz="0" w:space="0" w:color="auto"/>
      </w:divBdr>
    </w:div>
    <w:div w:id="177304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raglio\AppData\Local\Microsoft\Windows\Temporary%20Internet%20Files\Content.Outlook\Y4J8ZCC0\TEMP-PMO-MONTHLY_STATUS-R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DC82F0FEBE0439E8AB93621CD15E184"/>
        <w:category>
          <w:name w:val="General"/>
          <w:gallery w:val="placeholder"/>
        </w:category>
        <w:types>
          <w:type w:val="bbPlcHdr"/>
        </w:types>
        <w:behaviors>
          <w:behavior w:val="content"/>
        </w:behaviors>
        <w:guid w:val="{4BA1A04F-FE81-4303-9FE1-3108D7967A1C}"/>
      </w:docPartPr>
      <w:docPartBody>
        <w:p w:rsidR="00511D5F" w:rsidRDefault="00FC5BF2">
          <w:pPr>
            <w:pStyle w:val="CDC82F0FEBE0439E8AB93621CD15E184"/>
          </w:pPr>
          <w:r w:rsidRPr="00A724B6">
            <w:rPr>
              <w:rStyle w:val="PlaceholderText"/>
            </w:rPr>
            <w:t>[Keywords]</w:t>
          </w:r>
        </w:p>
      </w:docPartBody>
    </w:docPart>
    <w:docPart>
      <w:docPartPr>
        <w:name w:val="D71CDD1886754F1992FF5065D4278228"/>
        <w:category>
          <w:name w:val="General"/>
          <w:gallery w:val="placeholder"/>
        </w:category>
        <w:types>
          <w:type w:val="bbPlcHdr"/>
        </w:types>
        <w:behaviors>
          <w:behavior w:val="content"/>
        </w:behaviors>
        <w:guid w:val="{DCB7C0CF-47A4-40C2-8B78-C911D4B2D51B}"/>
      </w:docPartPr>
      <w:docPartBody>
        <w:p w:rsidR="00511D5F" w:rsidRDefault="00FC5BF2">
          <w:pPr>
            <w:pStyle w:val="D71CDD1886754F1992FF5065D4278228"/>
          </w:pPr>
          <w:r w:rsidRPr="007E6227">
            <w:rPr>
              <w:rStyle w:val="PlaceholderText"/>
              <w:color w:val="A6A6A6" w:themeColor="background1" w:themeShade="A6"/>
            </w:rPr>
            <w:t>Choose date in middle of the month</w:t>
          </w:r>
        </w:p>
      </w:docPartBody>
    </w:docPart>
    <w:docPart>
      <w:docPartPr>
        <w:name w:val="C948574FFB614AD5A7ADB59BCD6C0D3F"/>
        <w:category>
          <w:name w:val="General"/>
          <w:gallery w:val="placeholder"/>
        </w:category>
        <w:types>
          <w:type w:val="bbPlcHdr"/>
        </w:types>
        <w:behaviors>
          <w:behavior w:val="content"/>
        </w:behaviors>
        <w:guid w:val="{7BF937F3-4C95-45F1-816C-E8CA50CDF030}"/>
      </w:docPartPr>
      <w:docPartBody>
        <w:p w:rsidR="00511D5F" w:rsidRDefault="00FC5BF2">
          <w:pPr>
            <w:pStyle w:val="C948574FFB614AD5A7ADB59BCD6C0D3F"/>
          </w:pPr>
          <w:r w:rsidRPr="007E6227">
            <w:rPr>
              <w:rStyle w:val="PlaceholderText"/>
              <w:color w:val="A6A6A6" w:themeColor="background1" w:themeShade="A6"/>
            </w:rPr>
            <w:t>Insert the organization</w:t>
          </w:r>
          <w:r>
            <w:rPr>
              <w:rStyle w:val="PlaceholderText"/>
              <w:color w:val="A6A6A6" w:themeColor="background1" w:themeShade="A6"/>
            </w:rPr>
            <w:t>/Project manager</w:t>
          </w:r>
          <w:r w:rsidRPr="007E6227">
            <w:rPr>
              <w:rStyle w:val="PlaceholderText"/>
              <w:color w:val="A6A6A6" w:themeColor="background1" w:themeShade="A6"/>
            </w:rPr>
            <w:t xml:space="preserve"> that is submitting this report</w:t>
          </w:r>
        </w:p>
      </w:docPartBody>
    </w:docPart>
    <w:docPart>
      <w:docPartPr>
        <w:name w:val="2B99449405144B7A860D81DA688D4476"/>
        <w:category>
          <w:name w:val="General"/>
          <w:gallery w:val="placeholder"/>
        </w:category>
        <w:types>
          <w:type w:val="bbPlcHdr"/>
        </w:types>
        <w:behaviors>
          <w:behavior w:val="content"/>
        </w:behaviors>
        <w:guid w:val="{99E411A7-F660-480D-8C67-F0CD6E49F2F4}"/>
      </w:docPartPr>
      <w:docPartBody>
        <w:p w:rsidR="00511D5F" w:rsidRDefault="00FC5BF2">
          <w:pPr>
            <w:pStyle w:val="2B99449405144B7A860D81DA688D4476"/>
          </w:pPr>
          <w:r>
            <w:rPr>
              <w:rStyle w:val="PlaceholderText"/>
            </w:rPr>
            <w:t>Insert Email</w:t>
          </w:r>
        </w:p>
      </w:docPartBody>
    </w:docPart>
    <w:docPart>
      <w:docPartPr>
        <w:name w:val="47F354FE8D814D5EB0D992AA5EEFCC49"/>
        <w:category>
          <w:name w:val="General"/>
          <w:gallery w:val="placeholder"/>
        </w:category>
        <w:types>
          <w:type w:val="bbPlcHdr"/>
        </w:types>
        <w:behaviors>
          <w:behavior w:val="content"/>
        </w:behaviors>
        <w:guid w:val="{F83F9F2C-F4C9-4334-A4A9-B1381272845C}"/>
      </w:docPartPr>
      <w:docPartBody>
        <w:p w:rsidR="00511D5F" w:rsidRDefault="00FC5BF2">
          <w:pPr>
            <w:pStyle w:val="47F354FE8D814D5EB0D992AA5EEFCC49"/>
          </w:pPr>
          <w:r>
            <w:rPr>
              <w:rStyle w:val="PlaceholderText"/>
            </w:rPr>
            <w:t>Insert telephone number</w:t>
          </w:r>
        </w:p>
      </w:docPartBody>
    </w:docPart>
    <w:docPart>
      <w:docPartPr>
        <w:name w:val="474E9D9B53C34042B1C071393A19E0BD"/>
        <w:category>
          <w:name w:val="General"/>
          <w:gallery w:val="placeholder"/>
        </w:category>
        <w:types>
          <w:type w:val="bbPlcHdr"/>
        </w:types>
        <w:behaviors>
          <w:behavior w:val="content"/>
        </w:behaviors>
        <w:guid w:val="{3C9384C1-642C-4368-B0B1-E37FFFB2CD05}"/>
      </w:docPartPr>
      <w:docPartBody>
        <w:p w:rsidR="00511D5F" w:rsidRDefault="00FC5BF2">
          <w:pPr>
            <w:pStyle w:val="474E9D9B53C34042B1C071393A19E0BD"/>
          </w:pPr>
          <w:r w:rsidRPr="00B12207">
            <w:t>[Title]</w:t>
          </w:r>
        </w:p>
      </w:docPartBody>
    </w:docPart>
    <w:docPart>
      <w:docPartPr>
        <w:name w:val="3A17F4CBAF5F4483A58DB9607EA47CB6"/>
        <w:category>
          <w:name w:val="General"/>
          <w:gallery w:val="placeholder"/>
        </w:category>
        <w:types>
          <w:type w:val="bbPlcHdr"/>
        </w:types>
        <w:behaviors>
          <w:behavior w:val="content"/>
        </w:behaviors>
        <w:guid w:val="{2ECEB36E-8D76-4BB6-977A-30C4FE69A1B3}"/>
      </w:docPartPr>
      <w:docPartBody>
        <w:p w:rsidR="00511D5F" w:rsidRDefault="00FC5BF2">
          <w:pPr>
            <w:pStyle w:val="3A17F4CBAF5F4483A58DB9607EA47CB6"/>
          </w:pPr>
          <w:r w:rsidRPr="002A3AC1">
            <w:rPr>
              <w:rStyle w:val="PlaceholderText"/>
            </w:rPr>
            <w:t>[Category]</w:t>
          </w:r>
        </w:p>
      </w:docPartBody>
    </w:docPart>
    <w:docPart>
      <w:docPartPr>
        <w:name w:val="A36C32C1BBE841CB95214CE3D566DC39"/>
        <w:category>
          <w:name w:val="General"/>
          <w:gallery w:val="placeholder"/>
        </w:category>
        <w:types>
          <w:type w:val="bbPlcHdr"/>
        </w:types>
        <w:behaviors>
          <w:behavior w:val="content"/>
        </w:behaviors>
        <w:guid w:val="{F9E3C404-1560-4E56-98E8-028E9E121BE0}"/>
      </w:docPartPr>
      <w:docPartBody>
        <w:p w:rsidR="00511D5F" w:rsidRDefault="00FC5BF2">
          <w:pPr>
            <w:pStyle w:val="A36C32C1BBE841CB95214CE3D566DC39"/>
          </w:pPr>
          <w:r w:rsidRPr="007E6227">
            <w:rPr>
              <w:rStyle w:val="PlaceholderText"/>
              <w:color w:val="A6A6A6" w:themeColor="background1" w:themeShade="A6"/>
            </w:rPr>
            <w:t>Insert client/contracting authority</w:t>
          </w:r>
        </w:p>
      </w:docPartBody>
    </w:docPart>
    <w:docPart>
      <w:docPartPr>
        <w:name w:val="CB2D1BF079D04C3DBCBD10F76BD15EE9"/>
        <w:category>
          <w:name w:val="General"/>
          <w:gallery w:val="placeholder"/>
        </w:category>
        <w:types>
          <w:type w:val="bbPlcHdr"/>
        </w:types>
        <w:behaviors>
          <w:behavior w:val="content"/>
        </w:behaviors>
        <w:guid w:val="{9BC9B1FF-9F98-4837-A82C-20FF095F950E}"/>
      </w:docPartPr>
      <w:docPartBody>
        <w:p w:rsidR="00511D5F" w:rsidRDefault="00FC5BF2">
          <w:pPr>
            <w:pStyle w:val="CB2D1BF079D04C3DBCBD10F76BD15EE9"/>
          </w:pPr>
          <w:r w:rsidRPr="007E6227">
            <w:rPr>
              <w:rStyle w:val="PlaceholderText"/>
              <w:color w:val="A6A6A6" w:themeColor="background1" w:themeShade="A6"/>
            </w:rPr>
            <w:t>Insert country of Client</w:t>
          </w:r>
        </w:p>
      </w:docPartBody>
    </w:docPart>
    <w:docPart>
      <w:docPartPr>
        <w:name w:val="66602AD055634B1E8A84B9D219A1A12A"/>
        <w:category>
          <w:name w:val="General"/>
          <w:gallery w:val="placeholder"/>
        </w:category>
        <w:types>
          <w:type w:val="bbPlcHdr"/>
        </w:types>
        <w:behaviors>
          <w:behavior w:val="content"/>
        </w:behaviors>
        <w:guid w:val="{5F8837D0-3BD4-4092-9650-C5C25B4C895B}"/>
      </w:docPartPr>
      <w:docPartBody>
        <w:p w:rsidR="00511D5F" w:rsidRDefault="00FC5BF2">
          <w:pPr>
            <w:pStyle w:val="66602AD055634B1E8A84B9D219A1A12A"/>
          </w:pPr>
          <w:r w:rsidRPr="002A781A">
            <w:rPr>
              <w:rStyle w:val="PlaceholderText"/>
              <w:color w:val="808080" w:themeColor="background1" w:themeShade="80"/>
            </w:rPr>
            <w:t>Click here to enter a date.</w:t>
          </w:r>
        </w:p>
      </w:docPartBody>
    </w:docPart>
    <w:docPart>
      <w:docPartPr>
        <w:name w:val="99467D68D75447B28B2D48BD5052440E"/>
        <w:category>
          <w:name w:val="General"/>
          <w:gallery w:val="placeholder"/>
        </w:category>
        <w:types>
          <w:type w:val="bbPlcHdr"/>
        </w:types>
        <w:behaviors>
          <w:behavior w:val="content"/>
        </w:behaviors>
        <w:guid w:val="{56242A59-F7C9-4A2F-BF10-086206D78238}"/>
      </w:docPartPr>
      <w:docPartBody>
        <w:p w:rsidR="00511D5F" w:rsidRDefault="00FC5BF2">
          <w:pPr>
            <w:pStyle w:val="99467D68D75447B28B2D48BD5052440E"/>
          </w:pPr>
          <w:r w:rsidRPr="007E6227">
            <w:rPr>
              <w:color w:val="A6A6A6" w:themeColor="background1" w:themeShade="A6"/>
            </w:rPr>
            <w:t>X</w:t>
          </w:r>
        </w:p>
      </w:docPartBody>
    </w:docPart>
    <w:docPart>
      <w:docPartPr>
        <w:name w:val="CA06ACD9CB0342AD943C888B832D88B5"/>
        <w:category>
          <w:name w:val="General"/>
          <w:gallery w:val="placeholder"/>
        </w:category>
        <w:types>
          <w:type w:val="bbPlcHdr"/>
        </w:types>
        <w:behaviors>
          <w:behavior w:val="content"/>
        </w:behaviors>
        <w:guid w:val="{F795E82F-2B53-478B-8B29-BFD3271254BA}"/>
      </w:docPartPr>
      <w:docPartBody>
        <w:p w:rsidR="00511D5F" w:rsidRDefault="00FC5BF2">
          <w:pPr>
            <w:pStyle w:val="CA06ACD9CB0342AD943C888B832D88B5"/>
          </w:pPr>
          <w:r w:rsidRPr="00B12207">
            <w:rPr>
              <w:b/>
            </w:rPr>
            <w:t>Choose</w:t>
          </w:r>
        </w:p>
      </w:docPartBody>
    </w:docPart>
    <w:docPart>
      <w:docPartPr>
        <w:name w:val="0D707E0A21ED403EB5EF6D7313D0D5FB"/>
        <w:category>
          <w:name w:val="General"/>
          <w:gallery w:val="placeholder"/>
        </w:category>
        <w:types>
          <w:type w:val="bbPlcHdr"/>
        </w:types>
        <w:behaviors>
          <w:behavior w:val="content"/>
        </w:behaviors>
        <w:guid w:val="{BD05FFD0-A85A-4506-9DA6-65553437430F}"/>
      </w:docPartPr>
      <w:docPartBody>
        <w:p w:rsidR="00511D5F" w:rsidRDefault="00FC5BF2">
          <w:pPr>
            <w:pStyle w:val="0D707E0A21ED403EB5EF6D7313D0D5FB"/>
          </w:pPr>
          <w:r w:rsidRPr="002A781A">
            <w:rPr>
              <w:rStyle w:val="PlaceholderText"/>
              <w:color w:val="808080" w:themeColor="background1" w:themeShade="80"/>
            </w:rPr>
            <w:t>date</w:t>
          </w:r>
        </w:p>
      </w:docPartBody>
    </w:docPart>
    <w:docPart>
      <w:docPartPr>
        <w:name w:val="4A066FF921BD439BAEA1878A5B1CE1F5"/>
        <w:category>
          <w:name w:val="General"/>
          <w:gallery w:val="placeholder"/>
        </w:category>
        <w:types>
          <w:type w:val="bbPlcHdr"/>
        </w:types>
        <w:behaviors>
          <w:behavior w:val="content"/>
        </w:behaviors>
        <w:guid w:val="{DFA1221C-7BB0-4E02-B9A1-A32D75AF27A7}"/>
      </w:docPartPr>
      <w:docPartBody>
        <w:p w:rsidR="00511D5F" w:rsidRDefault="00FC5BF2">
          <w:pPr>
            <w:pStyle w:val="4A066FF921BD439BAEA1878A5B1CE1F5"/>
          </w:pPr>
          <w:r w:rsidRPr="002A781A">
            <w:rPr>
              <w:rStyle w:val="PlaceholderText"/>
              <w:color w:val="808080" w:themeColor="background1" w:themeShade="80"/>
            </w:rPr>
            <w:t>date</w:t>
          </w:r>
        </w:p>
      </w:docPartBody>
    </w:docPart>
    <w:docPart>
      <w:docPartPr>
        <w:name w:val="4DFD647994834B188EBE4C90E351B32E"/>
        <w:category>
          <w:name w:val="General"/>
          <w:gallery w:val="placeholder"/>
        </w:category>
        <w:types>
          <w:type w:val="bbPlcHdr"/>
        </w:types>
        <w:behaviors>
          <w:behavior w:val="content"/>
        </w:behaviors>
        <w:guid w:val="{9B38FD2C-2296-4159-A565-DB9EE510AF1A}"/>
      </w:docPartPr>
      <w:docPartBody>
        <w:p w:rsidR="00511D5F" w:rsidRDefault="00FC5BF2">
          <w:pPr>
            <w:pStyle w:val="4DFD647994834B188EBE4C90E351B32E"/>
          </w:pPr>
          <w:r w:rsidRPr="007E6227">
            <w:rPr>
              <w:rStyle w:val="PlaceholderText"/>
              <w:color w:val="A6A6A6" w:themeColor="background1" w:themeShade="A6"/>
            </w:rPr>
            <w:t>XXX</w:t>
          </w:r>
        </w:p>
      </w:docPartBody>
    </w:docPart>
    <w:docPart>
      <w:docPartPr>
        <w:name w:val="877494EF1F204347B250C5011D73097D"/>
        <w:category>
          <w:name w:val="General"/>
          <w:gallery w:val="placeholder"/>
        </w:category>
        <w:types>
          <w:type w:val="bbPlcHdr"/>
        </w:types>
        <w:behaviors>
          <w:behavior w:val="content"/>
        </w:behaviors>
        <w:guid w:val="{DD95967E-1820-4814-A877-A4D70C9328CF}"/>
      </w:docPartPr>
      <w:docPartBody>
        <w:p w:rsidR="00511D5F" w:rsidRDefault="00FC5BF2">
          <w:pPr>
            <w:pStyle w:val="877494EF1F204347B250C5011D73097D"/>
          </w:pPr>
          <w:r w:rsidRPr="002A3AC1">
            <w:rPr>
              <w:rStyle w:val="PlaceholderText"/>
            </w:rPr>
            <w:t>Choose an item.</w:t>
          </w:r>
        </w:p>
      </w:docPartBody>
    </w:docPart>
    <w:docPart>
      <w:docPartPr>
        <w:name w:val="4181CB375F394C3C9EAF4467C2F98883"/>
        <w:category>
          <w:name w:val="General"/>
          <w:gallery w:val="placeholder"/>
        </w:category>
        <w:types>
          <w:type w:val="bbPlcHdr"/>
        </w:types>
        <w:behaviors>
          <w:behavior w:val="content"/>
        </w:behaviors>
        <w:guid w:val="{E410ABDD-F72E-4F25-B024-F0E4D9D6BF31}"/>
      </w:docPartPr>
      <w:docPartBody>
        <w:p w:rsidR="00511D5F" w:rsidRDefault="00FC5BF2">
          <w:pPr>
            <w:pStyle w:val="4181CB375F394C3C9EAF4467C2F98883"/>
          </w:pPr>
          <w:r w:rsidRPr="007E6227">
            <w:rPr>
              <w:rStyle w:val="PlaceholderText"/>
              <w:color w:val="A6A6A6" w:themeColor="background1" w:themeShade="A6"/>
            </w:rPr>
            <w:t>XXX</w:t>
          </w:r>
        </w:p>
      </w:docPartBody>
    </w:docPart>
    <w:docPart>
      <w:docPartPr>
        <w:name w:val="30C93340715845E2B77C4FE5948A32CF"/>
        <w:category>
          <w:name w:val="General"/>
          <w:gallery w:val="placeholder"/>
        </w:category>
        <w:types>
          <w:type w:val="bbPlcHdr"/>
        </w:types>
        <w:behaviors>
          <w:behavior w:val="content"/>
        </w:behaviors>
        <w:guid w:val="{3511A749-E5DD-495E-A04D-65F50D3705B9}"/>
      </w:docPartPr>
      <w:docPartBody>
        <w:p w:rsidR="00511D5F" w:rsidRDefault="00FC5BF2">
          <w:pPr>
            <w:pStyle w:val="30C93340715845E2B77C4FE5948A32CF"/>
          </w:pPr>
          <w:r w:rsidRPr="002A781A">
            <w:rPr>
              <w:color w:val="808080" w:themeColor="background1" w:themeShade="80"/>
            </w:rPr>
            <w:t>Currency</w:t>
          </w:r>
        </w:p>
      </w:docPartBody>
    </w:docPart>
    <w:docPart>
      <w:docPartPr>
        <w:name w:val="247E150338D447DB8C919A815A1BE161"/>
        <w:category>
          <w:name w:val="General"/>
          <w:gallery w:val="placeholder"/>
        </w:category>
        <w:types>
          <w:type w:val="bbPlcHdr"/>
        </w:types>
        <w:behaviors>
          <w:behavior w:val="content"/>
        </w:behaviors>
        <w:guid w:val="{DCC4884B-12EF-4034-BEBD-9ED90E5BC7BE}"/>
      </w:docPartPr>
      <w:docPartBody>
        <w:p w:rsidR="00511D5F" w:rsidRDefault="00FC5BF2">
          <w:pPr>
            <w:pStyle w:val="247E150338D447DB8C919A815A1BE161"/>
          </w:pPr>
          <w:r w:rsidRPr="00ED39DC">
            <w:rPr>
              <w:rStyle w:val="PlaceholderText"/>
            </w:rPr>
            <w:t>CODE</w:t>
          </w:r>
        </w:p>
      </w:docPartBody>
    </w:docPart>
    <w:docPart>
      <w:docPartPr>
        <w:name w:val="BF2CD30DEDEC4870A417D80F5895FD96"/>
        <w:category>
          <w:name w:val="General"/>
          <w:gallery w:val="placeholder"/>
        </w:category>
        <w:types>
          <w:type w:val="bbPlcHdr"/>
        </w:types>
        <w:behaviors>
          <w:behavior w:val="content"/>
        </w:behaviors>
        <w:guid w:val="{B0B713CE-24E1-46B5-ACF4-BDC0DA7C1CA8}"/>
      </w:docPartPr>
      <w:docPartBody>
        <w:p w:rsidR="00511D5F" w:rsidRDefault="00FC5BF2">
          <w:pPr>
            <w:pStyle w:val="BF2CD30DEDEC4870A417D80F5895FD96"/>
          </w:pPr>
          <w:r w:rsidRPr="002A781A">
            <w:rPr>
              <w:color w:val="808080" w:themeColor="background1" w:themeShade="80"/>
            </w:rPr>
            <w:t>Currency</w:t>
          </w:r>
        </w:p>
      </w:docPartBody>
    </w:docPart>
    <w:docPart>
      <w:docPartPr>
        <w:name w:val="E50023BF55154C3D84822D99BB9FAFEC"/>
        <w:category>
          <w:name w:val="General"/>
          <w:gallery w:val="placeholder"/>
        </w:category>
        <w:types>
          <w:type w:val="bbPlcHdr"/>
        </w:types>
        <w:behaviors>
          <w:behavior w:val="content"/>
        </w:behaviors>
        <w:guid w:val="{EBBEF07E-9916-44E6-ACD5-CC49D1896EA4}"/>
      </w:docPartPr>
      <w:docPartBody>
        <w:p w:rsidR="00511D5F" w:rsidRDefault="00FC5BF2">
          <w:pPr>
            <w:pStyle w:val="E50023BF55154C3D84822D99BB9FAFEC"/>
          </w:pPr>
          <w:r>
            <w:rPr>
              <w:rStyle w:val="PlaceholderText"/>
            </w:rPr>
            <w:t>XXX</w:t>
          </w:r>
        </w:p>
      </w:docPartBody>
    </w:docPart>
    <w:docPart>
      <w:docPartPr>
        <w:name w:val="34ED22DB218F4C91AE68FF47E39D228F"/>
        <w:category>
          <w:name w:val="General"/>
          <w:gallery w:val="placeholder"/>
        </w:category>
        <w:types>
          <w:type w:val="bbPlcHdr"/>
        </w:types>
        <w:behaviors>
          <w:behavior w:val="content"/>
        </w:behaviors>
        <w:guid w:val="{F49C39B9-3C33-4B3A-B45C-A069CC2D64B8}"/>
      </w:docPartPr>
      <w:docPartBody>
        <w:p w:rsidR="00511D5F" w:rsidRDefault="00FC5BF2">
          <w:pPr>
            <w:pStyle w:val="34ED22DB218F4C91AE68FF47E39D228F"/>
          </w:pPr>
          <w:r w:rsidRPr="002A781A">
            <w:rPr>
              <w:color w:val="808080" w:themeColor="background1" w:themeShade="80"/>
            </w:rPr>
            <w:t>Currency</w:t>
          </w:r>
        </w:p>
      </w:docPartBody>
    </w:docPart>
    <w:docPart>
      <w:docPartPr>
        <w:name w:val="421E72A1E5734B8D98BDC27D650817C2"/>
        <w:category>
          <w:name w:val="General"/>
          <w:gallery w:val="placeholder"/>
        </w:category>
        <w:types>
          <w:type w:val="bbPlcHdr"/>
        </w:types>
        <w:behaviors>
          <w:behavior w:val="content"/>
        </w:behaviors>
        <w:guid w:val="{C8B7C782-920B-4E1E-B374-DFD78CEB959D}"/>
      </w:docPartPr>
      <w:docPartBody>
        <w:p w:rsidR="00511D5F" w:rsidRDefault="00FC5BF2">
          <w:pPr>
            <w:pStyle w:val="421E72A1E5734B8D98BDC27D650817C2"/>
          </w:pPr>
          <w:r w:rsidRPr="002A781A">
            <w:rPr>
              <w:rStyle w:val="PlaceholderText"/>
              <w:color w:val="808080" w:themeColor="background1" w:themeShade="80"/>
            </w:rPr>
            <w:t>Insert exchange rate</w:t>
          </w:r>
        </w:p>
      </w:docPartBody>
    </w:docPart>
    <w:docPart>
      <w:docPartPr>
        <w:name w:val="A5B610380A8A4B5082A62F0B44CDDA6B"/>
        <w:category>
          <w:name w:val="General"/>
          <w:gallery w:val="placeholder"/>
        </w:category>
        <w:types>
          <w:type w:val="bbPlcHdr"/>
        </w:types>
        <w:behaviors>
          <w:behavior w:val="content"/>
        </w:behaviors>
        <w:guid w:val="{7E5EC66C-A224-43C0-87C4-98A0C46E782C}"/>
      </w:docPartPr>
      <w:docPartBody>
        <w:p w:rsidR="00511D5F" w:rsidRDefault="00FC5BF2">
          <w:pPr>
            <w:pStyle w:val="A5B610380A8A4B5082A62F0B44CDDA6B"/>
          </w:pPr>
          <w:r w:rsidRPr="002A3AC1">
            <w:rPr>
              <w:rStyle w:val="PlaceholderText"/>
            </w:rPr>
            <w:t>[Keywords]</w:t>
          </w:r>
        </w:p>
      </w:docPartBody>
    </w:docPart>
    <w:docPart>
      <w:docPartPr>
        <w:name w:val="7FDF506038704451BBAE7163BA96259E"/>
        <w:category>
          <w:name w:val="General"/>
          <w:gallery w:val="placeholder"/>
        </w:category>
        <w:types>
          <w:type w:val="bbPlcHdr"/>
        </w:types>
        <w:behaviors>
          <w:behavior w:val="content"/>
        </w:behaviors>
        <w:guid w:val="{0A5DE491-743E-4530-864A-BB00D3A3CFA8}"/>
      </w:docPartPr>
      <w:docPartBody>
        <w:p w:rsidR="00112D37" w:rsidRPr="00531F76" w:rsidRDefault="00FC5BF2" w:rsidP="00531F76">
          <w:pPr>
            <w:pStyle w:val="12QTable"/>
            <w:rPr>
              <w:color w:val="808080"/>
            </w:rPr>
          </w:pPr>
          <w:r>
            <w:rPr>
              <w:rStyle w:val="PlaceholderText"/>
            </w:rPr>
            <w:t>Provide description of activities performed wihtin this task and this reporting period. This is the highest level description, so keep it short, clear and concise. Change the wording of the Task/Activity/X to adapt it to your project needs.</w:t>
          </w:r>
        </w:p>
        <w:p w:rsidR="00511D5F" w:rsidRDefault="00FC5BF2">
          <w:pPr>
            <w:pStyle w:val="7FDF506038704451BBAE7163BA96259E"/>
          </w:pPr>
          <w:r>
            <w:rPr>
              <w:rStyle w:val="PlaceholderText"/>
            </w:rPr>
            <w:t>Do the same steps for all tasks below.</w:t>
          </w:r>
        </w:p>
      </w:docPartBody>
    </w:docPart>
    <w:docPart>
      <w:docPartPr>
        <w:name w:val="6236C03FC7DC49A2BB96C399FE409297"/>
        <w:category>
          <w:name w:val="General"/>
          <w:gallery w:val="placeholder"/>
        </w:category>
        <w:types>
          <w:type w:val="bbPlcHdr"/>
        </w:types>
        <w:behaviors>
          <w:behavior w:val="content"/>
        </w:behaviors>
        <w:guid w:val="{80BD843B-C8D9-49EC-AC01-07EA162647F5}"/>
      </w:docPartPr>
      <w:docPartBody>
        <w:p w:rsidR="00511D5F" w:rsidRDefault="00FC5BF2">
          <w:pPr>
            <w:pStyle w:val="6236C03FC7DC49A2BB96C399FE409297"/>
          </w:pPr>
          <w:r>
            <w:rPr>
              <w:rStyle w:val="PlaceholderText"/>
            </w:rPr>
            <w:t>Insert the progress as number, no percentage characters</w:t>
          </w:r>
          <w:r w:rsidRPr="00354456">
            <w:rPr>
              <w:rStyle w:val="PlaceholderText"/>
            </w:rPr>
            <w:t>.</w:t>
          </w:r>
        </w:p>
      </w:docPartBody>
    </w:docPart>
    <w:docPart>
      <w:docPartPr>
        <w:name w:val="5D68AC8768FD4D0B9D58AC7466840D0C"/>
        <w:category>
          <w:name w:val="General"/>
          <w:gallery w:val="placeholder"/>
        </w:category>
        <w:types>
          <w:type w:val="bbPlcHdr"/>
        </w:types>
        <w:behaviors>
          <w:behavior w:val="content"/>
        </w:behaviors>
        <w:guid w:val="{7E177410-1D28-4C97-A21C-139F617CCB57}"/>
      </w:docPartPr>
      <w:docPartBody>
        <w:p w:rsidR="00511D5F" w:rsidRDefault="00FC5BF2">
          <w:pPr>
            <w:pStyle w:val="5D68AC8768FD4D0B9D58AC7466840D0C"/>
          </w:pPr>
          <w:r>
            <w:rPr>
              <w:color w:val="A6A6A6" w:themeColor="background1" w:themeShade="A6"/>
            </w:rPr>
            <w:t>List</w:t>
          </w:r>
          <w:r w:rsidRPr="007E6227">
            <w:rPr>
              <w:color w:val="A6A6A6" w:themeColor="background1" w:themeShade="A6"/>
            </w:rPr>
            <w:t xml:space="preserve"> </w:t>
          </w:r>
          <w:r>
            <w:rPr>
              <w:color w:val="A6A6A6" w:themeColor="background1" w:themeShade="A6"/>
            </w:rPr>
            <w:t>ONLY</w:t>
          </w:r>
          <w:r w:rsidRPr="007E6227">
            <w:rPr>
              <w:color w:val="A6A6A6" w:themeColor="background1" w:themeShade="A6"/>
            </w:rPr>
            <w:t xml:space="preserve"> risks that </w:t>
          </w:r>
          <w:r>
            <w:rPr>
              <w:color w:val="A6A6A6" w:themeColor="background1" w:themeShade="A6"/>
            </w:rPr>
            <w:t xml:space="preserve">may have arisen during the reporting month. If no risks where identified click in this field and hit slash symbol </w:t>
          </w:r>
          <w:r w:rsidRPr="007E6227">
            <w:rPr>
              <w:color w:val="A6A6A6" w:themeColor="background1" w:themeShade="A6"/>
            </w:rPr>
            <w:t>»/«.</w:t>
          </w:r>
        </w:p>
      </w:docPartBody>
    </w:docPart>
    <w:docPart>
      <w:docPartPr>
        <w:name w:val="AC49A6E454014E1CAE428AEBEA81A6E0"/>
        <w:category>
          <w:name w:val="General"/>
          <w:gallery w:val="placeholder"/>
        </w:category>
        <w:types>
          <w:type w:val="bbPlcHdr"/>
        </w:types>
        <w:behaviors>
          <w:behavior w:val="content"/>
        </w:behaviors>
        <w:guid w:val="{D8F4BAD1-C5F4-405D-A26B-377E405ECDC0}"/>
      </w:docPartPr>
      <w:docPartBody>
        <w:p w:rsidR="00511D5F" w:rsidRDefault="00FC5BF2">
          <w:pPr>
            <w:pStyle w:val="AC49A6E454014E1CAE428AEBEA81A6E0"/>
          </w:pPr>
          <w:r>
            <w:rPr>
              <w:color w:val="A6A6A6" w:themeColor="background1" w:themeShade="A6"/>
            </w:rPr>
            <w:t>List</w:t>
          </w:r>
          <w:r w:rsidRPr="007E6227">
            <w:rPr>
              <w:color w:val="A6A6A6" w:themeColor="background1" w:themeShade="A6"/>
            </w:rPr>
            <w:t xml:space="preserve"> </w:t>
          </w:r>
          <w:r>
            <w:rPr>
              <w:color w:val="A6A6A6" w:themeColor="background1" w:themeShade="A6"/>
            </w:rPr>
            <w:t xml:space="preserve">ONLY issues/changes that occurred during the reporting month. If no issues were identified click in this field and hit slash symbol </w:t>
          </w:r>
          <w:r w:rsidRPr="007E6227">
            <w:rPr>
              <w:color w:val="A6A6A6" w:themeColor="background1" w:themeShade="A6"/>
            </w:rPr>
            <w:t>»/«.</w:t>
          </w:r>
        </w:p>
      </w:docPartBody>
    </w:docPart>
    <w:docPart>
      <w:docPartPr>
        <w:name w:val="AF1D84D370F54E4D95B958299FA6C617"/>
        <w:category>
          <w:name w:val="General"/>
          <w:gallery w:val="placeholder"/>
        </w:category>
        <w:types>
          <w:type w:val="bbPlcHdr"/>
        </w:types>
        <w:behaviors>
          <w:behavior w:val="content"/>
        </w:behaviors>
        <w:guid w:val="{CB9DBB9C-A4D5-4F8F-A3B3-843423C9F2CD}"/>
      </w:docPartPr>
      <w:docPartBody>
        <w:p w:rsidR="00511D5F" w:rsidRDefault="00FC5BF2">
          <w:pPr>
            <w:pStyle w:val="AF1D84D370F54E4D95B958299FA6C617"/>
          </w:pPr>
          <w:r w:rsidRPr="007E6227">
            <w:rPr>
              <w:color w:val="A6A6A6" w:themeColor="background1" w:themeShade="A6"/>
            </w:rPr>
            <w:t xml:space="preserve">Insert comments or explanations that might be relevant for project execution or </w:t>
          </w:r>
          <w:r>
            <w:rPr>
              <w:color w:val="A6A6A6" w:themeColor="background1" w:themeShade="A6"/>
            </w:rPr>
            <w:t xml:space="preserve">if no comments click in this field and hit slash symbol </w:t>
          </w:r>
          <w:r w:rsidRPr="007E6227">
            <w:rPr>
              <w:color w:val="A6A6A6" w:themeColor="background1" w:themeShade="A6"/>
            </w:rPr>
            <w:t>»/«.</w:t>
          </w:r>
        </w:p>
      </w:docPartBody>
    </w:docPart>
    <w:docPart>
      <w:docPartPr>
        <w:name w:val="B8964786D9D54BEDABCD92DF58390A1C"/>
        <w:category>
          <w:name w:val="General"/>
          <w:gallery w:val="placeholder"/>
        </w:category>
        <w:types>
          <w:type w:val="bbPlcHdr"/>
        </w:types>
        <w:behaviors>
          <w:behavior w:val="content"/>
        </w:behaviors>
        <w:guid w:val="{E0ECFD68-F8F8-4FA6-83E7-44D513022670}"/>
      </w:docPartPr>
      <w:docPartBody>
        <w:p w:rsidR="00511D5F" w:rsidRDefault="00FC5BF2">
          <w:pPr>
            <w:pStyle w:val="B8964786D9D54BEDABCD92DF58390A1C"/>
          </w:pPr>
          <w:r w:rsidRPr="00A724B6">
            <w:rPr>
              <w:rStyle w:val="PlaceholderText"/>
            </w:rPr>
            <w:t>[Author]</w:t>
          </w:r>
        </w:p>
      </w:docPartBody>
    </w:docPart>
    <w:docPart>
      <w:docPartPr>
        <w:name w:val="05CBDDE361A74FAEB296E8C397285692"/>
        <w:category>
          <w:name w:val="General"/>
          <w:gallery w:val="placeholder"/>
        </w:category>
        <w:types>
          <w:type w:val="bbPlcHdr"/>
        </w:types>
        <w:behaviors>
          <w:behavior w:val="content"/>
        </w:behaviors>
        <w:guid w:val="{E4545E63-7063-43C1-A6CA-D95B0E0E7D71}"/>
      </w:docPartPr>
      <w:docPartBody>
        <w:p w:rsidR="00511D5F" w:rsidRDefault="00FC5BF2">
          <w:pPr>
            <w:pStyle w:val="05CBDDE361A74FAEB296E8C397285692"/>
          </w:pPr>
          <w:r w:rsidRPr="00A724B6">
            <w:rPr>
              <w:rStyle w:val="PlaceholderText"/>
            </w:rPr>
            <w:t>date</w:t>
          </w:r>
        </w:p>
      </w:docPartBody>
    </w:docPart>
    <w:docPart>
      <w:docPartPr>
        <w:name w:val="CFA5B44DE4E14C1ABA5DB84D6AC43361"/>
        <w:category>
          <w:name w:val="General"/>
          <w:gallery w:val="placeholder"/>
        </w:category>
        <w:types>
          <w:type w:val="bbPlcHdr"/>
        </w:types>
        <w:behaviors>
          <w:behavior w:val="content"/>
        </w:behaviors>
        <w:guid w:val="{04501FB8-8EDB-4653-9B88-F6CDD22C1AB5}"/>
      </w:docPartPr>
      <w:docPartBody>
        <w:p w:rsidR="00511D5F" w:rsidRDefault="00FC5BF2">
          <w:pPr>
            <w:pStyle w:val="CFA5B44DE4E14C1ABA5DB84D6AC43361"/>
          </w:pPr>
          <w:r>
            <w:rPr>
              <w:rStyle w:val="PlaceholderText"/>
            </w:rPr>
            <w:t>Name Last Name</w:t>
          </w:r>
        </w:p>
      </w:docPartBody>
    </w:docPart>
    <w:docPart>
      <w:docPartPr>
        <w:name w:val="78467B7407934C9886DC889A28BB290E"/>
        <w:category>
          <w:name w:val="General"/>
          <w:gallery w:val="placeholder"/>
        </w:category>
        <w:types>
          <w:type w:val="bbPlcHdr"/>
        </w:types>
        <w:behaviors>
          <w:behavior w:val="content"/>
        </w:behaviors>
        <w:guid w:val="{F653C34C-16A1-48F5-A8A5-0D100853B49F}"/>
      </w:docPartPr>
      <w:docPartBody>
        <w:p w:rsidR="00511D5F" w:rsidRDefault="00FC5BF2">
          <w:pPr>
            <w:pStyle w:val="78467B7407934C9886DC889A28BB290E"/>
          </w:pPr>
          <w:r w:rsidRPr="00A724B6">
            <w:rPr>
              <w:rStyle w:val="PlaceholderText"/>
            </w:rPr>
            <w:t>date</w:t>
          </w:r>
        </w:p>
      </w:docPartBody>
    </w:docPart>
    <w:docPart>
      <w:docPartPr>
        <w:name w:val="29A6BB242CD840D794C9FF24156DC8E3"/>
        <w:category>
          <w:name w:val="General"/>
          <w:gallery w:val="placeholder"/>
        </w:category>
        <w:types>
          <w:type w:val="bbPlcHdr"/>
        </w:types>
        <w:behaviors>
          <w:behavior w:val="content"/>
        </w:behaviors>
        <w:guid w:val="{1FFC4383-2C15-4953-90DD-3798BA8002B1}"/>
      </w:docPartPr>
      <w:docPartBody>
        <w:p w:rsidR="00112D37" w:rsidRDefault="00FC5BF2">
          <w:pPr>
            <w:rPr>
              <w:rStyle w:val="PlaceholderText"/>
              <w:rFonts w:eastAsiaTheme="minorHAnsi"/>
            </w:rPr>
          </w:pPr>
          <w:r>
            <w:rPr>
              <w:rStyle w:val="PlaceholderText"/>
              <w:rFonts w:eastAsiaTheme="minorHAnsi"/>
            </w:rPr>
            <w:t>Dear user of template,</w:t>
          </w:r>
        </w:p>
        <w:p w:rsidR="00112D37" w:rsidRDefault="00FC5BF2">
          <w:pPr>
            <w:rPr>
              <w:rStyle w:val="PlaceholderText"/>
              <w:rFonts w:eastAsiaTheme="minorHAnsi"/>
            </w:rPr>
          </w:pPr>
          <w:r>
            <w:rPr>
              <w:rStyle w:val="PlaceholderText"/>
              <w:rFonts w:eastAsiaTheme="minorHAnsi"/>
            </w:rPr>
            <w:t>This file is a dotm template file type. By double clicking the file a new document opens and upon saving you need to provide new file name and location.</w:t>
          </w:r>
        </w:p>
        <w:p w:rsidR="00112D37" w:rsidRDefault="00FC5BF2">
          <w:pPr>
            <w:rPr>
              <w:rStyle w:val="PlaceholderText"/>
              <w:rFonts w:eastAsiaTheme="minorHAnsi"/>
            </w:rPr>
          </w:pPr>
          <w:r>
            <w:rPr>
              <w:rStyle w:val="PlaceholderText"/>
              <w:rFonts w:eastAsiaTheme="minorHAnsi"/>
            </w:rPr>
            <w:t>If you wish to modify the dotm template file, click with the right mouse button on the file and choose Open. The file opens to be edited as dotm template. Now you can adjust the template; i.e. adapt it for specific project so that project title is already set by default from the start; contract details of this project etc.</w:t>
          </w:r>
        </w:p>
        <w:p w:rsidR="00112D37" w:rsidRDefault="00FC5BF2">
          <w:pPr>
            <w:rPr>
              <w:rStyle w:val="PlaceholderText"/>
              <w:rFonts w:eastAsiaTheme="minorHAnsi"/>
            </w:rPr>
          </w:pPr>
          <w:r>
            <w:rPr>
              <w:rStyle w:val="PlaceholderText"/>
              <w:rFonts w:eastAsiaTheme="minorHAnsi"/>
            </w:rPr>
            <w:t>All content controls are open and editable, thus giving you a chance to optimize your template. You can edit all content controls from the tab Developer, third section Controls. If you don’t have a tab Developer displayed, go to Word options/Customize ribbon and check Developer box (left side).</w:t>
          </w:r>
        </w:p>
        <w:p w:rsidR="00112D37" w:rsidRDefault="00FC5BF2">
          <w:pPr>
            <w:rPr>
              <w:rStyle w:val="PlaceholderText"/>
              <w:rFonts w:eastAsiaTheme="minorHAnsi"/>
            </w:rPr>
          </w:pPr>
          <w:r>
            <w:rPr>
              <w:rStyle w:val="PlaceholderText"/>
              <w:rFonts w:eastAsiaTheme="minorHAnsi"/>
            </w:rPr>
            <w:t>Upon opening the template/new document the Properties panel automatically appears. This is useful for entering the data that are general properties of the document as well as automatically populating the repeating information throughout the document. Explanation of the fields of the Properties panel is described in the Comment field, Properties panel.</w:t>
          </w:r>
        </w:p>
        <w:p w:rsidR="00112D37" w:rsidRDefault="00FC5BF2">
          <w:pPr>
            <w:rPr>
              <w:rStyle w:val="PlaceholderText"/>
              <w:rFonts w:eastAsiaTheme="minorHAnsi"/>
            </w:rPr>
          </w:pPr>
          <w:r>
            <w:rPr>
              <w:rStyle w:val="PlaceholderText"/>
              <w:rFonts w:eastAsiaTheme="minorHAnsi"/>
            </w:rPr>
            <w:t>You can delete/insert any parts of the tables (rows, columns), if you find them unsuitable/required.</w:t>
          </w:r>
        </w:p>
        <w:p w:rsidR="00112D37" w:rsidRPr="00176274" w:rsidRDefault="00FC5BF2">
          <w:pPr>
            <w:rPr>
              <w:rStyle w:val="PlaceholderText"/>
              <w:rFonts w:eastAsiaTheme="minorHAnsi"/>
              <w:b/>
            </w:rPr>
          </w:pPr>
          <w:r w:rsidRPr="00176274">
            <w:rPr>
              <w:rStyle w:val="PlaceholderText"/>
              <w:rFonts w:eastAsiaTheme="minorHAnsi"/>
              <w:b/>
            </w:rPr>
            <w:t>To delete this text just simple click in a</w:t>
          </w:r>
          <w:r>
            <w:rPr>
              <w:rStyle w:val="PlaceholderText"/>
              <w:rFonts w:eastAsiaTheme="minorHAnsi"/>
              <w:b/>
            </w:rPr>
            <w:t>nd</w:t>
          </w:r>
          <w:r w:rsidRPr="00176274">
            <w:rPr>
              <w:rStyle w:val="PlaceholderText"/>
              <w:rFonts w:eastAsiaTheme="minorHAnsi"/>
              <w:b/>
            </w:rPr>
            <w:t xml:space="preserve"> hit </w:t>
          </w:r>
          <w:r>
            <w:rPr>
              <w:rStyle w:val="PlaceholderText"/>
              <w:rFonts w:eastAsiaTheme="minorHAnsi"/>
              <w:b/>
            </w:rPr>
            <w:t xml:space="preserve">the </w:t>
          </w:r>
          <w:r w:rsidRPr="00176274">
            <w:rPr>
              <w:rStyle w:val="PlaceholderText"/>
              <w:rFonts w:eastAsiaTheme="minorHAnsi"/>
              <w:b/>
            </w:rPr>
            <w:t>key Space.</w:t>
          </w:r>
        </w:p>
        <w:p w:rsidR="00511D5F" w:rsidRDefault="00511D5F"/>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defaultTabStop w:val="720"/>
  <w:characterSpacingControl w:val="doNotCompress"/>
  <w:compat>
    <w:useFELayout/>
  </w:compat>
  <w:rsids>
    <w:rsidRoot w:val="00FC5BF2"/>
    <w:rsid w:val="00511D5F"/>
    <w:rsid w:val="00FC5B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D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1D5F"/>
    <w:rPr>
      <w:color w:val="808080"/>
    </w:rPr>
  </w:style>
  <w:style w:type="paragraph" w:customStyle="1" w:styleId="CDC82F0FEBE0439E8AB93621CD15E184">
    <w:name w:val="CDC82F0FEBE0439E8AB93621CD15E184"/>
    <w:rsid w:val="00511D5F"/>
  </w:style>
  <w:style w:type="paragraph" w:customStyle="1" w:styleId="D71CDD1886754F1992FF5065D4278228">
    <w:name w:val="D71CDD1886754F1992FF5065D4278228"/>
    <w:rsid w:val="00511D5F"/>
  </w:style>
  <w:style w:type="paragraph" w:customStyle="1" w:styleId="C948574FFB614AD5A7ADB59BCD6C0D3F">
    <w:name w:val="C948574FFB614AD5A7ADB59BCD6C0D3F"/>
    <w:rsid w:val="00511D5F"/>
  </w:style>
  <w:style w:type="paragraph" w:customStyle="1" w:styleId="2B99449405144B7A860D81DA688D4476">
    <w:name w:val="2B99449405144B7A860D81DA688D4476"/>
    <w:rsid w:val="00511D5F"/>
  </w:style>
  <w:style w:type="paragraph" w:customStyle="1" w:styleId="47F354FE8D814D5EB0D992AA5EEFCC49">
    <w:name w:val="47F354FE8D814D5EB0D992AA5EEFCC49"/>
    <w:rsid w:val="00511D5F"/>
  </w:style>
  <w:style w:type="paragraph" w:customStyle="1" w:styleId="474E9D9B53C34042B1C071393A19E0BD">
    <w:name w:val="474E9D9B53C34042B1C071393A19E0BD"/>
    <w:rsid w:val="00511D5F"/>
  </w:style>
  <w:style w:type="paragraph" w:customStyle="1" w:styleId="3A17F4CBAF5F4483A58DB9607EA47CB6">
    <w:name w:val="3A17F4CBAF5F4483A58DB9607EA47CB6"/>
    <w:rsid w:val="00511D5F"/>
  </w:style>
  <w:style w:type="paragraph" w:customStyle="1" w:styleId="A36C32C1BBE841CB95214CE3D566DC39">
    <w:name w:val="A36C32C1BBE841CB95214CE3D566DC39"/>
    <w:rsid w:val="00511D5F"/>
  </w:style>
  <w:style w:type="paragraph" w:customStyle="1" w:styleId="CB2D1BF079D04C3DBCBD10F76BD15EE9">
    <w:name w:val="CB2D1BF079D04C3DBCBD10F76BD15EE9"/>
    <w:rsid w:val="00511D5F"/>
  </w:style>
  <w:style w:type="paragraph" w:customStyle="1" w:styleId="66602AD055634B1E8A84B9D219A1A12A">
    <w:name w:val="66602AD055634B1E8A84B9D219A1A12A"/>
    <w:rsid w:val="00511D5F"/>
  </w:style>
  <w:style w:type="paragraph" w:customStyle="1" w:styleId="99467D68D75447B28B2D48BD5052440E">
    <w:name w:val="99467D68D75447B28B2D48BD5052440E"/>
    <w:rsid w:val="00511D5F"/>
  </w:style>
  <w:style w:type="paragraph" w:customStyle="1" w:styleId="CA06ACD9CB0342AD943C888B832D88B5">
    <w:name w:val="CA06ACD9CB0342AD943C888B832D88B5"/>
    <w:rsid w:val="00511D5F"/>
  </w:style>
  <w:style w:type="paragraph" w:customStyle="1" w:styleId="0D707E0A21ED403EB5EF6D7313D0D5FB">
    <w:name w:val="0D707E0A21ED403EB5EF6D7313D0D5FB"/>
    <w:rsid w:val="00511D5F"/>
  </w:style>
  <w:style w:type="paragraph" w:customStyle="1" w:styleId="4A066FF921BD439BAEA1878A5B1CE1F5">
    <w:name w:val="4A066FF921BD439BAEA1878A5B1CE1F5"/>
    <w:rsid w:val="00511D5F"/>
  </w:style>
  <w:style w:type="paragraph" w:customStyle="1" w:styleId="4DFD647994834B188EBE4C90E351B32E">
    <w:name w:val="4DFD647994834B188EBE4C90E351B32E"/>
    <w:rsid w:val="00511D5F"/>
  </w:style>
  <w:style w:type="paragraph" w:customStyle="1" w:styleId="877494EF1F204347B250C5011D73097D">
    <w:name w:val="877494EF1F204347B250C5011D73097D"/>
    <w:rsid w:val="00511D5F"/>
  </w:style>
  <w:style w:type="paragraph" w:customStyle="1" w:styleId="4181CB375F394C3C9EAF4467C2F98883">
    <w:name w:val="4181CB375F394C3C9EAF4467C2F98883"/>
    <w:rsid w:val="00511D5F"/>
  </w:style>
  <w:style w:type="paragraph" w:customStyle="1" w:styleId="30C93340715845E2B77C4FE5948A32CF">
    <w:name w:val="30C93340715845E2B77C4FE5948A32CF"/>
    <w:rsid w:val="00511D5F"/>
  </w:style>
  <w:style w:type="paragraph" w:customStyle="1" w:styleId="247E150338D447DB8C919A815A1BE161">
    <w:name w:val="247E150338D447DB8C919A815A1BE161"/>
    <w:rsid w:val="00511D5F"/>
  </w:style>
  <w:style w:type="paragraph" w:customStyle="1" w:styleId="BF2CD30DEDEC4870A417D80F5895FD96">
    <w:name w:val="BF2CD30DEDEC4870A417D80F5895FD96"/>
    <w:rsid w:val="00511D5F"/>
  </w:style>
  <w:style w:type="paragraph" w:customStyle="1" w:styleId="E50023BF55154C3D84822D99BB9FAFEC">
    <w:name w:val="E50023BF55154C3D84822D99BB9FAFEC"/>
    <w:rsid w:val="00511D5F"/>
  </w:style>
  <w:style w:type="paragraph" w:customStyle="1" w:styleId="34ED22DB218F4C91AE68FF47E39D228F">
    <w:name w:val="34ED22DB218F4C91AE68FF47E39D228F"/>
    <w:rsid w:val="00511D5F"/>
  </w:style>
  <w:style w:type="paragraph" w:customStyle="1" w:styleId="421E72A1E5734B8D98BDC27D650817C2">
    <w:name w:val="421E72A1E5734B8D98BDC27D650817C2"/>
    <w:rsid w:val="00511D5F"/>
  </w:style>
  <w:style w:type="paragraph" w:customStyle="1" w:styleId="A5B610380A8A4B5082A62F0B44CDDA6B">
    <w:name w:val="A5B610380A8A4B5082A62F0B44CDDA6B"/>
    <w:rsid w:val="00511D5F"/>
  </w:style>
  <w:style w:type="paragraph" w:customStyle="1" w:styleId="12QTable">
    <w:name w:val="12Q Table"/>
    <w:basedOn w:val="Normal"/>
    <w:next w:val="Normal"/>
    <w:rsid w:val="00511D5F"/>
    <w:pPr>
      <w:spacing w:before="60" w:after="60" w:line="240" w:lineRule="auto"/>
      <w:jc w:val="both"/>
    </w:pPr>
    <w:rPr>
      <w:rFonts w:ascii="Arial" w:eastAsiaTheme="minorHAnsi" w:hAnsi="Arial"/>
      <w:sz w:val="20"/>
      <w:lang w:val="en-GB"/>
    </w:rPr>
  </w:style>
  <w:style w:type="paragraph" w:customStyle="1" w:styleId="7FDF506038704451BBAE7163BA96259E">
    <w:name w:val="7FDF506038704451BBAE7163BA96259E"/>
    <w:rsid w:val="00511D5F"/>
  </w:style>
  <w:style w:type="paragraph" w:customStyle="1" w:styleId="6236C03FC7DC49A2BB96C399FE409297">
    <w:name w:val="6236C03FC7DC49A2BB96C399FE409297"/>
    <w:rsid w:val="00511D5F"/>
  </w:style>
  <w:style w:type="paragraph" w:customStyle="1" w:styleId="5D68AC8768FD4D0B9D58AC7466840D0C">
    <w:name w:val="5D68AC8768FD4D0B9D58AC7466840D0C"/>
    <w:rsid w:val="00511D5F"/>
  </w:style>
  <w:style w:type="paragraph" w:customStyle="1" w:styleId="AC49A6E454014E1CAE428AEBEA81A6E0">
    <w:name w:val="AC49A6E454014E1CAE428AEBEA81A6E0"/>
    <w:rsid w:val="00511D5F"/>
  </w:style>
  <w:style w:type="paragraph" w:customStyle="1" w:styleId="AF1D84D370F54E4D95B958299FA6C617">
    <w:name w:val="AF1D84D370F54E4D95B958299FA6C617"/>
    <w:rsid w:val="00511D5F"/>
  </w:style>
  <w:style w:type="paragraph" w:customStyle="1" w:styleId="B8964786D9D54BEDABCD92DF58390A1C">
    <w:name w:val="B8964786D9D54BEDABCD92DF58390A1C"/>
    <w:rsid w:val="00511D5F"/>
  </w:style>
  <w:style w:type="paragraph" w:customStyle="1" w:styleId="05CBDDE361A74FAEB296E8C397285692">
    <w:name w:val="05CBDDE361A74FAEB296E8C397285692"/>
    <w:rsid w:val="00511D5F"/>
  </w:style>
  <w:style w:type="paragraph" w:customStyle="1" w:styleId="CFA5B44DE4E14C1ABA5DB84D6AC43361">
    <w:name w:val="CFA5B44DE4E14C1ABA5DB84D6AC43361"/>
    <w:rsid w:val="00511D5F"/>
  </w:style>
  <w:style w:type="paragraph" w:customStyle="1" w:styleId="78467B7407934C9886DC889A28BB290E">
    <w:name w:val="78467B7407934C9886DC889A28BB290E"/>
    <w:rsid w:val="00511D5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8449D-8248-455E-BA7C-13F15DB55778}">
  <ds:schemaRefs>
    <ds:schemaRef ds:uri="http://schemas.microsoft.com/office/2006/customDocumentInformationPanel"/>
  </ds:schemaRefs>
</ds:datastoreItem>
</file>

<file path=customXml/itemProps2.xml><?xml version="1.0" encoding="utf-8"?>
<ds:datastoreItem xmlns:ds="http://schemas.openxmlformats.org/officeDocument/2006/customXml" ds:itemID="{44892D0C-A5A5-4751-9E32-A6983FC9C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TEMP-PMO-MONTHLY_STATUS-R0</Template>
  <TotalTime>0</TotalTime>
  <Pages>3</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Insert the Project Title</vt:lpstr>
    </vt:vector>
  </TitlesOfParts>
  <Company>Riskaudit</Company>
  <LinksUpToDate>false</LinksUpToDate>
  <CharactersWithSpaces>3089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the Project Title</dc:title>
  <dc:subject>MONTHLY REPORT</dc:subject>
  <dc:creator>Rebecca Braglio</dc:creator>
  <cp:keywords>MR.XX</cp:keywords>
  <dc:description>Prefill the project  information above to populate the document.
MR-Monthly report   XX-month or consecutive number of the monthly report
ID/CODE-Project numeric code or short acronym
0A-Revision (number+letter = draft; number = issued/valid revision)
To define the publish date in the header, click 2x to edit header and choose appropriate date.</dc:description>
  <cp:lastModifiedBy>Cameron John McGaughy</cp:lastModifiedBy>
  <cp:revision>2</cp:revision>
  <dcterms:created xsi:type="dcterms:W3CDTF">2015-06-16T22:27:00Z</dcterms:created>
  <dcterms:modified xsi:type="dcterms:W3CDTF">2015-06-16T22:27:00Z</dcterms:modified>
  <cp:category>ID/CODE</cp:category>
  <cp:contentStatus>0A</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Name">
    <vt:lpwstr>PC-FFF.ABB-R0A</vt:lpwstr>
  </property>
  <property fmtid="{D5CDD505-2E9C-101B-9397-08002B2CF9AE}" pid="3" name="Client" linkTarget="client">
    <vt:lpwstr>Insert client/contracting authority</vt:lpwstr>
  </property>
  <property fmtid="{D5CDD505-2E9C-101B-9397-08002B2CF9AE}" pid="4" name="_AdHocReviewCycleID">
    <vt:i4>1266866604</vt:i4>
  </property>
  <property fmtid="{D5CDD505-2E9C-101B-9397-08002B2CF9AE}" pid="5" name="_NewReviewCycle">
    <vt:lpwstr/>
  </property>
  <property fmtid="{D5CDD505-2E9C-101B-9397-08002B2CF9AE}" pid="6" name="_EmailSubject">
    <vt:lpwstr>New templates</vt:lpwstr>
  </property>
  <property fmtid="{D5CDD505-2E9C-101B-9397-08002B2CF9AE}" pid="7" name="_AuthorEmail">
    <vt:lpwstr>LeeSun.Huh@mci-group.com</vt:lpwstr>
  </property>
  <property fmtid="{D5CDD505-2E9C-101B-9397-08002B2CF9AE}" pid="8" name="_AuthorEmailDisplayName">
    <vt:lpwstr>LeeSun Huh (MCI Singapore)</vt:lpwstr>
  </property>
</Properties>
</file>